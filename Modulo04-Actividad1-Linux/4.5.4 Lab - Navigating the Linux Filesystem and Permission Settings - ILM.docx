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F70CE" w14:textId="77777777" w:rsidR="004D36D7" w:rsidRPr="00FD4A68" w:rsidRDefault="00B35BED" w:rsidP="00B47940">
      <w:pPr>
        <w:pStyle w:val="Ttulo"/>
        <w:rPr>
          <w:rStyle w:val="LabTitleInstVersred"/>
          <w:b/>
          <w:color w:val="auto"/>
        </w:rPr>
      </w:pPr>
      <w:sdt>
        <w:sdtPr>
          <w:rPr>
            <w:b w:val="0"/>
            <w:color w:val="EE0000"/>
          </w:rPr>
          <w:alias w:val="Título"/>
          <w:tag w:val=""/>
          <w:id w:val="-487021785"/>
          <w:placeholder>
            <w:docPart w:val="E9BB12CD544A4821AB54472BD440EE6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6236C">
            <w:t>Práctica de laboratorio: Navegar por el sistema de archivos y la configuración de permisos de Linux</w:t>
          </w:r>
        </w:sdtContent>
      </w:sdt>
      <w:r w:rsidR="0016236C">
        <w:rPr>
          <w:rStyle w:val="LabTitleInstVersred"/>
        </w:rPr>
        <w:t xml:space="preserve"> (versión para el instructor)</w:t>
      </w:r>
    </w:p>
    <w:p w14:paraId="46C764C7" w14:textId="77777777" w:rsidR="00D778DF" w:rsidRPr="009A1CF4"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6A720D3E" w14:textId="77777777" w:rsidR="00D778DF" w:rsidRPr="00E70096" w:rsidRDefault="00D778DF" w:rsidP="00D452F4">
      <w:pPr>
        <w:pStyle w:val="Ttulo1"/>
      </w:pPr>
      <w:r>
        <w:t>Objetivos</w:t>
      </w:r>
    </w:p>
    <w:p w14:paraId="3472F364" w14:textId="037D62F3" w:rsidR="005221C7" w:rsidRDefault="005221C7" w:rsidP="005221C7">
      <w:pPr>
        <w:pStyle w:val="BodyTextL25"/>
      </w:pPr>
      <w:r>
        <w:t>En esta práctica de laboratorio se familiarizarán con el sistema de archivos de Linux.</w:t>
      </w:r>
    </w:p>
    <w:p w14:paraId="7C49C610" w14:textId="1942C6B6" w:rsidR="00242ADE" w:rsidRDefault="00242ADE" w:rsidP="00242ADE">
      <w:pPr>
        <w:pStyle w:val="BodyTextL25Bold"/>
      </w:pPr>
      <w:r>
        <w:t>Parte 1: Explorar sistemas de archivo en Linux</w:t>
      </w:r>
    </w:p>
    <w:p w14:paraId="31CDEBCA" w14:textId="6C0ADA13" w:rsidR="00242ADE" w:rsidRDefault="00242ADE" w:rsidP="00242ADE">
      <w:pPr>
        <w:pStyle w:val="BodyTextL25Bold"/>
      </w:pPr>
      <w:r>
        <w:t>Parte 2: Permisos de archivo</w:t>
      </w:r>
    </w:p>
    <w:p w14:paraId="775CEC75" w14:textId="530B2F45" w:rsidR="00242ADE" w:rsidRDefault="00242ADE" w:rsidP="00242ADE">
      <w:pPr>
        <w:pStyle w:val="BodyTextL25Bold"/>
      </w:pPr>
      <w:r>
        <w:t>Parte 3: Enlaces simbolicos y otros tipos de archivos especiales</w:t>
      </w:r>
    </w:p>
    <w:p w14:paraId="24218137" w14:textId="77777777" w:rsidR="00D778DF" w:rsidRPr="00E70096" w:rsidRDefault="00D778DF" w:rsidP="00D452F4">
      <w:pPr>
        <w:pStyle w:val="Ttulo1"/>
      </w:pPr>
      <w:r>
        <w:t>Recursos necesarios</w:t>
      </w:r>
    </w:p>
    <w:p w14:paraId="3466D56D" w14:textId="531AFF34" w:rsidR="005221C7" w:rsidRDefault="005221C7" w:rsidP="005221C7">
      <w:pPr>
        <w:pStyle w:val="Bulletlevel1"/>
        <w:spacing w:before="60" w:after="60" w:line="276" w:lineRule="auto"/>
      </w:pPr>
      <w:r>
        <w:t>VM CyberOps Workstation</w:t>
      </w:r>
    </w:p>
    <w:p w14:paraId="68168425" w14:textId="77777777" w:rsidR="00125806" w:rsidRDefault="00125806" w:rsidP="00D452F4">
      <w:pPr>
        <w:pStyle w:val="Ttulo1"/>
      </w:pPr>
      <w:r>
        <w:t>Instrucciones</w:t>
      </w:r>
    </w:p>
    <w:p w14:paraId="17A71CAB" w14:textId="77777777" w:rsidR="009E5F9D" w:rsidRDefault="009E5F9D" w:rsidP="009E5F9D">
      <w:pPr>
        <w:pStyle w:val="Ttulo2"/>
      </w:pPr>
      <w:r>
        <w:t>Explorar sistemas de archivos en Linux</w:t>
      </w:r>
    </w:p>
    <w:p w14:paraId="01038346" w14:textId="77777777" w:rsidR="009E5F9D" w:rsidRPr="006712E2" w:rsidRDefault="009E5F9D" w:rsidP="009E5F9D">
      <w:pPr>
        <w:pStyle w:val="BodyTextL25"/>
      </w:pPr>
      <w:r>
        <w:t>El sistema de archivos de Linux es una de sus características más populares. Si bien Linux admite muchos tipos diferentes de sistemas de archivos, aquí nos enfocaremos en la familia </w:t>
      </w:r>
      <w:r w:rsidRPr="00DA4600">
        <w:rPr>
          <w:b/>
        </w:rPr>
        <w:t>ext</w:t>
      </w:r>
      <w:r>
        <w:t>, uno de los sistemas de archivos más comunes en Linux.</w:t>
      </w:r>
    </w:p>
    <w:p w14:paraId="7ECFBBEA" w14:textId="77777777" w:rsidR="009E5F9D" w:rsidRPr="00A261EC" w:rsidRDefault="009E5F9D" w:rsidP="009E5F9D">
      <w:pPr>
        <w:pStyle w:val="Ttulo3"/>
        <w:rPr>
          <w:bCs w:val="0"/>
        </w:rPr>
      </w:pPr>
      <w:r>
        <w:t>Accedan a la línea de comandos.</w:t>
      </w:r>
    </w:p>
    <w:p w14:paraId="0268F5A7" w14:textId="77777777" w:rsidR="009E5F9D" w:rsidRDefault="009E5F9D" w:rsidP="009E5F9D">
      <w:pPr>
        <w:pStyle w:val="BodyTextL25"/>
      </w:pPr>
      <w:r>
        <w:t>Abran la VM CyberOps Workstation y, luego, una ventana del terminal.</w:t>
      </w:r>
    </w:p>
    <w:p w14:paraId="0FA4A711" w14:textId="77777777" w:rsidR="009E5F9D" w:rsidRDefault="009E5F9D" w:rsidP="009E5F9D">
      <w:pPr>
        <w:pStyle w:val="Ttulo3"/>
      </w:pPr>
      <w:r>
        <w:t>Muestren los sistemas de archivos montados en este momento.</w:t>
      </w:r>
    </w:p>
    <w:p w14:paraId="3AA9EEC7" w14:textId="77777777" w:rsidR="009E5F9D" w:rsidRPr="00EF3F29" w:rsidRDefault="009E5F9D" w:rsidP="009E5F9D">
      <w:pPr>
        <w:pStyle w:val="BodyTextL25"/>
      </w:pPr>
      <w:r>
        <w:t xml:space="preserve">Los sistemas de archivos se deben </w:t>
      </w:r>
      <w:r w:rsidRPr="00EF3F29">
        <w:rPr>
          <w:i/>
        </w:rPr>
        <w:t>montar</w:t>
      </w:r>
      <w:r>
        <w:t xml:space="preserve"> primero para poder acceder a ellos y utilizarlo. En informática, </w:t>
      </w:r>
      <w:r w:rsidRPr="00EF3F29">
        <w:rPr>
          <w:i/>
        </w:rPr>
        <w:t>montar un sistema de archivos</w:t>
      </w:r>
      <w:r>
        <w:t xml:space="preserve"> significa tomar las medidas necesarias para que el sistema operativo pueda acceder a él. El montaje de un sistema de archivos es el proceso de vincular la partición física en el dispositivo de bloques (disco duro, unidad SSD, pen drive, etc.) a un directorio, a través del cual se puede acceder a todo el sistema de archivos. Como el directorio antes mencionado pasa a ser la raíz del sistema de archivos recién montado, también se lo conoce como </w:t>
      </w:r>
      <w:r>
        <w:rPr>
          <w:i/>
        </w:rPr>
        <w:t>punto de montaje</w:t>
      </w:r>
      <w:r>
        <w:t>.</w:t>
      </w:r>
    </w:p>
    <w:p w14:paraId="243A0A3B" w14:textId="77777777" w:rsidR="009E5F9D" w:rsidRDefault="009E5F9D" w:rsidP="009E5F9D">
      <w:pPr>
        <w:pStyle w:val="SubStepAlpha"/>
      </w:pPr>
      <w:r>
        <w:t>Utilicen el comando </w:t>
      </w:r>
      <w:r w:rsidRPr="00302F8C">
        <w:rPr>
          <w:b/>
        </w:rPr>
        <w:t>lsblk</w:t>
      </w:r>
      <w:r>
        <w:t xml:space="preserve"> para mostrar todos los dispositivos de bloques:</w:t>
      </w:r>
    </w:p>
    <w:p w14:paraId="61A74D47"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proofErr w:type="spellStart"/>
      <w:r w:rsidRPr="00906597">
        <w:rPr>
          <w:b/>
          <w:lang w:val="en-US"/>
        </w:rPr>
        <w:t>lsblk</w:t>
      </w:r>
      <w:proofErr w:type="spellEnd"/>
      <w:r w:rsidRPr="00906597">
        <w:rPr>
          <w:b/>
          <w:lang w:val="en-US"/>
        </w:rPr>
        <w:t xml:space="preserve"> </w:t>
      </w:r>
    </w:p>
    <w:p w14:paraId="22363739" w14:textId="77777777" w:rsidR="00A71C96" w:rsidRPr="00906597" w:rsidRDefault="00A71C96" w:rsidP="00A71C96">
      <w:pPr>
        <w:pStyle w:val="CMDOutput"/>
        <w:rPr>
          <w:lang w:val="en-US"/>
        </w:rPr>
      </w:pPr>
      <w:r w:rsidRPr="00906597">
        <w:rPr>
          <w:lang w:val="en-US"/>
        </w:rPr>
        <w:t xml:space="preserve">NAME </w:t>
      </w:r>
      <w:proofErr w:type="gramStart"/>
      <w:r w:rsidRPr="00906597">
        <w:rPr>
          <w:lang w:val="en-US"/>
        </w:rPr>
        <w:t>MAJ:MIN</w:t>
      </w:r>
      <w:proofErr w:type="gramEnd"/>
      <w:r w:rsidRPr="00906597">
        <w:rPr>
          <w:lang w:val="en-US"/>
        </w:rPr>
        <w:t xml:space="preserve"> RM SIZE RO TYPE MOUNTPOINT</w:t>
      </w:r>
    </w:p>
    <w:p w14:paraId="14F144BA" w14:textId="77777777" w:rsidR="00A71C96" w:rsidRPr="00906597" w:rsidRDefault="00A71C96" w:rsidP="00A71C96">
      <w:pPr>
        <w:pStyle w:val="CMDOutput"/>
        <w:rPr>
          <w:lang w:val="en-US"/>
        </w:rPr>
      </w:pPr>
      <w:proofErr w:type="spellStart"/>
      <w:r w:rsidRPr="00906597">
        <w:rPr>
          <w:lang w:val="en-US"/>
        </w:rPr>
        <w:t>sda</w:t>
      </w:r>
      <w:proofErr w:type="spellEnd"/>
      <w:r w:rsidRPr="00906597">
        <w:rPr>
          <w:lang w:val="en-US"/>
        </w:rPr>
        <w:t xml:space="preserve"> 8:0 0 10G 0 disk </w:t>
      </w:r>
    </w:p>
    <w:p w14:paraId="06E63DD5" w14:textId="77777777" w:rsidR="00A71C96" w:rsidRPr="00906597" w:rsidRDefault="00A71C96" w:rsidP="00A71C96">
      <w:pPr>
        <w:pStyle w:val="CMDOutput"/>
        <w:rPr>
          <w:lang w:val="en-US"/>
        </w:rPr>
      </w:pPr>
      <w:r w:rsidRPr="00906597">
        <w:rPr>
          <w:lang w:val="en-US"/>
        </w:rPr>
        <w:t>└─sda1 8:1 0 10G 0 part /</w:t>
      </w:r>
    </w:p>
    <w:p w14:paraId="49DED8F0" w14:textId="77777777" w:rsidR="00A71C96" w:rsidRPr="00906597" w:rsidRDefault="00A71C96" w:rsidP="00A71C96">
      <w:pPr>
        <w:pStyle w:val="CMDOutput"/>
        <w:rPr>
          <w:lang w:val="en-US"/>
        </w:rPr>
      </w:pPr>
      <w:proofErr w:type="spellStart"/>
      <w:r w:rsidRPr="00906597">
        <w:rPr>
          <w:lang w:val="en-US"/>
        </w:rPr>
        <w:t>sdb</w:t>
      </w:r>
      <w:proofErr w:type="spellEnd"/>
      <w:r w:rsidRPr="00906597">
        <w:rPr>
          <w:lang w:val="en-US"/>
        </w:rPr>
        <w:t xml:space="preserve"> 8:16 0 1G 0 disk </w:t>
      </w:r>
    </w:p>
    <w:p w14:paraId="053550C0" w14:textId="77777777" w:rsidR="00A71C96" w:rsidRPr="00906597" w:rsidRDefault="00A71C96" w:rsidP="00A71C96">
      <w:pPr>
        <w:pStyle w:val="CMDOutput"/>
        <w:rPr>
          <w:lang w:val="en-US"/>
        </w:rPr>
      </w:pPr>
      <w:r w:rsidRPr="00906597">
        <w:rPr>
          <w:lang w:val="en-US"/>
        </w:rPr>
        <w:t xml:space="preserve">└─sdb1 8:17 0 1023M 0 part </w:t>
      </w:r>
    </w:p>
    <w:p w14:paraId="2C41BCB7" w14:textId="696775E4" w:rsidR="00A71C96" w:rsidRPr="00302F8C" w:rsidRDefault="00A71C96" w:rsidP="00A71C96">
      <w:pPr>
        <w:pStyle w:val="CMDOutput"/>
      </w:pPr>
      <w:r>
        <w:t xml:space="preserve">sr0 11:0 1 1024M 0 rom  </w:t>
      </w:r>
    </w:p>
    <w:p w14:paraId="6376924C" w14:textId="3142AA2A" w:rsidR="009E5F9D" w:rsidRPr="006E4D92" w:rsidRDefault="009E5F9D" w:rsidP="009E5F9D">
      <w:pPr>
        <w:pStyle w:val="BodyTextL50"/>
      </w:pPr>
      <w:r>
        <w:t xml:space="preserve">En la salida anterior se muestra que la VM CyberOps Workstation tiene tres dispositivos de bloques instalados: sr0, sda y sdb. La salida en forma de árbol también muestra las particiones de sda y sdb. Convencionalmente, Linux utiliza /dev/sdX para representar discos duros, y el número del final representa el número de partición dentro de ese dispositivo. En las computadoras con varios discos </w:t>
      </w:r>
      <w:r>
        <w:lastRenderedPageBreak/>
        <w:t>duros probablemente se verán más dispositivos /dev/sdX. Si Linux se estuviera ejecutando en una computadora con cuatro </w:t>
      </w:r>
      <w:proofErr w:type="gramStart"/>
      <w:r>
        <w:t>disco</w:t>
      </w:r>
      <w:proofErr w:type="gramEnd"/>
      <w:r>
        <w:t xml:space="preserve"> por ejemplo, los mostraría como /dev/sda, /dev/sdb, /dev/sdc y /dev/sdd de manera predeterminada. La salida implica que sda y sdb son discos duros, y que cada uno contiene una sola partición. En la salida también se muestra que sda es un disco de 10GB mientras que sdb tiene 1GB.</w:t>
      </w:r>
    </w:p>
    <w:p w14:paraId="56D7639F" w14:textId="77777777" w:rsidR="009E5F9D" w:rsidRDefault="009E5F9D" w:rsidP="009E5F9D">
      <w:pPr>
        <w:pStyle w:val="BodyTextL50"/>
      </w:pPr>
      <w:r>
        <w:rPr>
          <w:b/>
        </w:rPr>
        <w:t>Nota</w:t>
      </w:r>
      <w:r w:rsidRPr="006E4D92">
        <w:t>: A menudo, Linux también muestra las unidades Flash USB como /dev/sdX, dependiendo de su tipo de firmware.</w:t>
      </w:r>
    </w:p>
    <w:p w14:paraId="2015A7D3" w14:textId="77777777" w:rsidR="009E5F9D" w:rsidRPr="00111F65" w:rsidRDefault="009E5F9D" w:rsidP="009E5F9D">
      <w:pPr>
        <w:pStyle w:val="SubStepAlpha"/>
      </w:pPr>
      <w:r>
        <w:t>Utilicen el comando </w:t>
      </w:r>
      <w:r w:rsidRPr="00302F8C">
        <w:rPr>
          <w:b/>
        </w:rPr>
        <w:t>mount</w:t>
      </w:r>
      <w:r>
        <w:t xml:space="preserve"> para mostrar información más detallada sobre los sistemas de archivos montados en este momento en la VM CyberOps Workstation.</w:t>
      </w:r>
    </w:p>
    <w:p w14:paraId="79D4140E"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mount</w:t>
      </w:r>
    </w:p>
    <w:p w14:paraId="58124516" w14:textId="77777777" w:rsidR="009E5F9D" w:rsidRPr="00906597" w:rsidRDefault="009E5F9D" w:rsidP="009E5F9D">
      <w:pPr>
        <w:pStyle w:val="CMDOutput"/>
        <w:rPr>
          <w:lang w:val="en-US"/>
        </w:rPr>
      </w:pPr>
      <w:r w:rsidRPr="00906597">
        <w:rPr>
          <w:lang w:val="en-US"/>
        </w:rPr>
        <w:t>proc on /proc type proc (</w:t>
      </w:r>
      <w:proofErr w:type="spellStart"/>
      <w:proofErr w:type="gramStart"/>
      <w:r w:rsidRPr="00906597">
        <w:rPr>
          <w:lang w:val="en-US"/>
        </w:rPr>
        <w:t>rw,nosuid</w:t>
      </w:r>
      <w:proofErr w:type="gramEnd"/>
      <w:r w:rsidRPr="00906597">
        <w:rPr>
          <w:lang w:val="en-US"/>
        </w:rPr>
        <w:t>,nodev,noexec,relatime</w:t>
      </w:r>
      <w:proofErr w:type="spellEnd"/>
      <w:r w:rsidRPr="00906597">
        <w:rPr>
          <w:lang w:val="en-US"/>
        </w:rPr>
        <w:t>)</w:t>
      </w:r>
    </w:p>
    <w:p w14:paraId="4FF13B54" w14:textId="77777777" w:rsidR="009E5F9D" w:rsidRPr="00906597" w:rsidRDefault="009E5F9D" w:rsidP="009E5F9D">
      <w:pPr>
        <w:pStyle w:val="CMDOutput"/>
        <w:rPr>
          <w:lang w:val="en-US"/>
        </w:rPr>
      </w:pPr>
      <w:r w:rsidRPr="00906597">
        <w:rPr>
          <w:lang w:val="en-US"/>
        </w:rPr>
        <w:t xml:space="preserve">sys on /sys type </w:t>
      </w:r>
      <w:proofErr w:type="spellStart"/>
      <w:r w:rsidRPr="00906597">
        <w:rPr>
          <w:lang w:val="en-US"/>
        </w:rPr>
        <w:t>sysfs</w:t>
      </w:r>
      <w:proofErr w:type="spellEnd"/>
      <w:r w:rsidRPr="00906597">
        <w:rPr>
          <w:lang w:val="en-US"/>
        </w:rPr>
        <w:t xml:space="preserve"> (</w:t>
      </w:r>
      <w:proofErr w:type="spellStart"/>
      <w:proofErr w:type="gramStart"/>
      <w:r w:rsidRPr="00906597">
        <w:rPr>
          <w:lang w:val="en-US"/>
        </w:rPr>
        <w:t>rw,nosuid</w:t>
      </w:r>
      <w:proofErr w:type="gramEnd"/>
      <w:r w:rsidRPr="00906597">
        <w:rPr>
          <w:lang w:val="en-US"/>
        </w:rPr>
        <w:t>,nodev,noexec,relatime</w:t>
      </w:r>
      <w:proofErr w:type="spellEnd"/>
      <w:r w:rsidRPr="00906597">
        <w:rPr>
          <w:lang w:val="en-US"/>
        </w:rPr>
        <w:t>)</w:t>
      </w:r>
    </w:p>
    <w:p w14:paraId="747DD34A" w14:textId="77777777" w:rsidR="009E5F9D" w:rsidRPr="00906597" w:rsidRDefault="009E5F9D" w:rsidP="009E5F9D">
      <w:pPr>
        <w:pStyle w:val="CMDOutput"/>
        <w:rPr>
          <w:lang w:val="en-US"/>
        </w:rPr>
      </w:pPr>
      <w:r w:rsidRPr="00906597">
        <w:rPr>
          <w:lang w:val="en-US"/>
        </w:rPr>
        <w:t xml:space="preserve">dev on /dev type </w:t>
      </w:r>
      <w:proofErr w:type="spellStart"/>
      <w:r w:rsidRPr="00906597">
        <w:rPr>
          <w:lang w:val="en-US"/>
        </w:rPr>
        <w:t>devtmpfs</w:t>
      </w:r>
      <w:proofErr w:type="spellEnd"/>
      <w:r w:rsidRPr="00906597">
        <w:rPr>
          <w:lang w:val="en-US"/>
        </w:rPr>
        <w:t xml:space="preserve"> (</w:t>
      </w:r>
      <w:proofErr w:type="spellStart"/>
      <w:proofErr w:type="gramStart"/>
      <w:r w:rsidRPr="00906597">
        <w:rPr>
          <w:lang w:val="en-US"/>
        </w:rPr>
        <w:t>rw,nosuid</w:t>
      </w:r>
      <w:proofErr w:type="gramEnd"/>
      <w:r w:rsidRPr="00906597">
        <w:rPr>
          <w:lang w:val="en-US"/>
        </w:rPr>
        <w:t>,relatime,size</w:t>
      </w:r>
      <w:proofErr w:type="spellEnd"/>
      <w:r w:rsidRPr="00906597">
        <w:rPr>
          <w:lang w:val="en-US"/>
        </w:rPr>
        <w:t>=1030408k,nr_inodes=218258,mode=755)</w:t>
      </w:r>
    </w:p>
    <w:p w14:paraId="1A1FAC8E" w14:textId="77777777" w:rsidR="009E5F9D" w:rsidRPr="00906597" w:rsidRDefault="009E5F9D" w:rsidP="009E5F9D">
      <w:pPr>
        <w:pStyle w:val="CMDOutput"/>
        <w:rPr>
          <w:lang w:val="en-US"/>
        </w:rPr>
      </w:pPr>
      <w:r w:rsidRPr="00906597">
        <w:rPr>
          <w:lang w:val="en-US"/>
        </w:rPr>
        <w:t xml:space="preserve">run on /run type </w:t>
      </w:r>
      <w:proofErr w:type="spellStart"/>
      <w:r w:rsidRPr="00906597">
        <w:rPr>
          <w:lang w:val="en-US"/>
        </w:rPr>
        <w:t>tmpfs</w:t>
      </w:r>
      <w:proofErr w:type="spellEnd"/>
      <w:r w:rsidRPr="00906597">
        <w:rPr>
          <w:lang w:val="en-US"/>
        </w:rPr>
        <w:t xml:space="preserve"> (</w:t>
      </w:r>
      <w:proofErr w:type="spellStart"/>
      <w:proofErr w:type="gramStart"/>
      <w:r w:rsidRPr="00906597">
        <w:rPr>
          <w:lang w:val="en-US"/>
        </w:rPr>
        <w:t>rw,nosuid</w:t>
      </w:r>
      <w:proofErr w:type="gramEnd"/>
      <w:r w:rsidRPr="00906597">
        <w:rPr>
          <w:lang w:val="en-US"/>
        </w:rPr>
        <w:t>,nodev,relatime,mode</w:t>
      </w:r>
      <w:proofErr w:type="spellEnd"/>
      <w:r w:rsidRPr="00906597">
        <w:rPr>
          <w:lang w:val="en-US"/>
        </w:rPr>
        <w:t>=755)</w:t>
      </w:r>
    </w:p>
    <w:p w14:paraId="4C2B8200" w14:textId="77777777" w:rsidR="009E5F9D" w:rsidRPr="00906597" w:rsidRDefault="009E5F9D" w:rsidP="009E5F9D">
      <w:pPr>
        <w:pStyle w:val="CMDOutput"/>
        <w:rPr>
          <w:lang w:val="en-US"/>
        </w:rPr>
      </w:pPr>
      <w:r w:rsidRPr="00906597">
        <w:rPr>
          <w:highlight w:val="yellow"/>
          <w:lang w:val="en-US"/>
        </w:rPr>
        <w:t>/dev/sda1 on / type ext4 (</w:t>
      </w:r>
      <w:proofErr w:type="spellStart"/>
      <w:proofErr w:type="gramStart"/>
      <w:r w:rsidRPr="00906597">
        <w:rPr>
          <w:highlight w:val="yellow"/>
          <w:lang w:val="en-US"/>
        </w:rPr>
        <w:t>rw,relatime</w:t>
      </w:r>
      <w:proofErr w:type="spellEnd"/>
      <w:proofErr w:type="gramEnd"/>
      <w:r w:rsidRPr="00906597">
        <w:rPr>
          <w:highlight w:val="yellow"/>
          <w:lang w:val="en-US"/>
        </w:rPr>
        <w:t>)</w:t>
      </w:r>
    </w:p>
    <w:p w14:paraId="3C271F9A" w14:textId="77777777" w:rsidR="009E5F9D" w:rsidRPr="00906597" w:rsidRDefault="009E5F9D" w:rsidP="009E5F9D">
      <w:pPr>
        <w:pStyle w:val="CMDOutput"/>
        <w:rPr>
          <w:lang w:val="en-US"/>
        </w:rPr>
      </w:pPr>
      <w:proofErr w:type="spellStart"/>
      <w:r w:rsidRPr="00906597">
        <w:rPr>
          <w:lang w:val="en-US"/>
        </w:rPr>
        <w:t>securityfs</w:t>
      </w:r>
      <w:proofErr w:type="spellEnd"/>
      <w:r w:rsidRPr="00906597">
        <w:rPr>
          <w:lang w:val="en-US"/>
        </w:rPr>
        <w:t xml:space="preserve"> on /sys/kernel/security type </w:t>
      </w:r>
      <w:proofErr w:type="spellStart"/>
      <w:r w:rsidRPr="00906597">
        <w:rPr>
          <w:lang w:val="en-US"/>
        </w:rPr>
        <w:t>securityfs</w:t>
      </w:r>
      <w:proofErr w:type="spellEnd"/>
      <w:r w:rsidRPr="00906597">
        <w:rPr>
          <w:lang w:val="en-US"/>
        </w:rPr>
        <w:t xml:space="preserve"> (</w:t>
      </w:r>
      <w:proofErr w:type="spellStart"/>
      <w:proofErr w:type="gramStart"/>
      <w:r w:rsidRPr="00906597">
        <w:rPr>
          <w:lang w:val="en-US"/>
        </w:rPr>
        <w:t>rw,nosuid</w:t>
      </w:r>
      <w:proofErr w:type="gramEnd"/>
      <w:r w:rsidRPr="00906597">
        <w:rPr>
          <w:lang w:val="en-US"/>
        </w:rPr>
        <w:t>,nodev,noexec,relatime</w:t>
      </w:r>
      <w:proofErr w:type="spellEnd"/>
      <w:r w:rsidRPr="00906597">
        <w:rPr>
          <w:lang w:val="en-US"/>
        </w:rPr>
        <w:t>)</w:t>
      </w:r>
    </w:p>
    <w:p w14:paraId="43F43C79" w14:textId="77777777" w:rsidR="009E5F9D" w:rsidRPr="00906597" w:rsidRDefault="009E5F9D" w:rsidP="009E5F9D">
      <w:pPr>
        <w:pStyle w:val="CMDOutput"/>
        <w:rPr>
          <w:lang w:val="en-US"/>
        </w:rPr>
      </w:pPr>
      <w:proofErr w:type="spellStart"/>
      <w:r w:rsidRPr="00906597">
        <w:rPr>
          <w:lang w:val="en-US"/>
        </w:rPr>
        <w:t>tmpfs</w:t>
      </w:r>
      <w:proofErr w:type="spellEnd"/>
      <w:r w:rsidRPr="00906597">
        <w:rPr>
          <w:lang w:val="en-US"/>
        </w:rPr>
        <w:t xml:space="preserve"> on /dev/</w:t>
      </w:r>
      <w:proofErr w:type="spellStart"/>
      <w:r w:rsidRPr="00906597">
        <w:rPr>
          <w:lang w:val="en-US"/>
        </w:rPr>
        <w:t>shm</w:t>
      </w:r>
      <w:proofErr w:type="spellEnd"/>
      <w:r w:rsidRPr="00906597">
        <w:rPr>
          <w:lang w:val="en-US"/>
        </w:rPr>
        <w:t xml:space="preserve"> type </w:t>
      </w:r>
      <w:proofErr w:type="spellStart"/>
      <w:r w:rsidRPr="00906597">
        <w:rPr>
          <w:lang w:val="en-US"/>
        </w:rPr>
        <w:t>tmpfs</w:t>
      </w:r>
      <w:proofErr w:type="spellEnd"/>
      <w:r w:rsidRPr="00906597">
        <w:rPr>
          <w:lang w:val="en-US"/>
        </w:rPr>
        <w:t xml:space="preserve"> (</w:t>
      </w:r>
      <w:proofErr w:type="spellStart"/>
      <w:proofErr w:type="gramStart"/>
      <w:r w:rsidRPr="00906597">
        <w:rPr>
          <w:lang w:val="en-US"/>
        </w:rPr>
        <w:t>rw,nosuid</w:t>
      </w:r>
      <w:proofErr w:type="gramEnd"/>
      <w:r w:rsidRPr="00906597">
        <w:rPr>
          <w:lang w:val="en-US"/>
        </w:rPr>
        <w:t>,nodev</w:t>
      </w:r>
      <w:proofErr w:type="spellEnd"/>
      <w:r w:rsidRPr="00906597">
        <w:rPr>
          <w:lang w:val="en-US"/>
        </w:rPr>
        <w:t>)</w:t>
      </w:r>
    </w:p>
    <w:p w14:paraId="0BC0CC85" w14:textId="77777777" w:rsidR="009E5F9D" w:rsidRPr="00906597" w:rsidRDefault="009E5F9D" w:rsidP="009E5F9D">
      <w:pPr>
        <w:pStyle w:val="CMDOutput"/>
        <w:rPr>
          <w:lang w:val="en-US"/>
        </w:rPr>
      </w:pPr>
      <w:proofErr w:type="spellStart"/>
      <w:r w:rsidRPr="00906597">
        <w:rPr>
          <w:lang w:val="en-US"/>
        </w:rPr>
        <w:t>devpts</w:t>
      </w:r>
      <w:proofErr w:type="spellEnd"/>
      <w:r w:rsidRPr="00906597">
        <w:rPr>
          <w:lang w:val="en-US"/>
        </w:rPr>
        <w:t xml:space="preserve"> on /dev/pts type </w:t>
      </w:r>
      <w:proofErr w:type="spellStart"/>
      <w:r w:rsidRPr="00906597">
        <w:rPr>
          <w:lang w:val="en-US"/>
        </w:rPr>
        <w:t>devpts</w:t>
      </w:r>
      <w:proofErr w:type="spellEnd"/>
      <w:r w:rsidRPr="00906597">
        <w:rPr>
          <w:lang w:val="en-US"/>
        </w:rPr>
        <w:t xml:space="preserve"> (</w:t>
      </w:r>
      <w:proofErr w:type="spellStart"/>
      <w:proofErr w:type="gramStart"/>
      <w:r w:rsidRPr="00906597">
        <w:rPr>
          <w:lang w:val="en-US"/>
        </w:rPr>
        <w:t>rw,nosuid</w:t>
      </w:r>
      <w:proofErr w:type="gramEnd"/>
      <w:r w:rsidRPr="00906597">
        <w:rPr>
          <w:lang w:val="en-US"/>
        </w:rPr>
        <w:t>,noexec,relatime,gid</w:t>
      </w:r>
      <w:proofErr w:type="spellEnd"/>
      <w:r w:rsidRPr="00906597">
        <w:rPr>
          <w:lang w:val="en-US"/>
        </w:rPr>
        <w:t>=5,mode=620,ptmxmode=000)</w:t>
      </w:r>
    </w:p>
    <w:p w14:paraId="7E72C6A1" w14:textId="77777777" w:rsidR="009E5F9D" w:rsidRPr="00906597" w:rsidRDefault="009E5F9D" w:rsidP="009E5F9D">
      <w:pPr>
        <w:pStyle w:val="CMDOutput"/>
        <w:rPr>
          <w:lang w:val="en-US"/>
        </w:rPr>
      </w:pPr>
      <w:proofErr w:type="spellStart"/>
      <w:r w:rsidRPr="00906597">
        <w:rPr>
          <w:lang w:val="en-US"/>
        </w:rPr>
        <w:t>tmpfs</w:t>
      </w:r>
      <w:proofErr w:type="spellEnd"/>
      <w:r w:rsidRPr="00906597">
        <w:rPr>
          <w:lang w:val="en-US"/>
        </w:rPr>
        <w:t xml:space="preserve"> on /sys/fs/</w:t>
      </w:r>
      <w:proofErr w:type="spellStart"/>
      <w:r w:rsidRPr="00906597">
        <w:rPr>
          <w:lang w:val="en-US"/>
        </w:rPr>
        <w:t>cgroup</w:t>
      </w:r>
      <w:proofErr w:type="spellEnd"/>
      <w:r w:rsidRPr="00906597">
        <w:rPr>
          <w:lang w:val="en-US"/>
        </w:rPr>
        <w:t xml:space="preserve"> type </w:t>
      </w:r>
      <w:proofErr w:type="spellStart"/>
      <w:r w:rsidRPr="00906597">
        <w:rPr>
          <w:lang w:val="en-US"/>
        </w:rPr>
        <w:t>tmpfs</w:t>
      </w:r>
      <w:proofErr w:type="spellEnd"/>
      <w:r w:rsidRPr="00906597">
        <w:rPr>
          <w:lang w:val="en-US"/>
        </w:rPr>
        <w:t xml:space="preserve"> (</w:t>
      </w:r>
      <w:proofErr w:type="spellStart"/>
      <w:proofErr w:type="gramStart"/>
      <w:r w:rsidRPr="00906597">
        <w:rPr>
          <w:lang w:val="en-US"/>
        </w:rPr>
        <w:t>ro,nosuid</w:t>
      </w:r>
      <w:proofErr w:type="gramEnd"/>
      <w:r w:rsidRPr="00906597">
        <w:rPr>
          <w:lang w:val="en-US"/>
        </w:rPr>
        <w:t>,nodev,noexec,mode</w:t>
      </w:r>
      <w:proofErr w:type="spellEnd"/>
      <w:r w:rsidRPr="00906597">
        <w:rPr>
          <w:lang w:val="en-US"/>
        </w:rPr>
        <w:t>=755)</w:t>
      </w:r>
    </w:p>
    <w:p w14:paraId="143B1729" w14:textId="77777777" w:rsidR="009E5F9D" w:rsidRPr="00302F8C" w:rsidRDefault="009E5F9D" w:rsidP="009E5F9D">
      <w:pPr>
        <w:pStyle w:val="CMDOutput"/>
      </w:pPr>
      <w:r>
        <w:t xml:space="preserve">&lt;output </w:t>
      </w:r>
      <w:proofErr w:type="spellStart"/>
      <w:r>
        <w:t>omitted</w:t>
      </w:r>
      <w:proofErr w:type="spellEnd"/>
      <w:r>
        <w:t>&gt;</w:t>
      </w:r>
    </w:p>
    <w:p w14:paraId="39F43F5C" w14:textId="77777777" w:rsidR="009E5F9D" w:rsidRPr="009E5F9D" w:rsidRDefault="009E5F9D" w:rsidP="009E5F9D">
      <w:pPr>
        <w:pStyle w:val="BodyTextL50"/>
      </w:pPr>
      <w:r>
        <w:t xml:space="preserve">Muchos de los sistemas de archivos anteriores están fuera del alcance de este curso y son irrelevantes para la práctica de laboratorio. Nos enfocaremos en el </w:t>
      </w:r>
      <w:r w:rsidRPr="009E5F9D">
        <w:rPr>
          <w:i/>
          <w:iCs/>
        </w:rPr>
        <w:t>sistema de archivos raíz</w:t>
      </w:r>
      <w:r>
        <w:t>, el que está almacenado en </w:t>
      </w:r>
      <w:r w:rsidRPr="009E5F9D">
        <w:rPr>
          <w:b/>
          <w:bCs/>
        </w:rPr>
        <w:t>/dev/sda1</w:t>
      </w:r>
      <w:r>
        <w:t>. El sistema de archivos raíz es el sitio en el que se almacena el sistema operativo Linux en sí; todos los programas, las herramientas y los archivos de configuración se almacenan en el sistema de archivos raíz de manera predeterminada.</w:t>
      </w:r>
    </w:p>
    <w:p w14:paraId="6A2F807D" w14:textId="77777777" w:rsidR="009E5F9D" w:rsidRPr="009E5F9D" w:rsidRDefault="009E5F9D" w:rsidP="009E5F9D">
      <w:pPr>
        <w:pStyle w:val="SubStepAlpha"/>
      </w:pPr>
      <w:r>
        <w:t xml:space="preserve">Volver a ejecutar el comando </w:t>
      </w:r>
      <w:r w:rsidRPr="009E5F9D">
        <w:rPr>
          <w:b/>
          <w:bCs/>
        </w:rPr>
        <w:t>mount</w:t>
      </w:r>
      <w:r>
        <w:t xml:space="preserve">, pero esta vez, agregar el pipe | para enviar el resultado de mount a </w:t>
      </w:r>
      <w:r w:rsidRPr="009E5F9D">
        <w:rPr>
          <w:b/>
          <w:bCs/>
        </w:rPr>
        <w:t>grep</w:t>
      </w:r>
      <w:r>
        <w:t xml:space="preserve"> para filtrar el resultado y solo mostrar el archivo de sistema root:</w:t>
      </w:r>
    </w:p>
    <w:p w14:paraId="3B6133F8"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mount | grep sda1</w:t>
      </w:r>
    </w:p>
    <w:p w14:paraId="1B1394E7" w14:textId="77777777" w:rsidR="009E5F9D" w:rsidRPr="00906597" w:rsidRDefault="009E5F9D" w:rsidP="009E5F9D">
      <w:pPr>
        <w:pStyle w:val="CMD"/>
        <w:rPr>
          <w:lang w:val="en-US"/>
        </w:rPr>
      </w:pPr>
      <w:r w:rsidRPr="00906597">
        <w:rPr>
          <w:lang w:val="en-US"/>
        </w:rPr>
        <w:t>/dev/sda1 on / type ext4 (</w:t>
      </w:r>
      <w:proofErr w:type="spellStart"/>
      <w:proofErr w:type="gramStart"/>
      <w:r w:rsidRPr="00906597">
        <w:rPr>
          <w:lang w:val="en-US"/>
        </w:rPr>
        <w:t>rw,relatime</w:t>
      </w:r>
      <w:proofErr w:type="spellEnd"/>
      <w:proofErr w:type="gramEnd"/>
      <w:r w:rsidRPr="00906597">
        <w:rPr>
          <w:lang w:val="en-US"/>
        </w:rPr>
        <w:t>)</w:t>
      </w:r>
    </w:p>
    <w:p w14:paraId="5944134B" w14:textId="77777777" w:rsidR="009E5F9D" w:rsidRPr="00573F63" w:rsidRDefault="009E5F9D" w:rsidP="009E5F9D">
      <w:pPr>
        <w:pStyle w:val="BodyTextL50"/>
      </w:pPr>
      <w:r>
        <w:t>En la salida filtrada anterior, el montaje nos indica que el sistema de archivos raíz está ubicado en la primera partición del dispositivo de bloques sda (/dev/sda1). Sabemos que es el sistema de archivos raíz gracias al punto de montaje utilizado: “/” (el símbolo de la barra diagonal). La salida también nos informa el tipo de formato que se utilizó en la partición: ext4, en este caso. La información entre paréntesis está relacionada con las opciones de montaje de particiones.</w:t>
      </w:r>
    </w:p>
    <w:p w14:paraId="23A518FD" w14:textId="77777777" w:rsidR="009E5F9D" w:rsidRDefault="009E5F9D" w:rsidP="009E5F9D">
      <w:pPr>
        <w:pStyle w:val="SubStepAlpha"/>
      </w:pPr>
      <w:r>
        <w:t xml:space="preserve">Emitan los siguientes dos comandos en la </w:t>
      </w:r>
      <w:r>
        <w:rPr>
          <w:b/>
        </w:rPr>
        <w:t>VM CyberOps Workstation</w:t>
      </w:r>
      <w:r>
        <w:t>:</w:t>
      </w:r>
    </w:p>
    <w:p w14:paraId="0FBC553D"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cd /</w:t>
      </w:r>
    </w:p>
    <w:p w14:paraId="471EC8E5"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ls -l</w:t>
      </w:r>
    </w:p>
    <w:p w14:paraId="31D975A5" w14:textId="6E49F9CF" w:rsidR="009E5F9D" w:rsidRDefault="009E5F9D" w:rsidP="009E5F9D">
      <w:pPr>
        <w:pStyle w:val="Ttulo4"/>
      </w:pPr>
      <w:r>
        <w:t>Preguntas:</w:t>
      </w:r>
    </w:p>
    <w:p w14:paraId="030DDAD4" w14:textId="55F84E1C" w:rsidR="009E5F9D" w:rsidRDefault="009E5F9D" w:rsidP="009E5F9D">
      <w:pPr>
        <w:pStyle w:val="BodyTextL50"/>
        <w:spacing w:before="0"/>
      </w:pPr>
      <w:r>
        <w:t>¿Cuál es el significado de la salida? ¿Dónde se almacenan físicamente los archivos de la lista?</w:t>
      </w:r>
    </w:p>
    <w:p w14:paraId="778E5E1C" w14:textId="508FEFC1" w:rsidR="009E5F9D" w:rsidRDefault="009E5F9D" w:rsidP="009E5F9D">
      <w:pPr>
        <w:pStyle w:val="BodyTextL50"/>
        <w:rPr>
          <w:rStyle w:val="AnswerGray"/>
        </w:rPr>
      </w:pPr>
      <w:r>
        <w:rPr>
          <w:rStyle w:val="AnswerGray"/>
        </w:rPr>
        <w:t xml:space="preserve">El primer comando cambia el directorio al directorio raíz. El directorio raíz es el más alto nivel de los sistemas de archivos. Ya que /dev/sda1 está montado en el directorio raíz (“/”), al enumerar los archivos en el directorio raíz, el usuario realmente está enumerando los archivos físicamente almacenados en la raíz del sistema de archivos /dev/sda1. </w:t>
      </w:r>
    </w:p>
    <w:p w14:paraId="3CEDB247" w14:textId="05DD2E9B" w:rsidR="00906597" w:rsidRDefault="00906597" w:rsidP="009E5F9D">
      <w:pPr>
        <w:pStyle w:val="BodyTextL50"/>
        <w:rPr>
          <w:rStyle w:val="AnswerGray"/>
        </w:rPr>
      </w:pPr>
    </w:p>
    <w:p w14:paraId="11519780" w14:textId="022DBCE8" w:rsidR="00906597" w:rsidRDefault="00906597" w:rsidP="009E5F9D">
      <w:pPr>
        <w:pStyle w:val="BodyTextL50"/>
        <w:rPr>
          <w:rStyle w:val="AnswerGray"/>
        </w:rPr>
      </w:pPr>
    </w:p>
    <w:p w14:paraId="2FB4B49F" w14:textId="42821546" w:rsidR="00906597" w:rsidRDefault="00906597" w:rsidP="009E5F9D">
      <w:pPr>
        <w:pStyle w:val="BodyTextL50"/>
        <w:rPr>
          <w:rStyle w:val="AnswerGray"/>
        </w:rPr>
      </w:pPr>
    </w:p>
    <w:p w14:paraId="13770349" w14:textId="77777777" w:rsidR="00906597" w:rsidRDefault="00906597" w:rsidP="009E5F9D">
      <w:pPr>
        <w:pStyle w:val="BodyTextL50"/>
        <w:rPr>
          <w:rStyle w:val="AnswerGray"/>
        </w:rPr>
      </w:pPr>
    </w:p>
    <w:p w14:paraId="2BBD6257" w14:textId="77777777" w:rsidR="009E5F9D" w:rsidRDefault="009E5F9D" w:rsidP="009E5F9D">
      <w:pPr>
        <w:pStyle w:val="BodyTextL50"/>
      </w:pPr>
      <w:r>
        <w:lastRenderedPageBreak/>
        <w:t xml:space="preserve">¿Por qué no se muestra </w:t>
      </w:r>
      <w:r w:rsidRPr="00817C80">
        <w:rPr>
          <w:b/>
        </w:rPr>
        <w:t>/dev/sdb1</w:t>
      </w:r>
      <w:r>
        <w:t xml:space="preserve"> en la salida de arriba?</w:t>
      </w:r>
    </w:p>
    <w:p w14:paraId="2BB0A072" w14:textId="77777777" w:rsidR="009E5F9D" w:rsidRDefault="009E5F9D" w:rsidP="009E5F9D">
      <w:pPr>
        <w:pStyle w:val="BodyTextL50"/>
        <w:rPr>
          <w:rStyle w:val="AnswerGray"/>
        </w:rPr>
      </w:pPr>
      <w:r>
        <w:rPr>
          <w:rStyle w:val="AnswerGray"/>
        </w:rPr>
        <w:t>Ya que /dev/sdb1 actualmente no está montado.</w:t>
      </w:r>
    </w:p>
    <w:p w14:paraId="3207F927" w14:textId="77777777" w:rsidR="009E5F9D" w:rsidRDefault="009E5F9D" w:rsidP="009E5F9D">
      <w:pPr>
        <w:pStyle w:val="Ttulo3"/>
      </w:pPr>
      <w:r>
        <w:t>Montaje y desmontaje manual de sistemas de archivos</w:t>
      </w:r>
    </w:p>
    <w:p w14:paraId="76EE086F" w14:textId="58A1D784" w:rsidR="009E5F9D" w:rsidRPr="00817C80" w:rsidRDefault="009E5F9D" w:rsidP="009E5F9D">
      <w:pPr>
        <w:pStyle w:val="BodyTextL25"/>
      </w:pPr>
      <w:r>
        <w:t>El comando </w:t>
      </w:r>
      <w:r w:rsidRPr="00302F8C">
        <w:rPr>
          <w:b/>
        </w:rPr>
        <w:t>mount</w:t>
      </w:r>
      <w:r>
        <w:t xml:space="preserve"> también se puede utilizar para montar y desmontar sistemas de archivos. Tal como se ve en el Paso 1</w:t>
      </w:r>
      <w:r w:rsidR="00906597">
        <w:t>.</w:t>
      </w:r>
      <w:r>
        <w:t xml:space="preserve"> La VM CyberOps Workstation tiene dos discos duros instalados. El kernel reconoció al primero como /dev/sda y al segundo como /dev/sdb. Para poder montar un dispositivo de bloques, este debe tener un punto de montaje.</w:t>
      </w:r>
    </w:p>
    <w:p w14:paraId="24C67E2A" w14:textId="77777777" w:rsidR="009E5F9D" w:rsidRDefault="009E5F9D" w:rsidP="009E5F9D">
      <w:pPr>
        <w:pStyle w:val="SubStepAlpha"/>
      </w:pPr>
      <w:r>
        <w:t>Utilicen el comando </w:t>
      </w:r>
      <w:r w:rsidRPr="00302F8C">
        <w:rPr>
          <w:b/>
        </w:rPr>
        <w:t>ls -l</w:t>
      </w:r>
      <w:r>
        <w:t xml:space="preserve"> para verificar que el directorio </w:t>
      </w:r>
      <w:r>
        <w:rPr>
          <w:b/>
        </w:rPr>
        <w:t>second_drive</w:t>
      </w:r>
      <w:r>
        <w:t xml:space="preserve"> sea el directorio de inicio del analista. </w:t>
      </w:r>
    </w:p>
    <w:p w14:paraId="6DE2E433"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cd ~</w:t>
      </w:r>
    </w:p>
    <w:p w14:paraId="34597BA7"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ls –l</w:t>
      </w:r>
    </w:p>
    <w:p w14:paraId="67E98AB6" w14:textId="77777777" w:rsidR="009E5F9D" w:rsidRPr="00906597" w:rsidRDefault="009E5F9D" w:rsidP="009E5F9D">
      <w:pPr>
        <w:pStyle w:val="CMDOutput"/>
        <w:rPr>
          <w:lang w:val="en-US"/>
        </w:rPr>
      </w:pPr>
      <w:r w:rsidRPr="00906597">
        <w:rPr>
          <w:lang w:val="en-US"/>
        </w:rPr>
        <w:t>total 28</w:t>
      </w:r>
    </w:p>
    <w:p w14:paraId="057B482E" w14:textId="77777777" w:rsidR="009E5F9D" w:rsidRPr="00906597" w:rsidRDefault="009E5F9D" w:rsidP="009E5F9D">
      <w:pPr>
        <w:pStyle w:val="CMDOutput"/>
        <w:rPr>
          <w:lang w:val="en-US"/>
        </w:rPr>
      </w:pPr>
      <w:proofErr w:type="spellStart"/>
      <w:r w:rsidRPr="00906597">
        <w:rPr>
          <w:lang w:val="en-US"/>
        </w:rPr>
        <w:t>drwxr</w:t>
      </w:r>
      <w:proofErr w:type="spellEnd"/>
      <w:r w:rsidRPr="00906597">
        <w:rPr>
          <w:lang w:val="en-US"/>
        </w:rPr>
        <w:t>-</w:t>
      </w:r>
      <w:proofErr w:type="spellStart"/>
      <w:r w:rsidRPr="00906597">
        <w:rPr>
          <w:lang w:val="en-US"/>
        </w:rPr>
        <w:t>xr</w:t>
      </w:r>
      <w:proofErr w:type="spellEnd"/>
      <w:r w:rsidRPr="00906597">
        <w:rPr>
          <w:lang w:val="en-US"/>
        </w:rPr>
        <w:t xml:space="preserve">-x 2 analyst </w:t>
      </w:r>
      <w:proofErr w:type="spellStart"/>
      <w:r w:rsidRPr="00906597">
        <w:rPr>
          <w:lang w:val="en-US"/>
        </w:rPr>
        <w:t>analyst</w:t>
      </w:r>
      <w:proofErr w:type="spellEnd"/>
      <w:r w:rsidRPr="00906597">
        <w:rPr>
          <w:lang w:val="en-US"/>
        </w:rPr>
        <w:t xml:space="preserve"> 4096 Sep 26 2014 Desktop</w:t>
      </w:r>
    </w:p>
    <w:p w14:paraId="658CBAF1" w14:textId="77777777" w:rsidR="009E5F9D" w:rsidRPr="00906597" w:rsidRDefault="009E5F9D" w:rsidP="009E5F9D">
      <w:pPr>
        <w:pStyle w:val="CMDOutput"/>
        <w:rPr>
          <w:lang w:val="en-US"/>
        </w:rPr>
      </w:pPr>
      <w:proofErr w:type="spellStart"/>
      <w:r w:rsidRPr="00906597">
        <w:rPr>
          <w:lang w:val="en-US"/>
        </w:rPr>
        <w:t>drwx</w:t>
      </w:r>
      <w:proofErr w:type="spellEnd"/>
      <w:r w:rsidRPr="00906597">
        <w:rPr>
          <w:lang w:val="en-US"/>
        </w:rPr>
        <w:t xml:space="preserve">------ 3 analyst </w:t>
      </w:r>
      <w:proofErr w:type="spellStart"/>
      <w:r w:rsidRPr="00906597">
        <w:rPr>
          <w:lang w:val="en-US"/>
        </w:rPr>
        <w:t>analyst</w:t>
      </w:r>
      <w:proofErr w:type="spellEnd"/>
      <w:r w:rsidRPr="00906597">
        <w:rPr>
          <w:lang w:val="en-US"/>
        </w:rPr>
        <w:t xml:space="preserve"> 4096 Jul 14 11:28 Downloads</w:t>
      </w:r>
    </w:p>
    <w:p w14:paraId="62EC8C29" w14:textId="77777777" w:rsidR="009E5F9D" w:rsidRPr="00906597" w:rsidRDefault="009E5F9D" w:rsidP="009E5F9D">
      <w:pPr>
        <w:pStyle w:val="CMDOutput"/>
        <w:rPr>
          <w:lang w:val="en-US"/>
        </w:rPr>
      </w:pPr>
      <w:proofErr w:type="spellStart"/>
      <w:r w:rsidRPr="00906597">
        <w:rPr>
          <w:lang w:val="en-US"/>
        </w:rPr>
        <w:t>drwxr</w:t>
      </w:r>
      <w:proofErr w:type="spellEnd"/>
      <w:r w:rsidRPr="00906597">
        <w:rPr>
          <w:lang w:val="en-US"/>
        </w:rPr>
        <w:t>-</w:t>
      </w:r>
      <w:proofErr w:type="spellStart"/>
      <w:r w:rsidRPr="00906597">
        <w:rPr>
          <w:lang w:val="en-US"/>
        </w:rPr>
        <w:t>xr</w:t>
      </w:r>
      <w:proofErr w:type="spellEnd"/>
      <w:r w:rsidRPr="00906597">
        <w:rPr>
          <w:lang w:val="en-US"/>
        </w:rPr>
        <w:t xml:space="preserve">-x 9 analyst </w:t>
      </w:r>
      <w:proofErr w:type="spellStart"/>
      <w:r w:rsidRPr="00906597">
        <w:rPr>
          <w:lang w:val="en-US"/>
        </w:rPr>
        <w:t>analyst</w:t>
      </w:r>
      <w:proofErr w:type="spellEnd"/>
      <w:r w:rsidRPr="00906597">
        <w:rPr>
          <w:lang w:val="en-US"/>
        </w:rPr>
        <w:t xml:space="preserve"> 4096 Jul 25 16:27 </w:t>
      </w:r>
      <w:proofErr w:type="spellStart"/>
      <w:proofErr w:type="gramStart"/>
      <w:r w:rsidRPr="00906597">
        <w:rPr>
          <w:lang w:val="en-US"/>
        </w:rPr>
        <w:t>lab.support</w:t>
      </w:r>
      <w:proofErr w:type="gramEnd"/>
      <w:r w:rsidRPr="00906597">
        <w:rPr>
          <w:lang w:val="en-US"/>
        </w:rPr>
        <w:t>.files</w:t>
      </w:r>
      <w:proofErr w:type="spellEnd"/>
    </w:p>
    <w:p w14:paraId="27C9EE37" w14:textId="77777777" w:rsidR="009E5F9D" w:rsidRPr="00906597" w:rsidRDefault="009E5F9D" w:rsidP="009E5F9D">
      <w:pPr>
        <w:pStyle w:val="CMDOutput"/>
        <w:rPr>
          <w:lang w:val="en-US"/>
        </w:rPr>
      </w:pPr>
      <w:proofErr w:type="spellStart"/>
      <w:r w:rsidRPr="00906597">
        <w:rPr>
          <w:highlight w:val="yellow"/>
          <w:lang w:val="en-US"/>
        </w:rPr>
        <w:t>drwxr</w:t>
      </w:r>
      <w:proofErr w:type="spellEnd"/>
      <w:r w:rsidRPr="00906597">
        <w:rPr>
          <w:highlight w:val="yellow"/>
          <w:lang w:val="en-US"/>
        </w:rPr>
        <w:t>-</w:t>
      </w:r>
      <w:proofErr w:type="spellStart"/>
      <w:r w:rsidRPr="00906597">
        <w:rPr>
          <w:highlight w:val="yellow"/>
          <w:lang w:val="en-US"/>
        </w:rPr>
        <w:t>xr</w:t>
      </w:r>
      <w:proofErr w:type="spellEnd"/>
      <w:r w:rsidRPr="00906597">
        <w:rPr>
          <w:highlight w:val="yellow"/>
          <w:lang w:val="en-US"/>
        </w:rPr>
        <w:t xml:space="preserve">-x 2 analyst </w:t>
      </w:r>
      <w:proofErr w:type="spellStart"/>
      <w:r w:rsidRPr="00906597">
        <w:rPr>
          <w:highlight w:val="yellow"/>
          <w:lang w:val="en-US"/>
        </w:rPr>
        <w:t>analyst</w:t>
      </w:r>
      <w:proofErr w:type="spellEnd"/>
      <w:r w:rsidRPr="00906597">
        <w:rPr>
          <w:highlight w:val="yellow"/>
          <w:lang w:val="en-US"/>
        </w:rPr>
        <w:t xml:space="preserve"> 4096 Mar 3 15:56 </w:t>
      </w:r>
      <w:proofErr w:type="spellStart"/>
      <w:r w:rsidRPr="00906597">
        <w:rPr>
          <w:highlight w:val="yellow"/>
          <w:lang w:val="en-US"/>
        </w:rPr>
        <w:t>second_drive</w:t>
      </w:r>
      <w:proofErr w:type="spellEnd"/>
    </w:p>
    <w:p w14:paraId="08C48E59" w14:textId="77777777" w:rsidR="009E5F9D" w:rsidRPr="00906597" w:rsidRDefault="009E5F9D" w:rsidP="009E5F9D">
      <w:pPr>
        <w:pStyle w:val="CMDOutput"/>
        <w:rPr>
          <w:lang w:val="en-US"/>
        </w:rPr>
      </w:pPr>
      <w:r w:rsidRPr="00906597">
        <w:rPr>
          <w:lang w:val="en-US"/>
        </w:rPr>
        <w:t>-</w:t>
      </w:r>
      <w:proofErr w:type="spellStart"/>
      <w:r w:rsidRPr="00906597">
        <w:rPr>
          <w:lang w:val="en-US"/>
        </w:rPr>
        <w:t>rw</w:t>
      </w:r>
      <w:proofErr w:type="spellEnd"/>
      <w:r w:rsidRPr="00906597">
        <w:rPr>
          <w:lang w:val="en-US"/>
        </w:rPr>
        <w:t xml:space="preserve">-r--r-- 1 analyst </w:t>
      </w:r>
      <w:proofErr w:type="spellStart"/>
      <w:r w:rsidRPr="00906597">
        <w:rPr>
          <w:lang w:val="en-US"/>
        </w:rPr>
        <w:t>analyst</w:t>
      </w:r>
      <w:proofErr w:type="spellEnd"/>
      <w:r w:rsidRPr="00906597">
        <w:rPr>
          <w:lang w:val="en-US"/>
        </w:rPr>
        <w:t xml:space="preserve"> 142 Aug 16 15:11 some_text_file.txt</w:t>
      </w:r>
    </w:p>
    <w:p w14:paraId="7795A20D" w14:textId="77777777" w:rsidR="009E5F9D" w:rsidRPr="00906597" w:rsidRDefault="009E5F9D" w:rsidP="009E5F9D">
      <w:pPr>
        <w:pStyle w:val="CMDOutput"/>
        <w:rPr>
          <w:lang w:val="en-US"/>
        </w:rPr>
      </w:pPr>
      <w:r w:rsidRPr="00906597">
        <w:rPr>
          <w:lang w:val="en-US"/>
        </w:rPr>
        <w:t>-</w:t>
      </w:r>
      <w:proofErr w:type="spellStart"/>
      <w:r w:rsidRPr="00906597">
        <w:rPr>
          <w:lang w:val="en-US"/>
        </w:rPr>
        <w:t>rw</w:t>
      </w:r>
      <w:proofErr w:type="spellEnd"/>
      <w:r w:rsidRPr="00906597">
        <w:rPr>
          <w:lang w:val="en-US"/>
        </w:rPr>
        <w:t xml:space="preserve">-r--r-- 1 analyst </w:t>
      </w:r>
      <w:proofErr w:type="spellStart"/>
      <w:r w:rsidRPr="00906597">
        <w:rPr>
          <w:lang w:val="en-US"/>
        </w:rPr>
        <w:t>analyst</w:t>
      </w:r>
      <w:proofErr w:type="spellEnd"/>
      <w:r w:rsidRPr="00906597">
        <w:rPr>
          <w:lang w:val="en-US"/>
        </w:rPr>
        <w:t xml:space="preserve"> 254 Aug 16 13:38 space.txt</w:t>
      </w:r>
    </w:p>
    <w:p w14:paraId="4276D5FE" w14:textId="77777777" w:rsidR="009E5F9D" w:rsidRPr="009704D3" w:rsidRDefault="009E5F9D" w:rsidP="009E5F9D">
      <w:pPr>
        <w:pStyle w:val="BodyTextL50"/>
      </w:pPr>
      <w:r>
        <w:rPr>
          <w:b/>
        </w:rPr>
        <w:t>Nota</w:t>
      </w:r>
      <w:r>
        <w:t>: Si el directorio</w:t>
      </w:r>
      <w:r>
        <w:rPr>
          <w:b/>
        </w:rPr>
        <w:t> </w:t>
      </w:r>
      <w:proofErr w:type="spellStart"/>
      <w:r>
        <w:rPr>
          <w:b/>
        </w:rPr>
        <w:t>second_drive</w:t>
      </w:r>
      <w:proofErr w:type="spellEnd"/>
      <w:r>
        <w:t xml:space="preserve"> no existe, utilice el comando </w:t>
      </w:r>
      <w:r>
        <w:rPr>
          <w:b/>
        </w:rPr>
        <w:t>mkdir second_drive</w:t>
      </w:r>
      <w:r>
        <w:t xml:space="preserve"> para crearlo.</w:t>
      </w:r>
    </w:p>
    <w:p w14:paraId="63FC421F" w14:textId="77777777" w:rsidR="009E5F9D" w:rsidRDefault="009E5F9D" w:rsidP="009E5F9D">
      <w:pPr>
        <w:pStyle w:val="CMD"/>
        <w:rPr>
          <w:b/>
        </w:rPr>
      </w:pPr>
      <w:r>
        <w:t xml:space="preserve">[analyst@secOps ~]$ </w:t>
      </w:r>
      <w:r>
        <w:rPr>
          <w:b/>
        </w:rPr>
        <w:t>mkdir second_drive</w:t>
      </w:r>
    </w:p>
    <w:p w14:paraId="5F8178B9" w14:textId="5CED2E8B" w:rsidR="009E5F9D" w:rsidRDefault="009E5F9D" w:rsidP="009E5F9D">
      <w:pPr>
        <w:pStyle w:val="BodyTextL50"/>
      </w:pPr>
      <w:r>
        <w:rPr>
          <w:b/>
        </w:rPr>
        <w:t>Nota</w:t>
      </w:r>
      <w:r>
        <w:t>: Dependiendo del estado de su VM, su listado probablemente tenga otros archivos y directorios.</w:t>
      </w:r>
    </w:p>
    <w:p w14:paraId="05014CC5" w14:textId="77777777" w:rsidR="009E5F9D" w:rsidRDefault="009E5F9D" w:rsidP="009E5F9D">
      <w:pPr>
        <w:pStyle w:val="SubStepAlpha"/>
      </w:pPr>
      <w:r>
        <w:t xml:space="preserve">Vuelvan a utilizar </w:t>
      </w:r>
      <w:r w:rsidRPr="00302F8C">
        <w:rPr>
          <w:b/>
        </w:rPr>
        <w:t>ls -l</w:t>
      </w:r>
      <w:r>
        <w:t xml:space="preserve"> para generar una lista con el contenido del directorio second_drive recién creado.</w:t>
      </w:r>
    </w:p>
    <w:p w14:paraId="1DEAC2D6"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 xml:space="preserve">ls -l </w:t>
      </w:r>
      <w:proofErr w:type="spellStart"/>
      <w:r w:rsidRPr="00906597">
        <w:rPr>
          <w:b/>
          <w:lang w:val="en-US"/>
        </w:rPr>
        <w:t>second_drive</w:t>
      </w:r>
      <w:proofErr w:type="spellEnd"/>
      <w:r w:rsidRPr="00906597">
        <w:rPr>
          <w:b/>
          <w:lang w:val="en-US"/>
        </w:rPr>
        <w:t>/</w:t>
      </w:r>
    </w:p>
    <w:p w14:paraId="52415818" w14:textId="77777777" w:rsidR="009E5F9D" w:rsidRPr="00302F8C" w:rsidRDefault="009E5F9D" w:rsidP="009E5F9D">
      <w:pPr>
        <w:pStyle w:val="CMDOutput"/>
      </w:pPr>
      <w:r>
        <w:t>total 0</w:t>
      </w:r>
    </w:p>
    <w:p w14:paraId="2FDD6E15" w14:textId="77777777" w:rsidR="009E5F9D" w:rsidRDefault="009E5F9D" w:rsidP="009E5F9D">
      <w:pPr>
        <w:pStyle w:val="SubStepAlpha"/>
        <w:numPr>
          <w:ilvl w:val="0"/>
          <w:numId w:val="0"/>
        </w:numPr>
        <w:ind w:left="720"/>
      </w:pPr>
      <w:r>
        <w:t>Observen que el directorio está vacío.</w:t>
      </w:r>
    </w:p>
    <w:p w14:paraId="5CD4DB8B" w14:textId="77777777" w:rsidR="009E5F9D" w:rsidRDefault="009E5F9D" w:rsidP="009E5F9D">
      <w:pPr>
        <w:pStyle w:val="SubStepAlpha"/>
      </w:pPr>
      <w:r>
        <w:t>Utilicen el comando </w:t>
      </w:r>
      <w:r w:rsidRPr="00302F8C">
        <w:rPr>
          <w:b/>
        </w:rPr>
        <w:t>mount</w:t>
      </w:r>
      <w:r>
        <w:t xml:space="preserve"> para montar </w:t>
      </w:r>
      <w:r w:rsidRPr="00896ABF">
        <w:rPr>
          <w:b/>
        </w:rPr>
        <w:t>/dev/sdb1</w:t>
      </w:r>
      <w:r>
        <w:t xml:space="preserve"> en el directorio </w:t>
      </w:r>
      <w:r w:rsidRPr="00896ABF">
        <w:rPr>
          <w:b/>
        </w:rPr>
        <w:t>second_drive</w:t>
      </w:r>
      <w:r>
        <w:t xml:space="preserve"> recién creado. La sintaxis del montaje es la siguiente: </w:t>
      </w:r>
      <w:r w:rsidRPr="00302F8C">
        <w:rPr>
          <w:b/>
        </w:rPr>
        <w:t>mount [opciones] &lt;dispositivo que se debe montar&gt; &lt;punto de montaje&gt;</w:t>
      </w:r>
      <w:r>
        <w:t>.</w:t>
      </w:r>
    </w:p>
    <w:p w14:paraId="6CF73B03" w14:textId="77777777" w:rsidR="009E5F9D" w:rsidRPr="00906597" w:rsidRDefault="009E5F9D" w:rsidP="009E5F9D">
      <w:pPr>
        <w:pStyle w:val="CMD"/>
        <w:rPr>
          <w:b/>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proofErr w:type="spellStart"/>
      <w:r w:rsidRPr="00906597">
        <w:rPr>
          <w:b/>
          <w:lang w:val="en-US"/>
        </w:rPr>
        <w:t>sudo</w:t>
      </w:r>
      <w:proofErr w:type="spellEnd"/>
      <w:r w:rsidRPr="00906597">
        <w:rPr>
          <w:b/>
          <w:lang w:val="en-US"/>
        </w:rPr>
        <w:t xml:space="preserve"> mount /dev/sdb1 ~/</w:t>
      </w:r>
      <w:proofErr w:type="spellStart"/>
      <w:r w:rsidRPr="00906597">
        <w:rPr>
          <w:b/>
          <w:lang w:val="en-US"/>
        </w:rPr>
        <w:t>second_drive</w:t>
      </w:r>
      <w:proofErr w:type="spellEnd"/>
      <w:r w:rsidRPr="00906597">
        <w:rPr>
          <w:b/>
          <w:lang w:val="en-US"/>
        </w:rPr>
        <w:t>/</w:t>
      </w:r>
    </w:p>
    <w:p w14:paraId="639FC1EC" w14:textId="77777777" w:rsidR="009E5F9D" w:rsidRPr="00302F8C" w:rsidRDefault="009E5F9D" w:rsidP="009E5F9D">
      <w:pPr>
        <w:pStyle w:val="CMD"/>
      </w:pPr>
      <w:r>
        <w:t xml:space="preserve">[sudo] contraseña para </w:t>
      </w:r>
      <w:proofErr w:type="spellStart"/>
      <w:r>
        <w:t>analyst</w:t>
      </w:r>
      <w:proofErr w:type="spellEnd"/>
      <w:r>
        <w:t>:</w:t>
      </w:r>
    </w:p>
    <w:p w14:paraId="02DF60DE" w14:textId="77777777" w:rsidR="009E5F9D" w:rsidRDefault="009E5F9D" w:rsidP="009E5F9D">
      <w:pPr>
        <w:pStyle w:val="SubStepAlpha"/>
        <w:numPr>
          <w:ilvl w:val="0"/>
          <w:numId w:val="0"/>
        </w:numPr>
        <w:ind w:left="720"/>
      </w:pPr>
      <w:r>
        <w:t>No se genera ninguna salida; eso quiere decir que el proceso de montaje tuvo éxito.</w:t>
      </w:r>
    </w:p>
    <w:p w14:paraId="4E93C7DD" w14:textId="77777777" w:rsidR="009E5F9D" w:rsidRPr="00817C80" w:rsidRDefault="009E5F9D" w:rsidP="009E5F9D">
      <w:pPr>
        <w:pStyle w:val="SubStepAlpha"/>
      </w:pPr>
      <w:r>
        <w:t xml:space="preserve">Ahora que se ha montado </w:t>
      </w:r>
      <w:r w:rsidRPr="00E855B0">
        <w:rPr>
          <w:b/>
        </w:rPr>
        <w:t>/dev/sdb1</w:t>
      </w:r>
      <w:r>
        <w:t xml:space="preserve"> en </w:t>
      </w:r>
      <w:r>
        <w:rPr>
          <w:b/>
        </w:rPr>
        <w:t>/home/analyst/second_drive</w:t>
      </w:r>
      <w:r>
        <w:t xml:space="preserve">, utilicen </w:t>
      </w:r>
      <w:r w:rsidRPr="00727150">
        <w:rPr>
          <w:b/>
        </w:rPr>
        <w:t>ls -l</w:t>
      </w:r>
      <w:r>
        <w:t xml:space="preserve"> para volver a generar una lista con el contenido del directorio.</w:t>
      </w:r>
    </w:p>
    <w:p w14:paraId="1667515E"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 xml:space="preserve">ls -l </w:t>
      </w:r>
      <w:proofErr w:type="spellStart"/>
      <w:r w:rsidRPr="00906597">
        <w:rPr>
          <w:b/>
          <w:lang w:val="en-US"/>
        </w:rPr>
        <w:t>second_drive</w:t>
      </w:r>
      <w:proofErr w:type="spellEnd"/>
      <w:r w:rsidRPr="00906597">
        <w:rPr>
          <w:b/>
          <w:lang w:val="en-US"/>
        </w:rPr>
        <w:t>/</w:t>
      </w:r>
    </w:p>
    <w:p w14:paraId="14A932BB" w14:textId="77777777" w:rsidR="009E5F9D" w:rsidRPr="00906597" w:rsidRDefault="009E5F9D" w:rsidP="009E5F9D">
      <w:pPr>
        <w:pStyle w:val="CMD"/>
        <w:rPr>
          <w:lang w:val="en-US"/>
        </w:rPr>
      </w:pPr>
      <w:r w:rsidRPr="00906597">
        <w:rPr>
          <w:lang w:val="en-US"/>
        </w:rPr>
        <w:t>total 20</w:t>
      </w:r>
    </w:p>
    <w:p w14:paraId="3A0BF086" w14:textId="77777777" w:rsidR="009E5F9D" w:rsidRPr="00906597" w:rsidRDefault="009E5F9D" w:rsidP="009E5F9D">
      <w:pPr>
        <w:pStyle w:val="CMD"/>
        <w:rPr>
          <w:lang w:val="en-US"/>
        </w:rPr>
      </w:pPr>
      <w:proofErr w:type="spellStart"/>
      <w:r w:rsidRPr="00906597">
        <w:rPr>
          <w:lang w:val="en-US"/>
        </w:rPr>
        <w:t>drwx</w:t>
      </w:r>
      <w:proofErr w:type="spellEnd"/>
      <w:r w:rsidRPr="00906597">
        <w:rPr>
          <w:lang w:val="en-US"/>
        </w:rPr>
        <w:t xml:space="preserve">------ 2 root </w:t>
      </w:r>
      <w:proofErr w:type="spellStart"/>
      <w:r w:rsidRPr="00906597">
        <w:rPr>
          <w:lang w:val="en-US"/>
        </w:rPr>
        <w:t>root</w:t>
      </w:r>
      <w:proofErr w:type="spellEnd"/>
      <w:r w:rsidRPr="00906597">
        <w:rPr>
          <w:lang w:val="en-US"/>
        </w:rPr>
        <w:t xml:space="preserve"> 16384 Mar 3 10:59 </w:t>
      </w:r>
      <w:proofErr w:type="spellStart"/>
      <w:r w:rsidRPr="00906597">
        <w:rPr>
          <w:lang w:val="en-US"/>
        </w:rPr>
        <w:t>lost+found</w:t>
      </w:r>
      <w:proofErr w:type="spellEnd"/>
    </w:p>
    <w:p w14:paraId="77170E2E" w14:textId="5F74333D" w:rsidR="009E5F9D" w:rsidRPr="00906597" w:rsidRDefault="009E5F9D" w:rsidP="009E5F9D">
      <w:pPr>
        <w:pStyle w:val="CMD"/>
        <w:rPr>
          <w:lang w:val="en-US"/>
        </w:rPr>
      </w:pPr>
      <w:r w:rsidRPr="00906597">
        <w:rPr>
          <w:lang w:val="en-US"/>
        </w:rPr>
        <w:t>-</w:t>
      </w:r>
      <w:proofErr w:type="spellStart"/>
      <w:r w:rsidRPr="00906597">
        <w:rPr>
          <w:lang w:val="en-US"/>
        </w:rPr>
        <w:t>rw</w:t>
      </w:r>
      <w:proofErr w:type="spellEnd"/>
      <w:r w:rsidRPr="00906597">
        <w:rPr>
          <w:lang w:val="en-US"/>
        </w:rPr>
        <w:t xml:space="preserve">-r--r-- 1 root </w:t>
      </w:r>
      <w:proofErr w:type="spellStart"/>
      <w:r w:rsidRPr="00906597">
        <w:rPr>
          <w:lang w:val="en-US"/>
        </w:rPr>
        <w:t>root</w:t>
      </w:r>
      <w:proofErr w:type="spellEnd"/>
      <w:r w:rsidRPr="00906597">
        <w:rPr>
          <w:lang w:val="en-US"/>
        </w:rPr>
        <w:t xml:space="preserve"> 183 Mar 3 15:42 myFile.txt</w:t>
      </w:r>
    </w:p>
    <w:p w14:paraId="00C6C09D" w14:textId="77777777" w:rsidR="009E5F9D" w:rsidRDefault="009E5F9D" w:rsidP="009E5F9D">
      <w:pPr>
        <w:pStyle w:val="Ttulo4"/>
      </w:pPr>
      <w:r>
        <w:t>Pregunta:</w:t>
      </w:r>
    </w:p>
    <w:p w14:paraId="4A88022E" w14:textId="400E5459" w:rsidR="009E5F9D" w:rsidRDefault="009E5F9D" w:rsidP="009E5F9D">
      <w:pPr>
        <w:pStyle w:val="BodyTextL50"/>
        <w:spacing w:before="0"/>
      </w:pPr>
      <w:r>
        <w:t>¿Por qué ya no está vacío el directorio? ¿Dónde se almacenan físicamente los archivos de la lista?</w:t>
      </w:r>
    </w:p>
    <w:p w14:paraId="0DA455D8" w14:textId="77777777" w:rsidR="009E5F9D" w:rsidRPr="00302F8C" w:rsidRDefault="009E5F9D" w:rsidP="009E5F9D">
      <w:pPr>
        <w:pStyle w:val="BodyTextL50"/>
      </w:pPr>
      <w:r>
        <w:rPr>
          <w:rStyle w:val="AnswerGray"/>
        </w:rPr>
        <w:t>Después del montaje, /home/</w:t>
      </w:r>
      <w:proofErr w:type="spellStart"/>
      <w:r>
        <w:rPr>
          <w:rStyle w:val="AnswerGray"/>
        </w:rPr>
        <w:t>analyst</w:t>
      </w:r>
      <w:proofErr w:type="spellEnd"/>
      <w:r>
        <w:rPr>
          <w:rStyle w:val="AnswerGray"/>
        </w:rPr>
        <w:t>/</w:t>
      </w:r>
      <w:proofErr w:type="spellStart"/>
      <w:r>
        <w:rPr>
          <w:rStyle w:val="AnswerGray"/>
        </w:rPr>
        <w:t>second_</w:t>
      </w:r>
      <w:proofErr w:type="gramStart"/>
      <w:r>
        <w:rPr>
          <w:rStyle w:val="AnswerGray"/>
        </w:rPr>
        <w:t>drive</w:t>
      </w:r>
      <w:proofErr w:type="spellEnd"/>
      <w:r>
        <w:rPr>
          <w:rStyle w:val="AnswerGray"/>
        </w:rPr>
        <w:t xml:space="preserve">  se</w:t>
      </w:r>
      <w:proofErr w:type="gramEnd"/>
      <w:r>
        <w:rPr>
          <w:rStyle w:val="AnswerGray"/>
        </w:rPr>
        <w:t xml:space="preserve"> convierte en el punto de entrada al sistema de archivos que está físicamente almacenado en /dev/sdb1.</w:t>
      </w:r>
    </w:p>
    <w:p w14:paraId="747DE887" w14:textId="77777777" w:rsidR="009E5F9D" w:rsidRDefault="009E5F9D" w:rsidP="009E5F9D">
      <w:pPr>
        <w:pStyle w:val="SubStepAlpha"/>
      </w:pPr>
      <w:r>
        <w:t>Emitan el comando </w:t>
      </w:r>
      <w:r w:rsidRPr="008F55C7">
        <w:rPr>
          <w:b/>
        </w:rPr>
        <w:t>mount</w:t>
      </w:r>
      <w:r>
        <w:t xml:space="preserve"> sin opciones nuevamente para mostrar información detallada sobre la partición </w:t>
      </w:r>
      <w:r w:rsidRPr="00D1162A">
        <w:rPr>
          <w:b/>
        </w:rPr>
        <w:t>/dev/sdb1</w:t>
      </w:r>
      <w:r>
        <w:t>. Como antes, utilicen el comando </w:t>
      </w:r>
      <w:r w:rsidRPr="008F55C7">
        <w:rPr>
          <w:b/>
        </w:rPr>
        <w:t>grep</w:t>
      </w:r>
      <w:r>
        <w:t xml:space="preserve"> para mostrar solamente los sistemas de archivos de </w:t>
      </w:r>
      <w:r>
        <w:rPr>
          <w:b/>
        </w:rPr>
        <w:t>/dev/sdX</w:t>
      </w:r>
      <w:r>
        <w:t>:</w:t>
      </w:r>
    </w:p>
    <w:p w14:paraId="1D4E7191" w14:textId="647F91B6" w:rsidR="009E5F9D" w:rsidRPr="00906597" w:rsidRDefault="009E5F9D" w:rsidP="009E5F9D">
      <w:pPr>
        <w:pStyle w:val="CMD"/>
        <w:rPr>
          <w:lang w:val="en-US"/>
        </w:rPr>
      </w:pPr>
      <w:r w:rsidRPr="00906597">
        <w:rPr>
          <w:lang w:val="en-US"/>
        </w:rPr>
        <w:lastRenderedPageBreak/>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mount | grep /dev/</w:t>
      </w:r>
      <w:proofErr w:type="spellStart"/>
      <w:r w:rsidRPr="00906597">
        <w:rPr>
          <w:b/>
          <w:lang w:val="en-US"/>
        </w:rPr>
        <w:t>sd</w:t>
      </w:r>
      <w:proofErr w:type="spellEnd"/>
    </w:p>
    <w:p w14:paraId="65677827" w14:textId="77777777" w:rsidR="009E5F9D" w:rsidRPr="00906597" w:rsidRDefault="009E5F9D" w:rsidP="009E5F9D">
      <w:pPr>
        <w:pStyle w:val="CMDOutput"/>
        <w:rPr>
          <w:lang w:val="en-US"/>
        </w:rPr>
      </w:pPr>
      <w:r w:rsidRPr="00906597">
        <w:rPr>
          <w:lang w:val="en-US"/>
        </w:rPr>
        <w:t>/dev/sda1 on / type ext4 (</w:t>
      </w:r>
      <w:proofErr w:type="spellStart"/>
      <w:proofErr w:type="gramStart"/>
      <w:r w:rsidRPr="00906597">
        <w:rPr>
          <w:lang w:val="en-US"/>
        </w:rPr>
        <w:t>rw,relatime</w:t>
      </w:r>
      <w:proofErr w:type="spellEnd"/>
      <w:proofErr w:type="gramEnd"/>
      <w:r w:rsidRPr="00906597">
        <w:rPr>
          <w:lang w:val="en-US"/>
        </w:rPr>
        <w:t xml:space="preserve">) </w:t>
      </w:r>
    </w:p>
    <w:p w14:paraId="44187DDE" w14:textId="77777777" w:rsidR="009E5F9D" w:rsidRPr="00906597" w:rsidRDefault="009E5F9D" w:rsidP="009E5F9D">
      <w:pPr>
        <w:pStyle w:val="CMDOutput"/>
        <w:rPr>
          <w:lang w:val="en-US"/>
        </w:rPr>
      </w:pPr>
      <w:r w:rsidRPr="00906597">
        <w:rPr>
          <w:lang w:val="en-US"/>
        </w:rPr>
        <w:t>/dev/sdb1 on /home/analyst/</w:t>
      </w:r>
      <w:proofErr w:type="spellStart"/>
      <w:r w:rsidRPr="00906597">
        <w:rPr>
          <w:lang w:val="en-US"/>
        </w:rPr>
        <w:t>second_drive</w:t>
      </w:r>
      <w:proofErr w:type="spellEnd"/>
      <w:r w:rsidRPr="00906597">
        <w:rPr>
          <w:lang w:val="en-US"/>
        </w:rPr>
        <w:t xml:space="preserve"> type ext4 (</w:t>
      </w:r>
      <w:proofErr w:type="spellStart"/>
      <w:proofErr w:type="gramStart"/>
      <w:r w:rsidRPr="00906597">
        <w:rPr>
          <w:lang w:val="en-US"/>
        </w:rPr>
        <w:t>rw,relatime</w:t>
      </w:r>
      <w:proofErr w:type="spellEnd"/>
      <w:proofErr w:type="gramEnd"/>
      <w:r w:rsidRPr="00906597">
        <w:rPr>
          <w:lang w:val="en-US"/>
        </w:rPr>
        <w:t>)</w:t>
      </w:r>
    </w:p>
    <w:p w14:paraId="7AA1933F" w14:textId="6CF2C592" w:rsidR="009E5F9D" w:rsidRDefault="009E5F9D" w:rsidP="009E5F9D">
      <w:pPr>
        <w:pStyle w:val="SubStepAlpha"/>
      </w:pPr>
      <w:r>
        <w:t>Desmontar sistemas de archivos es igual de simple. Recordar cambiar de directorio a una ubicación fuera del punto de montaje y utilicen el comando</w:t>
      </w:r>
      <w:r w:rsidR="00906597">
        <w:t xml:space="preserve"> </w:t>
      </w:r>
      <w:proofErr w:type="spellStart"/>
      <w:r w:rsidRPr="008F55C7">
        <w:rPr>
          <w:b/>
        </w:rPr>
        <w:t>umount</w:t>
      </w:r>
      <w:proofErr w:type="spellEnd"/>
      <w:r>
        <w:t xml:space="preserve"> tal como se indica a continuación:</w:t>
      </w:r>
    </w:p>
    <w:p w14:paraId="239AE3C8"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proofErr w:type="spellStart"/>
      <w:r w:rsidRPr="00906597">
        <w:rPr>
          <w:b/>
          <w:lang w:val="en-US"/>
        </w:rPr>
        <w:t>sudo</w:t>
      </w:r>
      <w:proofErr w:type="spellEnd"/>
      <w:r w:rsidRPr="00906597">
        <w:rPr>
          <w:b/>
          <w:lang w:val="en-US"/>
        </w:rPr>
        <w:t xml:space="preserve"> </w:t>
      </w:r>
      <w:proofErr w:type="spellStart"/>
      <w:r w:rsidRPr="00906597">
        <w:rPr>
          <w:b/>
          <w:lang w:val="en-US"/>
        </w:rPr>
        <w:t>umount</w:t>
      </w:r>
      <w:proofErr w:type="spellEnd"/>
      <w:r w:rsidRPr="00906597">
        <w:rPr>
          <w:b/>
          <w:lang w:val="en-US"/>
        </w:rPr>
        <w:t xml:space="preserve"> /dev/sdb1</w:t>
      </w:r>
    </w:p>
    <w:p w14:paraId="082127EE" w14:textId="77777777" w:rsidR="009E5F9D" w:rsidRPr="00906597" w:rsidRDefault="009E5F9D" w:rsidP="009E5F9D">
      <w:pPr>
        <w:pStyle w:val="CMDOutput"/>
        <w:rPr>
          <w:lang w:val="en-US"/>
        </w:rPr>
      </w:pPr>
      <w:r w:rsidRPr="00906597">
        <w:rPr>
          <w:lang w:val="en-US"/>
        </w:rPr>
        <w:t>[</w:t>
      </w:r>
      <w:proofErr w:type="spellStart"/>
      <w:r w:rsidRPr="00906597">
        <w:rPr>
          <w:lang w:val="en-US"/>
        </w:rPr>
        <w:t>sudo</w:t>
      </w:r>
      <w:proofErr w:type="spellEnd"/>
      <w:r w:rsidRPr="00906597">
        <w:rPr>
          <w:lang w:val="en-US"/>
        </w:rPr>
        <w:t xml:space="preserve">] password for analyst: </w:t>
      </w:r>
    </w:p>
    <w:p w14:paraId="7B0598BE" w14:textId="77777777" w:rsidR="009E5F9D" w:rsidRPr="00906597" w:rsidRDefault="009E5F9D" w:rsidP="009E5F9D">
      <w:pPr>
        <w:pStyle w:val="CMDOutput"/>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p>
    <w:p w14:paraId="20C1B593" w14:textId="77777777" w:rsidR="009E5F9D" w:rsidRPr="00906597" w:rsidRDefault="009E5F9D" w:rsidP="009E5F9D">
      <w:pPr>
        <w:pStyle w:val="CMDOutput"/>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 xml:space="preserve">ls -l </w:t>
      </w:r>
      <w:proofErr w:type="spellStart"/>
      <w:r w:rsidRPr="00906597">
        <w:rPr>
          <w:b/>
          <w:lang w:val="en-US"/>
        </w:rPr>
        <w:t>second_drive</w:t>
      </w:r>
      <w:proofErr w:type="spellEnd"/>
      <w:r w:rsidRPr="00906597">
        <w:rPr>
          <w:b/>
          <w:lang w:val="en-US"/>
        </w:rPr>
        <w:t>/</w:t>
      </w:r>
    </w:p>
    <w:p w14:paraId="425F8851" w14:textId="77777777" w:rsidR="009E5F9D" w:rsidRPr="008F55C7" w:rsidRDefault="009E5F9D" w:rsidP="009E5F9D">
      <w:pPr>
        <w:pStyle w:val="CMDOutput"/>
      </w:pPr>
      <w:r>
        <w:t>total 0</w:t>
      </w:r>
    </w:p>
    <w:p w14:paraId="65FD62F1" w14:textId="77777777" w:rsidR="009E5F9D" w:rsidRPr="009E5F9D" w:rsidRDefault="009E5F9D" w:rsidP="009E5F9D">
      <w:pPr>
        <w:pStyle w:val="Ttulo2"/>
      </w:pPr>
      <w:r>
        <w:t>Permisos de archivo</w:t>
      </w:r>
    </w:p>
    <w:p w14:paraId="44C99762" w14:textId="77777777" w:rsidR="009E5F9D" w:rsidRDefault="009E5F9D" w:rsidP="009E5F9D">
      <w:pPr>
        <w:pStyle w:val="BodyTextL25"/>
      </w:pPr>
      <w:r>
        <w:t>Los sistemas de archivos de Linux tienen características integradas para controlar la capacidad que tienen los usuarios de ver, cambiar, navegar y ejecutar el contenido del sistema de archivos. Esencialmente, cada archivo de los sistemas de archivos lleva consigo su propio conjunto de permisos, siempre con un conjunto de definiciones sobre lo que los usuarios y grupos pueden hacer con el archivo.</w:t>
      </w:r>
    </w:p>
    <w:p w14:paraId="04C170A8" w14:textId="77777777" w:rsidR="009E5F9D" w:rsidRDefault="009E5F9D" w:rsidP="009E5F9D">
      <w:pPr>
        <w:pStyle w:val="Ttulo3"/>
      </w:pPr>
      <w:r>
        <w:t>Visualizar y cambiar los permisos de archivo</w:t>
      </w:r>
    </w:p>
    <w:p w14:paraId="0C0B9FA5" w14:textId="77777777" w:rsidR="009E5F9D" w:rsidRPr="00906597" w:rsidRDefault="009E5F9D" w:rsidP="009E5F9D">
      <w:pPr>
        <w:pStyle w:val="SubStepAlpha"/>
        <w:rPr>
          <w:lang w:val="en-US"/>
        </w:rPr>
      </w:pPr>
      <w:proofErr w:type="spellStart"/>
      <w:r w:rsidRPr="00906597">
        <w:rPr>
          <w:lang w:val="en-US"/>
        </w:rPr>
        <w:t>Diríjanse</w:t>
      </w:r>
      <w:proofErr w:type="spellEnd"/>
      <w:r w:rsidRPr="00906597">
        <w:rPr>
          <w:lang w:val="en-US"/>
        </w:rPr>
        <w:t xml:space="preserve"> a /home/analyst/</w:t>
      </w:r>
      <w:proofErr w:type="spellStart"/>
      <w:r w:rsidRPr="00906597">
        <w:rPr>
          <w:lang w:val="en-US"/>
        </w:rPr>
        <w:t>lab.support.files</w:t>
      </w:r>
      <w:proofErr w:type="spellEnd"/>
      <w:r w:rsidRPr="00906597">
        <w:rPr>
          <w:lang w:val="en-US"/>
        </w:rPr>
        <w:t>/scripts/.</w:t>
      </w:r>
    </w:p>
    <w:p w14:paraId="34F842C7"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 xml:space="preserve">cd </w:t>
      </w:r>
      <w:proofErr w:type="spellStart"/>
      <w:r w:rsidRPr="00906597">
        <w:rPr>
          <w:b/>
          <w:lang w:val="en-US"/>
        </w:rPr>
        <w:t>lab.support.files</w:t>
      </w:r>
      <w:proofErr w:type="spellEnd"/>
      <w:r w:rsidRPr="00906597">
        <w:rPr>
          <w:b/>
          <w:lang w:val="en-US"/>
        </w:rPr>
        <w:t>/scripts/</w:t>
      </w:r>
    </w:p>
    <w:p w14:paraId="33268ADC" w14:textId="77777777" w:rsidR="009E5F9D" w:rsidRDefault="009E5F9D" w:rsidP="009E5F9D">
      <w:pPr>
        <w:pStyle w:val="SubStepAlpha"/>
      </w:pPr>
      <w:r>
        <w:t>Utilicen el comando </w:t>
      </w:r>
      <w:proofErr w:type="spellStart"/>
      <w:r w:rsidRPr="005B772E">
        <w:rPr>
          <w:b/>
        </w:rPr>
        <w:t>ls</w:t>
      </w:r>
      <w:proofErr w:type="spellEnd"/>
      <w:r w:rsidRPr="005B772E">
        <w:rPr>
          <w:b/>
        </w:rPr>
        <w:t> -</w:t>
      </w:r>
      <w:proofErr w:type="gramStart"/>
      <w:r w:rsidRPr="005B772E">
        <w:rPr>
          <w:b/>
        </w:rPr>
        <w:t>l </w:t>
      </w:r>
      <w:r>
        <w:t xml:space="preserve"> para</w:t>
      </w:r>
      <w:proofErr w:type="gramEnd"/>
      <w:r>
        <w:t xml:space="preserve"> mostrar los permisos de archivo.</w:t>
      </w:r>
    </w:p>
    <w:p w14:paraId="68A9E719" w14:textId="77777777" w:rsidR="009E5F9D" w:rsidRPr="00906597" w:rsidRDefault="009E5F9D" w:rsidP="009E5F9D">
      <w:pPr>
        <w:pStyle w:val="BodyTextL50"/>
        <w:rPr>
          <w:rFonts w:ascii="Courier New" w:hAnsi="Courier New"/>
          <w:lang w:val="en-US"/>
        </w:rPr>
      </w:pPr>
      <w:r w:rsidRPr="00906597">
        <w:rPr>
          <w:rFonts w:ascii="Courier New" w:hAnsi="Courier New"/>
          <w:lang w:val="en-US"/>
        </w:rPr>
        <w:t>[</w:t>
      </w:r>
      <w:proofErr w:type="spellStart"/>
      <w:r w:rsidRPr="00906597">
        <w:rPr>
          <w:rFonts w:ascii="Courier New" w:hAnsi="Courier New"/>
          <w:lang w:val="en-US"/>
        </w:rPr>
        <w:t>analyst@secOps</w:t>
      </w:r>
      <w:proofErr w:type="spellEnd"/>
      <w:r w:rsidRPr="00906597">
        <w:rPr>
          <w:rFonts w:ascii="Courier New" w:hAnsi="Courier New"/>
          <w:lang w:val="en-US"/>
        </w:rPr>
        <w:t xml:space="preserve"> </w:t>
      </w:r>
      <w:proofErr w:type="gramStart"/>
      <w:r w:rsidRPr="00906597">
        <w:rPr>
          <w:rFonts w:ascii="Courier New" w:hAnsi="Courier New"/>
          <w:lang w:val="en-US"/>
        </w:rPr>
        <w:t>scripts]$</w:t>
      </w:r>
      <w:proofErr w:type="gramEnd"/>
      <w:r w:rsidRPr="00906597">
        <w:rPr>
          <w:rFonts w:ascii="Courier New" w:hAnsi="Courier New"/>
          <w:lang w:val="en-US"/>
        </w:rPr>
        <w:t xml:space="preserve"> </w:t>
      </w:r>
      <w:r w:rsidRPr="00906597">
        <w:rPr>
          <w:rFonts w:ascii="Courier New" w:hAnsi="Courier New"/>
          <w:b/>
          <w:lang w:val="en-US"/>
        </w:rPr>
        <w:t>ls -l</w:t>
      </w:r>
    </w:p>
    <w:p w14:paraId="5913875E" w14:textId="77777777" w:rsidR="009E5F9D" w:rsidRPr="00906597" w:rsidRDefault="009E5F9D" w:rsidP="009E5F9D">
      <w:pPr>
        <w:pStyle w:val="CMDOutput"/>
        <w:rPr>
          <w:lang w:val="en-US"/>
        </w:rPr>
      </w:pPr>
      <w:r w:rsidRPr="00906597">
        <w:rPr>
          <w:lang w:val="en-US"/>
        </w:rPr>
        <w:t>total 60</w:t>
      </w:r>
    </w:p>
    <w:p w14:paraId="5D3D0075" w14:textId="77777777" w:rsidR="009E5F9D" w:rsidRPr="00906597" w:rsidRDefault="009E5F9D" w:rsidP="009E5F9D">
      <w:pPr>
        <w:pStyle w:val="CMDOutput"/>
        <w:rPr>
          <w:lang w:val="en-US"/>
        </w:rPr>
      </w:pPr>
      <w:r w:rsidRPr="00906597">
        <w:rPr>
          <w:lang w:val="en-US"/>
        </w:rPr>
        <w:t>-</w:t>
      </w:r>
      <w:proofErr w:type="spellStart"/>
      <w:r w:rsidRPr="00906597">
        <w:rPr>
          <w:lang w:val="en-US"/>
        </w:rPr>
        <w:t>rwxr</w:t>
      </w:r>
      <w:proofErr w:type="spellEnd"/>
      <w:r w:rsidRPr="00906597">
        <w:rPr>
          <w:lang w:val="en-US"/>
        </w:rPr>
        <w:t>-</w:t>
      </w:r>
      <w:proofErr w:type="spellStart"/>
      <w:r w:rsidRPr="00906597">
        <w:rPr>
          <w:lang w:val="en-US"/>
        </w:rPr>
        <w:t>xr</w:t>
      </w:r>
      <w:proofErr w:type="spellEnd"/>
      <w:r w:rsidRPr="00906597">
        <w:rPr>
          <w:lang w:val="en-US"/>
        </w:rPr>
        <w:t xml:space="preserve">-x 1 analyst </w:t>
      </w:r>
      <w:proofErr w:type="spellStart"/>
      <w:r w:rsidRPr="00906597">
        <w:rPr>
          <w:lang w:val="en-US"/>
        </w:rPr>
        <w:t>analyst</w:t>
      </w:r>
      <w:proofErr w:type="spellEnd"/>
      <w:r w:rsidRPr="00906597">
        <w:rPr>
          <w:lang w:val="en-US"/>
        </w:rPr>
        <w:t xml:space="preserve"> 190 Jun 13 09:45 configure_as_dhcp.sh</w:t>
      </w:r>
    </w:p>
    <w:p w14:paraId="08476425" w14:textId="77777777" w:rsidR="009E5F9D" w:rsidRPr="00906597" w:rsidRDefault="009E5F9D" w:rsidP="009E5F9D">
      <w:pPr>
        <w:pStyle w:val="CMDOutput"/>
        <w:rPr>
          <w:lang w:val="en-US"/>
        </w:rPr>
      </w:pPr>
      <w:r w:rsidRPr="00906597">
        <w:rPr>
          <w:lang w:val="en-US"/>
        </w:rPr>
        <w:t>-</w:t>
      </w:r>
      <w:proofErr w:type="spellStart"/>
      <w:r w:rsidRPr="00906597">
        <w:rPr>
          <w:lang w:val="en-US"/>
        </w:rPr>
        <w:t>rwxr</w:t>
      </w:r>
      <w:proofErr w:type="spellEnd"/>
      <w:r w:rsidRPr="00906597">
        <w:rPr>
          <w:lang w:val="en-US"/>
        </w:rPr>
        <w:t>-</w:t>
      </w:r>
      <w:proofErr w:type="spellStart"/>
      <w:r w:rsidRPr="00906597">
        <w:rPr>
          <w:lang w:val="en-US"/>
        </w:rPr>
        <w:t>xr</w:t>
      </w:r>
      <w:proofErr w:type="spellEnd"/>
      <w:r w:rsidRPr="00906597">
        <w:rPr>
          <w:lang w:val="en-US"/>
        </w:rPr>
        <w:t xml:space="preserve">-x 1 analyst </w:t>
      </w:r>
      <w:proofErr w:type="spellStart"/>
      <w:r w:rsidRPr="00906597">
        <w:rPr>
          <w:lang w:val="en-US"/>
        </w:rPr>
        <w:t>analyst</w:t>
      </w:r>
      <w:proofErr w:type="spellEnd"/>
      <w:r w:rsidRPr="00906597">
        <w:rPr>
          <w:lang w:val="en-US"/>
        </w:rPr>
        <w:t xml:space="preserve"> 192 Jun 13 09:45 configure_as_static.sh</w:t>
      </w:r>
    </w:p>
    <w:p w14:paraId="35D9988A" w14:textId="77777777" w:rsidR="009E5F9D" w:rsidRPr="00906597" w:rsidRDefault="009E5F9D" w:rsidP="009E5F9D">
      <w:pPr>
        <w:pStyle w:val="CMDOutput"/>
        <w:rPr>
          <w:lang w:val="en-US"/>
        </w:rPr>
      </w:pPr>
      <w:r w:rsidRPr="00906597">
        <w:rPr>
          <w:lang w:val="en-US"/>
        </w:rPr>
        <w:t>-</w:t>
      </w:r>
      <w:proofErr w:type="spellStart"/>
      <w:r w:rsidRPr="00906597">
        <w:rPr>
          <w:lang w:val="en-US"/>
        </w:rPr>
        <w:t>rwxr</w:t>
      </w:r>
      <w:proofErr w:type="spellEnd"/>
      <w:r w:rsidRPr="00906597">
        <w:rPr>
          <w:lang w:val="en-US"/>
        </w:rPr>
        <w:t>-</w:t>
      </w:r>
      <w:proofErr w:type="spellStart"/>
      <w:r w:rsidRPr="00906597">
        <w:rPr>
          <w:lang w:val="en-US"/>
        </w:rPr>
        <w:t>xr</w:t>
      </w:r>
      <w:proofErr w:type="spellEnd"/>
      <w:r w:rsidRPr="00906597">
        <w:rPr>
          <w:lang w:val="en-US"/>
        </w:rPr>
        <w:t xml:space="preserve">-x 1 analyst </w:t>
      </w:r>
      <w:proofErr w:type="spellStart"/>
      <w:r w:rsidRPr="00906597">
        <w:rPr>
          <w:lang w:val="en-US"/>
        </w:rPr>
        <w:t>analyst</w:t>
      </w:r>
      <w:proofErr w:type="spellEnd"/>
      <w:r w:rsidRPr="00906597">
        <w:rPr>
          <w:lang w:val="en-US"/>
        </w:rPr>
        <w:t xml:space="preserve"> 3459 Jul 18 10:09 cyberops_extended_topo_no_fw.py</w:t>
      </w:r>
    </w:p>
    <w:p w14:paraId="77BDA957" w14:textId="77777777" w:rsidR="009E5F9D" w:rsidRPr="00906597" w:rsidRDefault="009E5F9D" w:rsidP="009E5F9D">
      <w:pPr>
        <w:pStyle w:val="CMDOutput"/>
        <w:rPr>
          <w:lang w:val="en-US"/>
        </w:rPr>
      </w:pPr>
      <w:r w:rsidRPr="00906597">
        <w:rPr>
          <w:lang w:val="en-US"/>
        </w:rPr>
        <w:t>-</w:t>
      </w:r>
      <w:proofErr w:type="spellStart"/>
      <w:r w:rsidRPr="00906597">
        <w:rPr>
          <w:lang w:val="en-US"/>
        </w:rPr>
        <w:t>rwxr</w:t>
      </w:r>
      <w:proofErr w:type="spellEnd"/>
      <w:r w:rsidRPr="00906597">
        <w:rPr>
          <w:lang w:val="en-US"/>
        </w:rPr>
        <w:t>-</w:t>
      </w:r>
      <w:proofErr w:type="spellStart"/>
      <w:r w:rsidRPr="00906597">
        <w:rPr>
          <w:lang w:val="en-US"/>
        </w:rPr>
        <w:t>xr</w:t>
      </w:r>
      <w:proofErr w:type="spellEnd"/>
      <w:r w:rsidRPr="00906597">
        <w:rPr>
          <w:lang w:val="en-US"/>
        </w:rPr>
        <w:t xml:space="preserve">-x 1 analyst </w:t>
      </w:r>
      <w:proofErr w:type="spellStart"/>
      <w:r w:rsidRPr="00906597">
        <w:rPr>
          <w:lang w:val="en-US"/>
        </w:rPr>
        <w:t>analyst</w:t>
      </w:r>
      <w:proofErr w:type="spellEnd"/>
      <w:r w:rsidRPr="00906597">
        <w:rPr>
          <w:lang w:val="en-US"/>
        </w:rPr>
        <w:t xml:space="preserve"> 4062 Jul 18 10:09 cyberops_extended_topo.py</w:t>
      </w:r>
    </w:p>
    <w:p w14:paraId="42166C2F" w14:textId="77777777" w:rsidR="009E5F9D" w:rsidRPr="00906597" w:rsidRDefault="009E5F9D" w:rsidP="009E5F9D">
      <w:pPr>
        <w:pStyle w:val="CMDOutput"/>
        <w:rPr>
          <w:lang w:val="en-US"/>
        </w:rPr>
      </w:pPr>
      <w:r w:rsidRPr="00906597">
        <w:rPr>
          <w:lang w:val="en-US"/>
        </w:rPr>
        <w:t>-</w:t>
      </w:r>
      <w:proofErr w:type="spellStart"/>
      <w:r w:rsidRPr="00906597">
        <w:rPr>
          <w:lang w:val="en-US"/>
        </w:rPr>
        <w:t>rwxr</w:t>
      </w:r>
      <w:proofErr w:type="spellEnd"/>
      <w:r w:rsidRPr="00906597">
        <w:rPr>
          <w:lang w:val="en-US"/>
        </w:rPr>
        <w:t>-</w:t>
      </w:r>
      <w:proofErr w:type="spellStart"/>
      <w:r w:rsidRPr="00906597">
        <w:rPr>
          <w:lang w:val="en-US"/>
        </w:rPr>
        <w:t>xr</w:t>
      </w:r>
      <w:proofErr w:type="spellEnd"/>
      <w:r w:rsidRPr="00906597">
        <w:rPr>
          <w:lang w:val="en-US"/>
        </w:rPr>
        <w:t xml:space="preserve">-x 1 analyst </w:t>
      </w:r>
      <w:proofErr w:type="spellStart"/>
      <w:r w:rsidRPr="00906597">
        <w:rPr>
          <w:lang w:val="en-US"/>
        </w:rPr>
        <w:t>analyst</w:t>
      </w:r>
      <w:proofErr w:type="spellEnd"/>
      <w:r w:rsidRPr="00906597">
        <w:rPr>
          <w:lang w:val="en-US"/>
        </w:rPr>
        <w:t xml:space="preserve"> 3669 Jul 18 10:10 cyberops_topo.py</w:t>
      </w:r>
    </w:p>
    <w:p w14:paraId="71413165" w14:textId="77777777" w:rsidR="009E5F9D" w:rsidRPr="00906597" w:rsidRDefault="009E5F9D" w:rsidP="009E5F9D">
      <w:pPr>
        <w:pStyle w:val="CMDOutput"/>
        <w:rPr>
          <w:lang w:val="en-US"/>
        </w:rPr>
      </w:pPr>
      <w:r w:rsidRPr="00906597">
        <w:rPr>
          <w:highlight w:val="yellow"/>
          <w:lang w:val="en-US"/>
        </w:rPr>
        <w:t>-</w:t>
      </w:r>
      <w:proofErr w:type="spellStart"/>
      <w:r w:rsidRPr="00906597">
        <w:rPr>
          <w:highlight w:val="yellow"/>
          <w:lang w:val="en-US"/>
        </w:rPr>
        <w:t>rw</w:t>
      </w:r>
      <w:proofErr w:type="spellEnd"/>
      <w:r w:rsidRPr="00906597">
        <w:rPr>
          <w:highlight w:val="yellow"/>
          <w:lang w:val="en-US"/>
        </w:rPr>
        <w:t xml:space="preserve">-r--r-- 1 analyst </w:t>
      </w:r>
      <w:proofErr w:type="spellStart"/>
      <w:r w:rsidRPr="00906597">
        <w:rPr>
          <w:highlight w:val="yellow"/>
          <w:lang w:val="en-US"/>
        </w:rPr>
        <w:t>analyst</w:t>
      </w:r>
      <w:proofErr w:type="spellEnd"/>
      <w:r w:rsidRPr="00906597">
        <w:rPr>
          <w:highlight w:val="yellow"/>
          <w:lang w:val="en-US"/>
        </w:rPr>
        <w:t xml:space="preserve"> 2871 Apr 28 11:27 cyops.mn</w:t>
      </w:r>
    </w:p>
    <w:p w14:paraId="6D10E63A" w14:textId="77777777" w:rsidR="009E5F9D" w:rsidRPr="00906597" w:rsidRDefault="009E5F9D" w:rsidP="009E5F9D">
      <w:pPr>
        <w:pStyle w:val="CMDOutput"/>
        <w:rPr>
          <w:lang w:val="en-US"/>
        </w:rPr>
      </w:pPr>
      <w:r w:rsidRPr="00906597">
        <w:rPr>
          <w:lang w:val="en-US"/>
        </w:rPr>
        <w:t>-</w:t>
      </w:r>
      <w:proofErr w:type="spellStart"/>
      <w:r w:rsidRPr="00906597">
        <w:rPr>
          <w:lang w:val="en-US"/>
        </w:rPr>
        <w:t>rwxr</w:t>
      </w:r>
      <w:proofErr w:type="spellEnd"/>
      <w:r w:rsidRPr="00906597">
        <w:rPr>
          <w:lang w:val="en-US"/>
        </w:rPr>
        <w:t>-</w:t>
      </w:r>
      <w:proofErr w:type="spellStart"/>
      <w:r w:rsidRPr="00906597">
        <w:rPr>
          <w:lang w:val="en-US"/>
        </w:rPr>
        <w:t>xr</w:t>
      </w:r>
      <w:proofErr w:type="spellEnd"/>
      <w:r w:rsidRPr="00906597">
        <w:rPr>
          <w:lang w:val="en-US"/>
        </w:rPr>
        <w:t xml:space="preserve">-x 1 analyst </w:t>
      </w:r>
      <w:proofErr w:type="spellStart"/>
      <w:r w:rsidRPr="00906597">
        <w:rPr>
          <w:lang w:val="en-US"/>
        </w:rPr>
        <w:t>analyst</w:t>
      </w:r>
      <w:proofErr w:type="spellEnd"/>
      <w:r w:rsidRPr="00906597">
        <w:rPr>
          <w:lang w:val="en-US"/>
        </w:rPr>
        <w:t xml:space="preserve"> 458 May 1 13:50 </w:t>
      </w:r>
      <w:proofErr w:type="spellStart"/>
      <w:r w:rsidRPr="00906597">
        <w:rPr>
          <w:lang w:val="en-US"/>
        </w:rPr>
        <w:t>fw_rules</w:t>
      </w:r>
      <w:proofErr w:type="spellEnd"/>
    </w:p>
    <w:p w14:paraId="3C5D26B2" w14:textId="77777777" w:rsidR="009E5F9D" w:rsidRPr="00906597" w:rsidRDefault="009E5F9D" w:rsidP="009E5F9D">
      <w:pPr>
        <w:pStyle w:val="CMDOutput"/>
        <w:rPr>
          <w:lang w:val="en-US"/>
        </w:rPr>
      </w:pPr>
      <w:r w:rsidRPr="00906597">
        <w:rPr>
          <w:lang w:val="en-US"/>
        </w:rPr>
        <w:t>-</w:t>
      </w:r>
      <w:proofErr w:type="spellStart"/>
      <w:r w:rsidRPr="00906597">
        <w:rPr>
          <w:lang w:val="en-US"/>
        </w:rPr>
        <w:t>rwxr</w:t>
      </w:r>
      <w:proofErr w:type="spellEnd"/>
      <w:r w:rsidRPr="00906597">
        <w:rPr>
          <w:lang w:val="en-US"/>
        </w:rPr>
        <w:t>-</w:t>
      </w:r>
      <w:proofErr w:type="spellStart"/>
      <w:r w:rsidRPr="00906597">
        <w:rPr>
          <w:lang w:val="en-US"/>
        </w:rPr>
        <w:t>xr</w:t>
      </w:r>
      <w:proofErr w:type="spellEnd"/>
      <w:r w:rsidRPr="00906597">
        <w:rPr>
          <w:lang w:val="en-US"/>
        </w:rPr>
        <w:t xml:space="preserve">-x 1 analyst </w:t>
      </w:r>
      <w:proofErr w:type="spellStart"/>
      <w:r w:rsidRPr="00906597">
        <w:rPr>
          <w:lang w:val="en-US"/>
        </w:rPr>
        <w:t>analyst</w:t>
      </w:r>
      <w:proofErr w:type="spellEnd"/>
      <w:r w:rsidRPr="00906597">
        <w:rPr>
          <w:lang w:val="en-US"/>
        </w:rPr>
        <w:t xml:space="preserve"> 70 Apr 28 11:27 mal_server_start.sh</w:t>
      </w:r>
    </w:p>
    <w:p w14:paraId="5CA25C98" w14:textId="77777777" w:rsidR="009E5F9D" w:rsidRPr="00906597" w:rsidRDefault="009E5F9D" w:rsidP="009E5F9D">
      <w:pPr>
        <w:pStyle w:val="CMDOutput"/>
        <w:rPr>
          <w:lang w:val="en-US"/>
        </w:rPr>
      </w:pPr>
      <w:proofErr w:type="spellStart"/>
      <w:r w:rsidRPr="00906597">
        <w:rPr>
          <w:lang w:val="en-US"/>
        </w:rPr>
        <w:t>drwxr</w:t>
      </w:r>
      <w:proofErr w:type="spellEnd"/>
      <w:r w:rsidRPr="00906597">
        <w:rPr>
          <w:lang w:val="en-US"/>
        </w:rPr>
        <w:t>-</w:t>
      </w:r>
      <w:proofErr w:type="spellStart"/>
      <w:r w:rsidRPr="00906597">
        <w:rPr>
          <w:lang w:val="en-US"/>
        </w:rPr>
        <w:t>xr</w:t>
      </w:r>
      <w:proofErr w:type="spellEnd"/>
      <w:r w:rsidRPr="00906597">
        <w:rPr>
          <w:lang w:val="en-US"/>
        </w:rPr>
        <w:t xml:space="preserve">-x 2 analyst </w:t>
      </w:r>
      <w:proofErr w:type="spellStart"/>
      <w:r w:rsidRPr="00906597">
        <w:rPr>
          <w:lang w:val="en-US"/>
        </w:rPr>
        <w:t>analyst</w:t>
      </w:r>
      <w:proofErr w:type="spellEnd"/>
      <w:r w:rsidRPr="00906597">
        <w:rPr>
          <w:lang w:val="en-US"/>
        </w:rPr>
        <w:t xml:space="preserve"> 4096 Jun 13 09:55 </w:t>
      </w:r>
      <w:proofErr w:type="spellStart"/>
      <w:r w:rsidRPr="00906597">
        <w:rPr>
          <w:lang w:val="en-US"/>
        </w:rPr>
        <w:t>net_configuration_files</w:t>
      </w:r>
      <w:proofErr w:type="spellEnd"/>
    </w:p>
    <w:p w14:paraId="5BC71C91" w14:textId="77777777" w:rsidR="009E5F9D" w:rsidRPr="00906597" w:rsidRDefault="009E5F9D" w:rsidP="009E5F9D">
      <w:pPr>
        <w:pStyle w:val="CMDOutput"/>
        <w:rPr>
          <w:lang w:val="en-US"/>
        </w:rPr>
      </w:pPr>
      <w:r w:rsidRPr="00906597">
        <w:rPr>
          <w:lang w:val="en-US"/>
        </w:rPr>
        <w:t>-</w:t>
      </w:r>
      <w:proofErr w:type="spellStart"/>
      <w:r w:rsidRPr="00906597">
        <w:rPr>
          <w:lang w:val="en-US"/>
        </w:rPr>
        <w:t>rwxr</w:t>
      </w:r>
      <w:proofErr w:type="spellEnd"/>
      <w:r w:rsidRPr="00906597">
        <w:rPr>
          <w:lang w:val="en-US"/>
        </w:rPr>
        <w:t>-</w:t>
      </w:r>
      <w:proofErr w:type="spellStart"/>
      <w:r w:rsidRPr="00906597">
        <w:rPr>
          <w:lang w:val="en-US"/>
        </w:rPr>
        <w:t>xr</w:t>
      </w:r>
      <w:proofErr w:type="spellEnd"/>
      <w:r w:rsidRPr="00906597">
        <w:rPr>
          <w:lang w:val="en-US"/>
        </w:rPr>
        <w:t xml:space="preserve">-x 1 analyst </w:t>
      </w:r>
      <w:proofErr w:type="spellStart"/>
      <w:r w:rsidRPr="00906597">
        <w:rPr>
          <w:lang w:val="en-US"/>
        </w:rPr>
        <w:t>analyst</w:t>
      </w:r>
      <w:proofErr w:type="spellEnd"/>
      <w:r w:rsidRPr="00906597">
        <w:rPr>
          <w:lang w:val="en-US"/>
        </w:rPr>
        <w:t xml:space="preserve"> 65 Apr 28 11:27 reg_server_start.sh</w:t>
      </w:r>
    </w:p>
    <w:p w14:paraId="009FCF5B" w14:textId="77777777" w:rsidR="009E5F9D" w:rsidRPr="00906597" w:rsidRDefault="009E5F9D" w:rsidP="009E5F9D">
      <w:pPr>
        <w:pStyle w:val="CMDOutput"/>
        <w:rPr>
          <w:lang w:val="en-US"/>
        </w:rPr>
      </w:pPr>
      <w:r w:rsidRPr="00906597">
        <w:rPr>
          <w:lang w:val="en-US"/>
        </w:rPr>
        <w:t>-</w:t>
      </w:r>
      <w:proofErr w:type="spellStart"/>
      <w:r w:rsidRPr="00906597">
        <w:rPr>
          <w:lang w:val="en-US"/>
        </w:rPr>
        <w:t>rwxr</w:t>
      </w:r>
      <w:proofErr w:type="spellEnd"/>
      <w:r w:rsidRPr="00906597">
        <w:rPr>
          <w:lang w:val="en-US"/>
        </w:rPr>
        <w:t>-</w:t>
      </w:r>
      <w:proofErr w:type="spellStart"/>
      <w:r w:rsidRPr="00906597">
        <w:rPr>
          <w:lang w:val="en-US"/>
        </w:rPr>
        <w:t>xr</w:t>
      </w:r>
      <w:proofErr w:type="spellEnd"/>
      <w:r w:rsidRPr="00906597">
        <w:rPr>
          <w:lang w:val="en-US"/>
        </w:rPr>
        <w:t xml:space="preserve">-x 1 analyst </w:t>
      </w:r>
      <w:proofErr w:type="spellStart"/>
      <w:r w:rsidRPr="00906597">
        <w:rPr>
          <w:lang w:val="en-US"/>
        </w:rPr>
        <w:t>analyst</w:t>
      </w:r>
      <w:proofErr w:type="spellEnd"/>
      <w:r w:rsidRPr="00906597">
        <w:rPr>
          <w:lang w:val="en-US"/>
        </w:rPr>
        <w:t xml:space="preserve"> 189 Dec 15 2016 start_ELK.sh</w:t>
      </w:r>
    </w:p>
    <w:p w14:paraId="0DE28006" w14:textId="77777777" w:rsidR="009E5F9D" w:rsidRPr="00906597" w:rsidRDefault="009E5F9D" w:rsidP="009E5F9D">
      <w:pPr>
        <w:pStyle w:val="CMDOutput"/>
        <w:rPr>
          <w:lang w:val="en-US"/>
        </w:rPr>
      </w:pPr>
      <w:r w:rsidRPr="00906597">
        <w:rPr>
          <w:lang w:val="en-US"/>
        </w:rPr>
        <w:t>-</w:t>
      </w:r>
      <w:proofErr w:type="spellStart"/>
      <w:r w:rsidRPr="00906597">
        <w:rPr>
          <w:lang w:val="en-US"/>
        </w:rPr>
        <w:t>rwxr</w:t>
      </w:r>
      <w:proofErr w:type="spellEnd"/>
      <w:r w:rsidRPr="00906597">
        <w:rPr>
          <w:lang w:val="en-US"/>
        </w:rPr>
        <w:t>-</w:t>
      </w:r>
      <w:proofErr w:type="spellStart"/>
      <w:r w:rsidRPr="00906597">
        <w:rPr>
          <w:lang w:val="en-US"/>
        </w:rPr>
        <w:t>xr</w:t>
      </w:r>
      <w:proofErr w:type="spellEnd"/>
      <w:r w:rsidRPr="00906597">
        <w:rPr>
          <w:lang w:val="en-US"/>
        </w:rPr>
        <w:t xml:space="preserve">-x 1 analyst </w:t>
      </w:r>
      <w:proofErr w:type="spellStart"/>
      <w:r w:rsidRPr="00906597">
        <w:rPr>
          <w:lang w:val="en-US"/>
        </w:rPr>
        <w:t>analyst</w:t>
      </w:r>
      <w:proofErr w:type="spellEnd"/>
      <w:r w:rsidRPr="00906597">
        <w:rPr>
          <w:lang w:val="en-US"/>
        </w:rPr>
        <w:t xml:space="preserve"> 85 Dec 22 2016 start_miniedit.sh</w:t>
      </w:r>
    </w:p>
    <w:p w14:paraId="45560EDE" w14:textId="77777777" w:rsidR="009E5F9D" w:rsidRPr="00906597" w:rsidRDefault="009E5F9D" w:rsidP="009E5F9D">
      <w:pPr>
        <w:pStyle w:val="CMDOutput"/>
        <w:rPr>
          <w:lang w:val="en-US"/>
        </w:rPr>
      </w:pPr>
      <w:r w:rsidRPr="00906597">
        <w:rPr>
          <w:lang w:val="en-US"/>
        </w:rPr>
        <w:t>-</w:t>
      </w:r>
      <w:proofErr w:type="spellStart"/>
      <w:r w:rsidRPr="00906597">
        <w:rPr>
          <w:lang w:val="en-US"/>
        </w:rPr>
        <w:t>rwxr</w:t>
      </w:r>
      <w:proofErr w:type="spellEnd"/>
      <w:r w:rsidRPr="00906597">
        <w:rPr>
          <w:lang w:val="en-US"/>
        </w:rPr>
        <w:t>-</w:t>
      </w:r>
      <w:proofErr w:type="spellStart"/>
      <w:r w:rsidRPr="00906597">
        <w:rPr>
          <w:lang w:val="en-US"/>
        </w:rPr>
        <w:t>xr</w:t>
      </w:r>
      <w:proofErr w:type="spellEnd"/>
      <w:r w:rsidRPr="00906597">
        <w:rPr>
          <w:lang w:val="en-US"/>
        </w:rPr>
        <w:t xml:space="preserve">-x 1 analyst </w:t>
      </w:r>
      <w:proofErr w:type="spellStart"/>
      <w:r w:rsidRPr="00906597">
        <w:rPr>
          <w:lang w:val="en-US"/>
        </w:rPr>
        <w:t>analyst</w:t>
      </w:r>
      <w:proofErr w:type="spellEnd"/>
      <w:r w:rsidRPr="00906597">
        <w:rPr>
          <w:lang w:val="en-US"/>
        </w:rPr>
        <w:t xml:space="preserve"> 76 Jun 22 11:38 start_pox.sh</w:t>
      </w:r>
    </w:p>
    <w:p w14:paraId="118531D5" w14:textId="77777777" w:rsidR="009E5F9D" w:rsidRPr="00906597" w:rsidRDefault="009E5F9D" w:rsidP="009E5F9D">
      <w:pPr>
        <w:pStyle w:val="CMDOutput"/>
        <w:rPr>
          <w:lang w:val="en-US"/>
        </w:rPr>
      </w:pPr>
      <w:r w:rsidRPr="00906597">
        <w:rPr>
          <w:lang w:val="en-US"/>
        </w:rPr>
        <w:t>-</w:t>
      </w:r>
      <w:proofErr w:type="spellStart"/>
      <w:r w:rsidRPr="00906597">
        <w:rPr>
          <w:lang w:val="en-US"/>
        </w:rPr>
        <w:t>rwxr</w:t>
      </w:r>
      <w:proofErr w:type="spellEnd"/>
      <w:r w:rsidRPr="00906597">
        <w:rPr>
          <w:lang w:val="en-US"/>
        </w:rPr>
        <w:t>-</w:t>
      </w:r>
      <w:proofErr w:type="spellStart"/>
      <w:r w:rsidRPr="00906597">
        <w:rPr>
          <w:lang w:val="en-US"/>
        </w:rPr>
        <w:t>xr</w:t>
      </w:r>
      <w:proofErr w:type="spellEnd"/>
      <w:r w:rsidRPr="00906597">
        <w:rPr>
          <w:lang w:val="en-US"/>
        </w:rPr>
        <w:t xml:space="preserve">-x 1 analyst </w:t>
      </w:r>
      <w:proofErr w:type="spellStart"/>
      <w:r w:rsidRPr="00906597">
        <w:rPr>
          <w:lang w:val="en-US"/>
        </w:rPr>
        <w:t>analyst</w:t>
      </w:r>
      <w:proofErr w:type="spellEnd"/>
      <w:r w:rsidRPr="00906597">
        <w:rPr>
          <w:lang w:val="en-US"/>
        </w:rPr>
        <w:t xml:space="preserve"> 106 Jun 27 09:47 start_snort.sh</w:t>
      </w:r>
    </w:p>
    <w:p w14:paraId="3DD565A3" w14:textId="77777777" w:rsidR="009E5F9D" w:rsidRPr="00906597" w:rsidRDefault="009E5F9D" w:rsidP="009E5F9D">
      <w:pPr>
        <w:pStyle w:val="CMDOutput"/>
        <w:rPr>
          <w:lang w:val="en-US"/>
        </w:rPr>
      </w:pPr>
      <w:r w:rsidRPr="00906597">
        <w:rPr>
          <w:lang w:val="en-US"/>
        </w:rPr>
        <w:t>-</w:t>
      </w:r>
      <w:proofErr w:type="spellStart"/>
      <w:r w:rsidRPr="00906597">
        <w:rPr>
          <w:lang w:val="en-US"/>
        </w:rPr>
        <w:t>rwxr</w:t>
      </w:r>
      <w:proofErr w:type="spellEnd"/>
      <w:r w:rsidRPr="00906597">
        <w:rPr>
          <w:lang w:val="en-US"/>
        </w:rPr>
        <w:t>-</w:t>
      </w:r>
      <w:proofErr w:type="spellStart"/>
      <w:r w:rsidRPr="00906597">
        <w:rPr>
          <w:lang w:val="en-US"/>
        </w:rPr>
        <w:t>xr</w:t>
      </w:r>
      <w:proofErr w:type="spellEnd"/>
      <w:r w:rsidRPr="00906597">
        <w:rPr>
          <w:lang w:val="en-US"/>
        </w:rPr>
        <w:t xml:space="preserve">-x 1 analyst </w:t>
      </w:r>
      <w:proofErr w:type="spellStart"/>
      <w:r w:rsidRPr="00906597">
        <w:rPr>
          <w:lang w:val="en-US"/>
        </w:rPr>
        <w:t>analyst</w:t>
      </w:r>
      <w:proofErr w:type="spellEnd"/>
      <w:r w:rsidRPr="00906597">
        <w:rPr>
          <w:lang w:val="en-US"/>
        </w:rPr>
        <w:t xml:space="preserve"> 61 May 4 11:45 start_tftpd.sh</w:t>
      </w:r>
    </w:p>
    <w:p w14:paraId="20E35B7F" w14:textId="0607C71B" w:rsidR="009E5F9D" w:rsidRDefault="009E5F9D" w:rsidP="009E5F9D">
      <w:pPr>
        <w:pStyle w:val="Ttulo4"/>
      </w:pPr>
      <w:r>
        <w:t>Preguntas:</w:t>
      </w:r>
    </w:p>
    <w:p w14:paraId="3EA8ECF7" w14:textId="43800241" w:rsidR="009E5F9D" w:rsidRDefault="009E5F9D" w:rsidP="009E5F9D">
      <w:pPr>
        <w:pStyle w:val="BodyTextL50"/>
        <w:spacing w:before="0"/>
      </w:pPr>
      <w:r>
        <w:t>Consideren el archivo </w:t>
      </w:r>
      <w:r w:rsidRPr="00B94B60">
        <w:rPr>
          <w:b/>
        </w:rPr>
        <w:t>cyops.mn</w:t>
      </w:r>
      <w:r>
        <w:t xml:space="preserve"> a modo de ejemplo. ¿Quién es el propietario del archivo? ¿Y del grupo?</w:t>
      </w:r>
    </w:p>
    <w:p w14:paraId="44B0A5F0" w14:textId="3A1DC03B" w:rsidR="009E5F9D" w:rsidRDefault="009E5F9D" w:rsidP="009E5F9D">
      <w:pPr>
        <w:pStyle w:val="BodyTextL50"/>
        <w:rPr>
          <w:rStyle w:val="AnswerGray"/>
        </w:rPr>
      </w:pPr>
      <w:r>
        <w:rPr>
          <w:rStyle w:val="AnswerGray"/>
        </w:rPr>
        <w:t>Propietario: analista; Grupo: analista</w:t>
      </w:r>
    </w:p>
    <w:p w14:paraId="22646DD4" w14:textId="01D6220E" w:rsidR="00906597" w:rsidRDefault="00906597" w:rsidP="009E5F9D">
      <w:pPr>
        <w:pStyle w:val="BodyTextL50"/>
        <w:rPr>
          <w:rStyle w:val="AnswerGray"/>
        </w:rPr>
      </w:pPr>
    </w:p>
    <w:p w14:paraId="0EE523DE" w14:textId="079DB8A5" w:rsidR="00906597" w:rsidRDefault="00906597" w:rsidP="009E5F9D">
      <w:pPr>
        <w:pStyle w:val="BodyTextL50"/>
        <w:rPr>
          <w:rStyle w:val="AnswerGray"/>
        </w:rPr>
      </w:pPr>
    </w:p>
    <w:p w14:paraId="48C156E0" w14:textId="3C2EAD69" w:rsidR="00906597" w:rsidRDefault="00906597" w:rsidP="009E5F9D">
      <w:pPr>
        <w:pStyle w:val="BodyTextL50"/>
        <w:rPr>
          <w:rStyle w:val="AnswerGray"/>
        </w:rPr>
      </w:pPr>
    </w:p>
    <w:p w14:paraId="65BF6D68" w14:textId="77777777" w:rsidR="00906597" w:rsidRDefault="00906597" w:rsidP="009E5F9D">
      <w:pPr>
        <w:pStyle w:val="BodyTextL50"/>
        <w:rPr>
          <w:rStyle w:val="AnswerGray"/>
        </w:rPr>
      </w:pPr>
    </w:p>
    <w:p w14:paraId="47DAD163" w14:textId="77777777" w:rsidR="009E5F9D" w:rsidRDefault="009E5F9D" w:rsidP="009E5F9D">
      <w:pPr>
        <w:pStyle w:val="BodyTextL50"/>
      </w:pPr>
      <w:r>
        <w:lastRenderedPageBreak/>
        <w:t xml:space="preserve">Los permisos para </w:t>
      </w:r>
      <w:r w:rsidRPr="00AD4163">
        <w:rPr>
          <w:b/>
        </w:rPr>
        <w:t>cyops.mn</w:t>
      </w:r>
      <w:r>
        <w:t xml:space="preserve"> son </w:t>
      </w:r>
      <w:r>
        <w:rPr>
          <w:b/>
        </w:rPr>
        <w:t>–rw-r--r--</w:t>
      </w:r>
      <w:r>
        <w:t>. ¿Qué significa esto?</w:t>
      </w:r>
    </w:p>
    <w:p w14:paraId="2993A3AF" w14:textId="1E9D7C85" w:rsidR="00906597" w:rsidRPr="00906597" w:rsidRDefault="009E5F9D" w:rsidP="00906597">
      <w:pPr>
        <w:pStyle w:val="BodyTextL50"/>
        <w:rPr>
          <w:b/>
          <w:shd w:val="clear" w:color="auto" w:fill="BFBFBF"/>
        </w:rPr>
      </w:pPr>
      <w:r>
        <w:rPr>
          <w:rStyle w:val="AnswerGray"/>
        </w:rPr>
        <w:t xml:space="preserve">El propietario del archivo (el usuario analista) puede leer y escribir en el archivo, pero no ejecutarlo (-rw). Los miembros del grupo analista que no sean el propietario solamente pueden leer el archivo (- r-), no se permite la ejecución o la escritura. Todos los demás usuarios no pueden escribir o ejecutar ese archivo. </w:t>
      </w:r>
    </w:p>
    <w:p w14:paraId="2B072D2D" w14:textId="77777777" w:rsidR="009E5F9D" w:rsidRDefault="009E5F9D" w:rsidP="009E5F9D">
      <w:pPr>
        <w:pStyle w:val="SubStepAlpha"/>
      </w:pPr>
      <w:r>
        <w:t>El comando </w:t>
      </w:r>
      <w:proofErr w:type="spellStart"/>
      <w:r w:rsidRPr="005B772E">
        <w:rPr>
          <w:b/>
        </w:rPr>
        <w:t>touch</w:t>
      </w:r>
      <w:proofErr w:type="spellEnd"/>
      <w:r>
        <w:t xml:space="preserve"> es muy simple y útil. Permite crear rápidamente un archivo de texto vacío. Utilicen el siguiente comando para crear un archivo vacío en el directorio </w:t>
      </w:r>
      <w:r>
        <w:rPr>
          <w:b/>
        </w:rPr>
        <w:t>/mnt</w:t>
      </w:r>
      <w:r>
        <w:t>:</w:t>
      </w:r>
    </w:p>
    <w:p w14:paraId="4D5CF47C"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scripts]$</w:t>
      </w:r>
      <w:proofErr w:type="gramEnd"/>
      <w:r w:rsidRPr="00906597">
        <w:rPr>
          <w:lang w:val="en-US"/>
        </w:rPr>
        <w:t xml:space="preserve"> </w:t>
      </w:r>
      <w:r w:rsidRPr="00906597">
        <w:rPr>
          <w:b/>
          <w:lang w:val="en-US"/>
        </w:rPr>
        <w:t>touch /</w:t>
      </w:r>
      <w:proofErr w:type="spellStart"/>
      <w:r w:rsidRPr="00906597">
        <w:rPr>
          <w:b/>
          <w:lang w:val="en-US"/>
        </w:rPr>
        <w:t>mnt</w:t>
      </w:r>
      <w:proofErr w:type="spellEnd"/>
      <w:r w:rsidRPr="00906597">
        <w:rPr>
          <w:b/>
          <w:lang w:val="en-US"/>
        </w:rPr>
        <w:t>/myNewFile.txt</w:t>
      </w:r>
    </w:p>
    <w:p w14:paraId="021C0A6C" w14:textId="77777777" w:rsidR="009E5F9D" w:rsidRPr="00906597" w:rsidRDefault="009E5F9D" w:rsidP="009E5F9D">
      <w:pPr>
        <w:pStyle w:val="CMD"/>
        <w:rPr>
          <w:lang w:val="en-US"/>
        </w:rPr>
      </w:pPr>
      <w:r w:rsidRPr="00906597">
        <w:rPr>
          <w:lang w:val="en-US"/>
        </w:rPr>
        <w:t>touch: cannot touch '/</w:t>
      </w:r>
      <w:proofErr w:type="spellStart"/>
      <w:r w:rsidRPr="00906597">
        <w:rPr>
          <w:lang w:val="en-US"/>
        </w:rPr>
        <w:t>mnt</w:t>
      </w:r>
      <w:proofErr w:type="spellEnd"/>
      <w:r w:rsidRPr="00906597">
        <w:rPr>
          <w:lang w:val="en-US"/>
        </w:rPr>
        <w:t>/myNewFile.txt': Permission denied</w:t>
      </w:r>
    </w:p>
    <w:p w14:paraId="47A0E740" w14:textId="62C5388F" w:rsidR="009E5F9D" w:rsidRDefault="009E5F9D" w:rsidP="009E5F9D">
      <w:pPr>
        <w:pStyle w:val="Ttulo4"/>
      </w:pPr>
      <w:r>
        <w:t>Preguntas:</w:t>
      </w:r>
    </w:p>
    <w:p w14:paraId="08C88EC1" w14:textId="3E01016F" w:rsidR="009E5F9D" w:rsidRDefault="009E5F9D" w:rsidP="009E5F9D">
      <w:pPr>
        <w:pStyle w:val="BodyTextL50"/>
        <w:spacing w:before="0"/>
      </w:pPr>
      <w:r>
        <w:t>¿Por qué no se creó el archivo? Genere una lista con los permisos, la propiedad y el contenido del directorio </w:t>
      </w:r>
      <w:r>
        <w:rPr>
          <w:b/>
        </w:rPr>
        <w:t>/mnt</w:t>
      </w:r>
      <w:r>
        <w:t xml:space="preserve"> y explique qué sucedió. Cuando se agrega la opción </w:t>
      </w:r>
      <w:r w:rsidRPr="002B28FE">
        <w:rPr>
          <w:b/>
        </w:rPr>
        <w:t>-d</w:t>
      </w:r>
      <w:r>
        <w:t>, muestra el permiso del directorio principal. Registren las respuestas en las siguientes líneas.</w:t>
      </w:r>
    </w:p>
    <w:p w14:paraId="11193A77" w14:textId="77777777" w:rsidR="009E5F9D" w:rsidRDefault="009E5F9D" w:rsidP="009E5F9D">
      <w:pPr>
        <w:pStyle w:val="CMD"/>
      </w:pPr>
      <w:r>
        <w:t xml:space="preserve">[analyst@secOps ~]$ </w:t>
      </w:r>
      <w:r>
        <w:rPr>
          <w:b/>
        </w:rPr>
        <w:t>ls -l</w:t>
      </w:r>
      <w:r w:rsidRPr="002B277F">
        <w:rPr>
          <w:b/>
          <w:highlight w:val="yellow"/>
        </w:rPr>
        <w:t>d</w:t>
      </w:r>
      <w:r>
        <w:rPr>
          <w:b/>
        </w:rPr>
        <w:t xml:space="preserve"> /mnt</w:t>
      </w:r>
    </w:p>
    <w:p w14:paraId="0FE4A21E" w14:textId="77777777" w:rsidR="009E5F9D" w:rsidRPr="00906597" w:rsidRDefault="009E5F9D" w:rsidP="009E5F9D">
      <w:pPr>
        <w:pStyle w:val="CMD"/>
        <w:rPr>
          <w:lang w:val="en-US"/>
        </w:rPr>
      </w:pPr>
      <w:proofErr w:type="spellStart"/>
      <w:r w:rsidRPr="00906597">
        <w:rPr>
          <w:lang w:val="en-US"/>
        </w:rPr>
        <w:t>drwxr</w:t>
      </w:r>
      <w:proofErr w:type="spellEnd"/>
      <w:r w:rsidRPr="00906597">
        <w:rPr>
          <w:lang w:val="en-US"/>
        </w:rPr>
        <w:t>-</w:t>
      </w:r>
      <w:proofErr w:type="spellStart"/>
      <w:r w:rsidRPr="00906597">
        <w:rPr>
          <w:lang w:val="en-US"/>
        </w:rPr>
        <w:t>xr</w:t>
      </w:r>
      <w:proofErr w:type="spellEnd"/>
      <w:r w:rsidRPr="00906597">
        <w:rPr>
          <w:lang w:val="en-US"/>
        </w:rPr>
        <w:t xml:space="preserve">-x 2 root </w:t>
      </w:r>
      <w:proofErr w:type="spellStart"/>
      <w:r w:rsidRPr="00906597">
        <w:rPr>
          <w:lang w:val="en-US"/>
        </w:rPr>
        <w:t>root</w:t>
      </w:r>
      <w:proofErr w:type="spellEnd"/>
      <w:r w:rsidRPr="00906597">
        <w:rPr>
          <w:lang w:val="en-US"/>
        </w:rPr>
        <w:t xml:space="preserve"> 4096 Jan 5 2018 /</w:t>
      </w:r>
      <w:proofErr w:type="spellStart"/>
      <w:r w:rsidRPr="00906597">
        <w:rPr>
          <w:lang w:val="en-US"/>
        </w:rPr>
        <w:t>mnt</w:t>
      </w:r>
      <w:proofErr w:type="spellEnd"/>
    </w:p>
    <w:p w14:paraId="4192F075" w14:textId="77777777" w:rsidR="009E5F9D" w:rsidRDefault="009E5F9D" w:rsidP="009E5F9D">
      <w:pPr>
        <w:pStyle w:val="BodyTextL50"/>
        <w:rPr>
          <w:rStyle w:val="AnswerGray"/>
        </w:rPr>
      </w:pPr>
      <w:r>
        <w:rPr>
          <w:rStyle w:val="AnswerGray"/>
        </w:rPr>
        <w:t>Los permisos del directorio/</w:t>
      </w:r>
      <w:proofErr w:type="spellStart"/>
      <w:r>
        <w:rPr>
          <w:rStyle w:val="AnswerGray"/>
        </w:rPr>
        <w:t>mnt</w:t>
      </w:r>
      <w:proofErr w:type="spellEnd"/>
      <w:r>
        <w:rPr>
          <w:rStyle w:val="AnswerGray"/>
        </w:rPr>
        <w:t xml:space="preserve"> son propiedad del usuario raíz, cuyos permisos son drwxr-xr-x. De esta forma, solamente el usuario raíz puede escribir en la carpeta /mnt.</w:t>
      </w:r>
    </w:p>
    <w:p w14:paraId="3D1F980A" w14:textId="77777777" w:rsidR="009E5F9D" w:rsidRDefault="009E5F9D" w:rsidP="009E5F9D">
      <w:pPr>
        <w:pStyle w:val="BodyTextL50"/>
        <w:keepNext/>
      </w:pPr>
      <w:r>
        <w:t>¿Qué se puede hacer para que el comando </w:t>
      </w:r>
      <w:r w:rsidRPr="005B772E">
        <w:rPr>
          <w:b/>
        </w:rPr>
        <w:t>touch</w:t>
      </w:r>
      <w:r>
        <w:t xml:space="preserve"> que se muestra arriba tenga éxito?</w:t>
      </w:r>
    </w:p>
    <w:p w14:paraId="6B4FA6BA" w14:textId="77777777" w:rsidR="009E5F9D" w:rsidRDefault="009E5F9D" w:rsidP="009E5F9D">
      <w:pPr>
        <w:pStyle w:val="BodyTextL50"/>
        <w:rPr>
          <w:rStyle w:val="AnswerGray"/>
        </w:rPr>
      </w:pPr>
      <w:r>
        <w:rPr>
          <w:rStyle w:val="AnswerGray"/>
        </w:rPr>
        <w:t>El comando puede ser ejecutado como raíz (</w:t>
      </w:r>
      <w:proofErr w:type="gramStart"/>
      <w:r>
        <w:rPr>
          <w:rStyle w:val="AnswerGray"/>
        </w:rPr>
        <w:t>agregar  sudo</w:t>
      </w:r>
      <w:proofErr w:type="gramEnd"/>
      <w:r>
        <w:rPr>
          <w:rStyle w:val="AnswerGray"/>
        </w:rPr>
        <w:t xml:space="preserve"> antes del comando), o pueden modificarse los permisos del directorio /mnt.</w:t>
      </w:r>
    </w:p>
    <w:p w14:paraId="69BC2E38" w14:textId="77777777" w:rsidR="009E5F9D" w:rsidRDefault="009E5F9D" w:rsidP="009E5F9D">
      <w:pPr>
        <w:pStyle w:val="SubStepAlpha"/>
      </w:pPr>
      <w:r>
        <w:t>El comando </w:t>
      </w:r>
      <w:r w:rsidRPr="005B772E">
        <w:rPr>
          <w:b/>
        </w:rPr>
        <w:t>chmod</w:t>
      </w:r>
      <w:r>
        <w:t xml:space="preserve"> se utiliza para cambiar los permisos de un archivo o directorio. Como antes, monten la partición </w:t>
      </w:r>
      <w:r w:rsidRPr="00AD4163">
        <w:rPr>
          <w:b/>
        </w:rPr>
        <w:t>/dev/sdb1</w:t>
      </w:r>
      <w:r>
        <w:t xml:space="preserve"> en el directorio </w:t>
      </w:r>
      <w:r>
        <w:rPr>
          <w:b/>
        </w:rPr>
        <w:t>/home/analyst/second_drive</w:t>
      </w:r>
      <w:r>
        <w:t xml:space="preserve"> que ya se creó en esta práctica de laboratorio:</w:t>
      </w:r>
    </w:p>
    <w:p w14:paraId="734615E6"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proofErr w:type="spellStart"/>
      <w:r w:rsidRPr="00906597">
        <w:rPr>
          <w:b/>
          <w:lang w:val="en-US"/>
        </w:rPr>
        <w:t>sudo</w:t>
      </w:r>
      <w:proofErr w:type="spellEnd"/>
      <w:r w:rsidRPr="00906597">
        <w:rPr>
          <w:b/>
          <w:lang w:val="en-US"/>
        </w:rPr>
        <w:t xml:space="preserve"> mount /dev/sdb1 ~/</w:t>
      </w:r>
      <w:proofErr w:type="spellStart"/>
      <w:r w:rsidRPr="00906597">
        <w:rPr>
          <w:b/>
          <w:lang w:val="en-US"/>
        </w:rPr>
        <w:t>second_drive</w:t>
      </w:r>
      <w:proofErr w:type="spellEnd"/>
      <w:r w:rsidRPr="00906597">
        <w:rPr>
          <w:b/>
          <w:lang w:val="en-US"/>
        </w:rPr>
        <w:t>/</w:t>
      </w:r>
    </w:p>
    <w:p w14:paraId="62C3068C" w14:textId="77777777" w:rsidR="009E5F9D" w:rsidRDefault="009E5F9D" w:rsidP="009E5F9D">
      <w:pPr>
        <w:pStyle w:val="SubStepAlpha"/>
      </w:pPr>
      <w:r>
        <w:t>Pasen al directorio </w:t>
      </w:r>
      <w:proofErr w:type="spellStart"/>
      <w:r w:rsidRPr="00994319">
        <w:rPr>
          <w:b/>
        </w:rPr>
        <w:t>second_drive</w:t>
      </w:r>
      <w:proofErr w:type="spellEnd"/>
      <w:r>
        <w:t xml:space="preserve"> y generen una lista con su contenido:</w:t>
      </w:r>
    </w:p>
    <w:p w14:paraId="6EDF1B92"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cd ~/</w:t>
      </w:r>
      <w:proofErr w:type="spellStart"/>
      <w:r w:rsidRPr="00906597">
        <w:rPr>
          <w:b/>
          <w:lang w:val="en-US"/>
        </w:rPr>
        <w:t>second_drive</w:t>
      </w:r>
      <w:proofErr w:type="spellEnd"/>
    </w:p>
    <w:p w14:paraId="0031B3C4"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spellStart"/>
      <w:r w:rsidRPr="00906597">
        <w:rPr>
          <w:lang w:val="en-US"/>
        </w:rPr>
        <w:t>second_</w:t>
      </w:r>
      <w:proofErr w:type="gramStart"/>
      <w:r w:rsidRPr="00906597">
        <w:rPr>
          <w:lang w:val="en-US"/>
        </w:rPr>
        <w:t>drive</w:t>
      </w:r>
      <w:proofErr w:type="spellEnd"/>
      <w:r w:rsidRPr="00906597">
        <w:rPr>
          <w:lang w:val="en-US"/>
        </w:rPr>
        <w:t>]$</w:t>
      </w:r>
      <w:proofErr w:type="gramEnd"/>
      <w:r w:rsidRPr="00906597">
        <w:rPr>
          <w:lang w:val="en-US"/>
        </w:rPr>
        <w:t xml:space="preserve"> </w:t>
      </w:r>
      <w:r w:rsidRPr="00906597">
        <w:rPr>
          <w:b/>
          <w:lang w:val="en-US"/>
        </w:rPr>
        <w:t>ls -l</w:t>
      </w:r>
    </w:p>
    <w:p w14:paraId="0DCA2645" w14:textId="77777777" w:rsidR="009E5F9D" w:rsidRPr="00906597" w:rsidRDefault="009E5F9D" w:rsidP="009E5F9D">
      <w:pPr>
        <w:pStyle w:val="CMDOutput"/>
        <w:rPr>
          <w:lang w:val="en-US"/>
        </w:rPr>
      </w:pPr>
      <w:r w:rsidRPr="00906597">
        <w:rPr>
          <w:lang w:val="en-US"/>
        </w:rPr>
        <w:t>total 20</w:t>
      </w:r>
    </w:p>
    <w:p w14:paraId="1F2AE429" w14:textId="77777777" w:rsidR="009E5F9D" w:rsidRPr="00906597" w:rsidRDefault="009E5F9D" w:rsidP="009E5F9D">
      <w:pPr>
        <w:pStyle w:val="CMDOutput"/>
        <w:rPr>
          <w:lang w:val="en-US"/>
        </w:rPr>
      </w:pPr>
      <w:proofErr w:type="spellStart"/>
      <w:r w:rsidRPr="00906597">
        <w:rPr>
          <w:lang w:val="en-US"/>
        </w:rPr>
        <w:t>drwx</w:t>
      </w:r>
      <w:proofErr w:type="spellEnd"/>
      <w:r w:rsidRPr="00906597">
        <w:rPr>
          <w:lang w:val="en-US"/>
        </w:rPr>
        <w:t xml:space="preserve">------ 2 root </w:t>
      </w:r>
      <w:proofErr w:type="spellStart"/>
      <w:r w:rsidRPr="00906597">
        <w:rPr>
          <w:lang w:val="en-US"/>
        </w:rPr>
        <w:t>root</w:t>
      </w:r>
      <w:proofErr w:type="spellEnd"/>
      <w:r w:rsidRPr="00906597">
        <w:rPr>
          <w:lang w:val="en-US"/>
        </w:rPr>
        <w:t xml:space="preserve"> 16384 Mar 3 10:59 </w:t>
      </w:r>
      <w:proofErr w:type="spellStart"/>
      <w:r w:rsidRPr="00906597">
        <w:rPr>
          <w:lang w:val="en-US"/>
        </w:rPr>
        <w:t>lost+found</w:t>
      </w:r>
      <w:proofErr w:type="spellEnd"/>
    </w:p>
    <w:p w14:paraId="4B7FB87D" w14:textId="513CAF3A" w:rsidR="009E5F9D" w:rsidRPr="00906597" w:rsidRDefault="009E5F9D" w:rsidP="009E5F9D">
      <w:pPr>
        <w:pStyle w:val="CMDOutput"/>
        <w:rPr>
          <w:lang w:val="en-US"/>
        </w:rPr>
      </w:pPr>
      <w:r w:rsidRPr="00906597">
        <w:rPr>
          <w:lang w:val="en-US"/>
        </w:rPr>
        <w:t>-</w:t>
      </w:r>
      <w:proofErr w:type="spellStart"/>
      <w:r w:rsidRPr="00906597">
        <w:rPr>
          <w:lang w:val="en-US"/>
        </w:rPr>
        <w:t>rw</w:t>
      </w:r>
      <w:proofErr w:type="spellEnd"/>
      <w:r w:rsidRPr="00906597">
        <w:rPr>
          <w:lang w:val="en-US"/>
        </w:rPr>
        <w:t xml:space="preserve">-r--r-- 1 root </w:t>
      </w:r>
      <w:proofErr w:type="spellStart"/>
      <w:r w:rsidRPr="00906597">
        <w:rPr>
          <w:lang w:val="en-US"/>
        </w:rPr>
        <w:t>root</w:t>
      </w:r>
      <w:proofErr w:type="spellEnd"/>
      <w:r w:rsidRPr="00906597">
        <w:rPr>
          <w:lang w:val="en-US"/>
        </w:rPr>
        <w:t xml:space="preserve"> 183 Mar 3 15:42 myFile.txt</w:t>
      </w:r>
    </w:p>
    <w:p w14:paraId="526AE00C" w14:textId="77777777" w:rsidR="009E5F9D" w:rsidRDefault="009E5F9D" w:rsidP="009E5F9D">
      <w:pPr>
        <w:pStyle w:val="Ttulo4"/>
      </w:pPr>
      <w:r>
        <w:t>Pregunta:</w:t>
      </w:r>
    </w:p>
    <w:p w14:paraId="02342640" w14:textId="52551A1F" w:rsidR="009E5F9D" w:rsidRDefault="009E5F9D" w:rsidP="00B35BED">
      <w:pPr>
        <w:pStyle w:val="BodyTextL25"/>
        <w:spacing w:before="0"/>
        <w:ind w:firstLine="360"/>
      </w:pPr>
      <w:r>
        <w:t>¿Cuáles son los permisos del archivo </w:t>
      </w:r>
      <w:proofErr w:type="spellStart"/>
      <w:proofErr w:type="gramStart"/>
      <w:r w:rsidRPr="00994319">
        <w:rPr>
          <w:b/>
        </w:rPr>
        <w:t>myFile.txt</w:t>
      </w:r>
      <w:r>
        <w:t>?aquí</w:t>
      </w:r>
      <w:proofErr w:type="spellEnd"/>
      <w:proofErr w:type="gramEnd"/>
      <w:r>
        <w:t>.</w:t>
      </w:r>
    </w:p>
    <w:p w14:paraId="25AC18BA" w14:textId="77777777" w:rsidR="009E5F9D" w:rsidRDefault="009E5F9D" w:rsidP="009E5F9D">
      <w:pPr>
        <w:pStyle w:val="CMDOutput"/>
        <w:rPr>
          <w:rStyle w:val="AnswerGray"/>
        </w:rPr>
      </w:pPr>
      <w:r>
        <w:rPr>
          <w:rStyle w:val="AnswerGray"/>
        </w:rPr>
        <w:t>-rw-r--r--</w:t>
      </w:r>
    </w:p>
    <w:p w14:paraId="563D693E" w14:textId="77777777" w:rsidR="009E5F9D" w:rsidRPr="00994319" w:rsidRDefault="009E5F9D" w:rsidP="009E5F9D">
      <w:pPr>
        <w:pStyle w:val="SubStepAlpha"/>
      </w:pPr>
      <w:r>
        <w:t>Utilicen el comando </w:t>
      </w:r>
      <w:r w:rsidRPr="004745C5">
        <w:rPr>
          <w:b/>
        </w:rPr>
        <w:t>chmod</w:t>
      </w:r>
      <w:r>
        <w:t xml:space="preserve"> para cambiar los permisos de </w:t>
      </w:r>
      <w:r w:rsidRPr="00994319">
        <w:rPr>
          <w:b/>
        </w:rPr>
        <w:t>myFile.txt</w:t>
      </w:r>
      <w:r>
        <w:t>.</w:t>
      </w:r>
    </w:p>
    <w:p w14:paraId="0CFB5FEB"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spellStart"/>
      <w:r w:rsidRPr="00906597">
        <w:rPr>
          <w:lang w:val="en-US"/>
        </w:rPr>
        <w:t>second_</w:t>
      </w:r>
      <w:proofErr w:type="gramStart"/>
      <w:r w:rsidRPr="00906597">
        <w:rPr>
          <w:lang w:val="en-US"/>
        </w:rPr>
        <w:t>drive</w:t>
      </w:r>
      <w:proofErr w:type="spellEnd"/>
      <w:r w:rsidRPr="00906597">
        <w:rPr>
          <w:lang w:val="en-US"/>
        </w:rPr>
        <w:t>]$</w:t>
      </w:r>
      <w:proofErr w:type="gramEnd"/>
      <w:r w:rsidRPr="00906597">
        <w:rPr>
          <w:lang w:val="en-US"/>
        </w:rPr>
        <w:t xml:space="preserve"> </w:t>
      </w:r>
      <w:proofErr w:type="spellStart"/>
      <w:r w:rsidRPr="00906597">
        <w:rPr>
          <w:b/>
          <w:lang w:val="en-US"/>
        </w:rPr>
        <w:t>sudo</w:t>
      </w:r>
      <w:proofErr w:type="spellEnd"/>
      <w:r w:rsidRPr="00906597">
        <w:rPr>
          <w:b/>
          <w:lang w:val="en-US"/>
        </w:rPr>
        <w:t xml:space="preserve"> </w:t>
      </w:r>
      <w:proofErr w:type="spellStart"/>
      <w:r w:rsidRPr="00906597">
        <w:rPr>
          <w:b/>
          <w:lang w:val="en-US"/>
        </w:rPr>
        <w:t>chmod</w:t>
      </w:r>
      <w:proofErr w:type="spellEnd"/>
      <w:r w:rsidRPr="00906597">
        <w:rPr>
          <w:b/>
          <w:lang w:val="en-US"/>
        </w:rPr>
        <w:t xml:space="preserve"> 665 myFile.txt</w:t>
      </w:r>
    </w:p>
    <w:p w14:paraId="229B7F88"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spellStart"/>
      <w:r w:rsidRPr="00906597">
        <w:rPr>
          <w:lang w:val="en-US"/>
        </w:rPr>
        <w:t>second_</w:t>
      </w:r>
      <w:proofErr w:type="gramStart"/>
      <w:r w:rsidRPr="00906597">
        <w:rPr>
          <w:lang w:val="en-US"/>
        </w:rPr>
        <w:t>drive</w:t>
      </w:r>
      <w:proofErr w:type="spellEnd"/>
      <w:r w:rsidRPr="00906597">
        <w:rPr>
          <w:lang w:val="en-US"/>
        </w:rPr>
        <w:t>]$</w:t>
      </w:r>
      <w:proofErr w:type="gramEnd"/>
      <w:r w:rsidRPr="00906597">
        <w:rPr>
          <w:lang w:val="en-US"/>
        </w:rPr>
        <w:t xml:space="preserve"> </w:t>
      </w:r>
      <w:r w:rsidRPr="00906597">
        <w:rPr>
          <w:b/>
          <w:lang w:val="en-US"/>
        </w:rPr>
        <w:t>ls -l</w:t>
      </w:r>
    </w:p>
    <w:p w14:paraId="427850FC" w14:textId="77777777" w:rsidR="009E5F9D" w:rsidRPr="00906597" w:rsidRDefault="009E5F9D" w:rsidP="009E5F9D">
      <w:pPr>
        <w:pStyle w:val="CMDOutput"/>
        <w:rPr>
          <w:lang w:val="en-US"/>
        </w:rPr>
      </w:pPr>
      <w:r w:rsidRPr="00906597">
        <w:rPr>
          <w:lang w:val="en-US"/>
        </w:rPr>
        <w:t>total 20</w:t>
      </w:r>
    </w:p>
    <w:p w14:paraId="1CC79F74" w14:textId="77777777" w:rsidR="009E5F9D" w:rsidRPr="00906597" w:rsidRDefault="009E5F9D" w:rsidP="009E5F9D">
      <w:pPr>
        <w:pStyle w:val="CMDOutput"/>
        <w:rPr>
          <w:lang w:val="en-US"/>
        </w:rPr>
      </w:pPr>
      <w:proofErr w:type="spellStart"/>
      <w:r w:rsidRPr="00906597">
        <w:rPr>
          <w:lang w:val="en-US"/>
        </w:rPr>
        <w:t>drwx</w:t>
      </w:r>
      <w:proofErr w:type="spellEnd"/>
      <w:r w:rsidRPr="00906597">
        <w:rPr>
          <w:lang w:val="en-US"/>
        </w:rPr>
        <w:t xml:space="preserve">------ 2 root </w:t>
      </w:r>
      <w:proofErr w:type="spellStart"/>
      <w:r w:rsidRPr="00906597">
        <w:rPr>
          <w:lang w:val="en-US"/>
        </w:rPr>
        <w:t>root</w:t>
      </w:r>
      <w:proofErr w:type="spellEnd"/>
      <w:r w:rsidRPr="00906597">
        <w:rPr>
          <w:lang w:val="en-US"/>
        </w:rPr>
        <w:t xml:space="preserve"> 16384 Mar 3 10:59 </w:t>
      </w:r>
      <w:proofErr w:type="spellStart"/>
      <w:r w:rsidRPr="00906597">
        <w:rPr>
          <w:lang w:val="en-US"/>
        </w:rPr>
        <w:t>lost+found</w:t>
      </w:r>
      <w:proofErr w:type="spellEnd"/>
    </w:p>
    <w:p w14:paraId="53A9AE56" w14:textId="5A305E2E" w:rsidR="0097630C" w:rsidRPr="00906597" w:rsidRDefault="0097630C" w:rsidP="0097630C">
      <w:pPr>
        <w:pStyle w:val="CMDOutput"/>
        <w:rPr>
          <w:lang w:val="en-US"/>
        </w:rPr>
      </w:pPr>
      <w:r w:rsidRPr="00906597">
        <w:rPr>
          <w:lang w:val="en-US"/>
        </w:rPr>
        <w:t>-</w:t>
      </w:r>
      <w:proofErr w:type="spellStart"/>
      <w:r w:rsidRPr="00906597">
        <w:rPr>
          <w:lang w:val="en-US"/>
        </w:rPr>
        <w:t>rw</w:t>
      </w:r>
      <w:proofErr w:type="spellEnd"/>
      <w:r w:rsidRPr="00906597">
        <w:rPr>
          <w:lang w:val="en-US"/>
        </w:rPr>
        <w:t>-</w:t>
      </w:r>
      <w:proofErr w:type="spellStart"/>
      <w:r w:rsidRPr="00906597">
        <w:rPr>
          <w:lang w:val="en-US"/>
        </w:rPr>
        <w:t>rw</w:t>
      </w:r>
      <w:proofErr w:type="spellEnd"/>
      <w:r w:rsidRPr="00906597">
        <w:rPr>
          <w:lang w:val="en-US"/>
        </w:rPr>
        <w:t xml:space="preserve">-r-x 1 root </w:t>
      </w:r>
      <w:proofErr w:type="spellStart"/>
      <w:r w:rsidRPr="00906597">
        <w:rPr>
          <w:lang w:val="en-US"/>
        </w:rPr>
        <w:t>root</w:t>
      </w:r>
      <w:proofErr w:type="spellEnd"/>
      <w:r w:rsidRPr="00906597">
        <w:rPr>
          <w:lang w:val="en-US"/>
        </w:rPr>
        <w:t xml:space="preserve"> 183 Mar 3 15:42 myFile.txt</w:t>
      </w:r>
    </w:p>
    <w:p w14:paraId="3A29E565" w14:textId="77777777" w:rsidR="009E5F9D" w:rsidRDefault="009E5F9D" w:rsidP="009E5F9D">
      <w:pPr>
        <w:pStyle w:val="Ttulo4"/>
      </w:pPr>
      <w:r>
        <w:t>Pregunta:</w:t>
      </w:r>
    </w:p>
    <w:p w14:paraId="0651D6F2" w14:textId="5BC1F03B" w:rsidR="009E5F9D" w:rsidRDefault="009E5F9D" w:rsidP="009E5F9D">
      <w:pPr>
        <w:pStyle w:val="BodyTextL25"/>
        <w:spacing w:before="0"/>
        <w:ind w:firstLine="360"/>
      </w:pPr>
      <w:r>
        <w:t>¿Cambiaron los permisos? ¿Cuáles son los permisos de </w:t>
      </w:r>
      <w:r w:rsidRPr="00994319">
        <w:rPr>
          <w:b/>
        </w:rPr>
        <w:t>myFile.txt</w:t>
      </w:r>
      <w:r>
        <w:t>?</w:t>
      </w:r>
    </w:p>
    <w:p w14:paraId="4B1F36E3" w14:textId="77777777" w:rsidR="009E5F9D" w:rsidRDefault="009E5F9D" w:rsidP="009E5F9D">
      <w:pPr>
        <w:pStyle w:val="CMDOutput"/>
        <w:rPr>
          <w:rStyle w:val="AnswerGray"/>
        </w:rPr>
      </w:pPr>
      <w:r>
        <w:rPr>
          <w:rStyle w:val="AnswerGray"/>
        </w:rPr>
        <w:t>-</w:t>
      </w:r>
      <w:proofErr w:type="spellStart"/>
      <w:r>
        <w:rPr>
          <w:rStyle w:val="AnswerGray"/>
        </w:rPr>
        <w:t>rw</w:t>
      </w:r>
      <w:proofErr w:type="spellEnd"/>
      <w:r>
        <w:rPr>
          <w:rStyle w:val="AnswerGray"/>
        </w:rPr>
        <w:t>-</w:t>
      </w:r>
      <w:proofErr w:type="spellStart"/>
      <w:r>
        <w:rPr>
          <w:rStyle w:val="AnswerGray"/>
        </w:rPr>
        <w:t>rw</w:t>
      </w:r>
      <w:proofErr w:type="spellEnd"/>
      <w:r>
        <w:rPr>
          <w:rStyle w:val="AnswerGray"/>
        </w:rPr>
        <w:t>-r-x</w:t>
      </w:r>
    </w:p>
    <w:p w14:paraId="07899110" w14:textId="77777777" w:rsidR="009E5F9D" w:rsidRDefault="009E5F9D" w:rsidP="009E5F9D">
      <w:pPr>
        <w:pStyle w:val="BodyTextL50"/>
      </w:pPr>
      <w:r>
        <w:t>El comando </w:t>
      </w:r>
      <w:r w:rsidRPr="004745C5">
        <w:rPr>
          <w:b/>
        </w:rPr>
        <w:t>chmod</w:t>
      </w:r>
      <w:r>
        <w:t xml:space="preserve"> toma permisos en formato octal. De esa manera, el desglose del 665 es el siguiente:</w:t>
      </w:r>
    </w:p>
    <w:p w14:paraId="438ECA2F" w14:textId="22A7638E" w:rsidR="009E5F9D" w:rsidRDefault="009E5F9D" w:rsidP="009E5F9D">
      <w:pPr>
        <w:pStyle w:val="BodyTextL50"/>
      </w:pPr>
      <w:r>
        <w:t>6 en octal es 110 en binario. Suponiendo que cada posición de los permisos de un archivo puede ser 1 o 0, 110 significa rw- (leer=1, escribir=1 y ejecutar=0).</w:t>
      </w:r>
    </w:p>
    <w:p w14:paraId="0AA3162E" w14:textId="77777777" w:rsidR="00B35BED" w:rsidRDefault="00B35BED" w:rsidP="009E5F9D">
      <w:pPr>
        <w:pStyle w:val="BodyTextL50"/>
      </w:pPr>
    </w:p>
    <w:p w14:paraId="57EF4FD4" w14:textId="77777777" w:rsidR="009E5F9D" w:rsidRDefault="009E5F9D" w:rsidP="009E5F9D">
      <w:pPr>
        <w:pStyle w:val="BodyTextL50"/>
      </w:pPr>
      <w:r>
        <w:lastRenderedPageBreak/>
        <w:t>Por lo tanto, el comando </w:t>
      </w:r>
      <w:r>
        <w:rPr>
          <w:b/>
        </w:rPr>
        <w:t>chmod 665 myFile.txt</w:t>
      </w:r>
      <w:r>
        <w:t xml:space="preserve"> cambia los permisos a:</w:t>
      </w:r>
    </w:p>
    <w:p w14:paraId="12D6614B" w14:textId="77777777" w:rsidR="009E5F9D" w:rsidRPr="00906597" w:rsidRDefault="009E5F9D" w:rsidP="009E5F9D">
      <w:pPr>
        <w:pStyle w:val="BodyTextL50"/>
        <w:rPr>
          <w:lang w:val="en-US"/>
        </w:rPr>
      </w:pPr>
      <w:r w:rsidRPr="00906597">
        <w:rPr>
          <w:b/>
          <w:lang w:val="en-US"/>
        </w:rPr>
        <w:t>Owner</w:t>
      </w:r>
      <w:r w:rsidRPr="00906597">
        <w:rPr>
          <w:lang w:val="en-US"/>
        </w:rPr>
        <w:t xml:space="preserve">: </w:t>
      </w:r>
      <w:proofErr w:type="spellStart"/>
      <w:r w:rsidRPr="00906597">
        <w:rPr>
          <w:lang w:val="en-US"/>
        </w:rPr>
        <w:t>rw</w:t>
      </w:r>
      <w:proofErr w:type="spellEnd"/>
      <w:r w:rsidRPr="00906597">
        <w:rPr>
          <w:lang w:val="en-US"/>
        </w:rPr>
        <w:t>- (6 in octal or 110 in binary)</w:t>
      </w:r>
    </w:p>
    <w:p w14:paraId="455F3597" w14:textId="77777777" w:rsidR="009E5F9D" w:rsidRPr="00906597" w:rsidRDefault="009E5F9D" w:rsidP="009E5F9D">
      <w:pPr>
        <w:pStyle w:val="BodyTextL50"/>
        <w:rPr>
          <w:lang w:val="en-US"/>
        </w:rPr>
      </w:pPr>
      <w:r w:rsidRPr="00906597">
        <w:rPr>
          <w:b/>
          <w:lang w:val="en-US"/>
        </w:rPr>
        <w:t>Group</w:t>
      </w:r>
      <w:r w:rsidRPr="00906597">
        <w:rPr>
          <w:lang w:val="en-US"/>
        </w:rPr>
        <w:t xml:space="preserve">: </w:t>
      </w:r>
      <w:proofErr w:type="spellStart"/>
      <w:r w:rsidRPr="00906597">
        <w:rPr>
          <w:lang w:val="en-US"/>
        </w:rPr>
        <w:t>rw</w:t>
      </w:r>
      <w:proofErr w:type="spellEnd"/>
      <w:r w:rsidRPr="00906597">
        <w:rPr>
          <w:lang w:val="en-US"/>
        </w:rPr>
        <w:t>- (6 in octal or 110 in binary)</w:t>
      </w:r>
    </w:p>
    <w:p w14:paraId="7097B64C" w14:textId="77777777" w:rsidR="009E5F9D" w:rsidRPr="00906597" w:rsidRDefault="009E5F9D" w:rsidP="009E5F9D">
      <w:pPr>
        <w:pStyle w:val="BodyTextL50"/>
        <w:rPr>
          <w:lang w:val="en-US"/>
        </w:rPr>
      </w:pPr>
      <w:r w:rsidRPr="00906597">
        <w:rPr>
          <w:b/>
          <w:lang w:val="en-US"/>
        </w:rPr>
        <w:t>Other</w:t>
      </w:r>
      <w:r w:rsidRPr="00906597">
        <w:rPr>
          <w:lang w:val="en-US"/>
        </w:rPr>
        <w:t>: r-x (5 in octal or 101 in binary)</w:t>
      </w:r>
    </w:p>
    <w:p w14:paraId="4182103E" w14:textId="35B5FC61" w:rsidR="009E5F9D" w:rsidRDefault="009E5F9D" w:rsidP="009E5F9D">
      <w:pPr>
        <w:pStyle w:val="Ttulo4"/>
      </w:pPr>
      <w:r>
        <w:t>Pregunta:</w:t>
      </w:r>
    </w:p>
    <w:p w14:paraId="073976A7" w14:textId="5F0E4536" w:rsidR="009E5F9D" w:rsidRDefault="009E5F9D" w:rsidP="009E5F9D">
      <w:pPr>
        <w:pStyle w:val="BodyTextL50"/>
        <w:spacing w:before="0"/>
      </w:pPr>
      <w:r>
        <w:t>¿Qué comando cambiaría los permisos de myFile.txt a rwxrwxrwx, con lo que se otorgaría acceso total al archivo a cualquier usuario del sistema?</w:t>
      </w:r>
    </w:p>
    <w:p w14:paraId="320C2738" w14:textId="77777777" w:rsidR="009E5F9D" w:rsidRPr="005A63EF" w:rsidRDefault="009E5F9D" w:rsidP="00B35BED">
      <w:pPr>
        <w:pStyle w:val="BodyTextL50"/>
        <w:ind w:left="0" w:firstLine="720"/>
        <w:rPr>
          <w:rStyle w:val="DevConfigGray"/>
          <w:bCs/>
        </w:rPr>
      </w:pPr>
      <w:r>
        <w:rPr>
          <w:rStyle w:val="DevConfigGray"/>
        </w:rPr>
        <w:t xml:space="preserve">sudo </w:t>
      </w:r>
      <w:proofErr w:type="spellStart"/>
      <w:r>
        <w:rPr>
          <w:rStyle w:val="DevConfigGray"/>
        </w:rPr>
        <w:t>chmod</w:t>
      </w:r>
      <w:proofErr w:type="spellEnd"/>
      <w:r>
        <w:rPr>
          <w:rStyle w:val="DevConfigGray"/>
        </w:rPr>
        <w:t xml:space="preserve"> 777 myFile.txt</w:t>
      </w:r>
    </w:p>
    <w:p w14:paraId="17496A3C" w14:textId="77777777" w:rsidR="009E5F9D" w:rsidRDefault="009E5F9D" w:rsidP="009E5F9D">
      <w:pPr>
        <w:pStyle w:val="SubStepAlpha"/>
      </w:pPr>
      <w:r>
        <w:t>El comando </w:t>
      </w:r>
      <w:r w:rsidRPr="004745C5">
        <w:rPr>
          <w:b/>
        </w:rPr>
        <w:t>chown</w:t>
      </w:r>
      <w:r>
        <w:t xml:space="preserve"> se utiliza para cambiar la titularidad de un archivo o directorio. Emitir el comando de abajo para hacer a root propietario de </w:t>
      </w:r>
      <w:r w:rsidRPr="00DA699B">
        <w:rPr>
          <w:b/>
        </w:rPr>
        <w:t>myFile.txt</w:t>
      </w:r>
      <w:r>
        <w:t>:</w:t>
      </w:r>
    </w:p>
    <w:p w14:paraId="767D3FEF" w14:textId="02E6C863"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spellStart"/>
      <w:r w:rsidRPr="00906597">
        <w:rPr>
          <w:lang w:val="en-US"/>
        </w:rPr>
        <w:t>second_</w:t>
      </w:r>
      <w:proofErr w:type="gramStart"/>
      <w:r w:rsidRPr="00906597">
        <w:rPr>
          <w:lang w:val="en-US"/>
        </w:rPr>
        <w:t>drive</w:t>
      </w:r>
      <w:proofErr w:type="spellEnd"/>
      <w:r w:rsidRPr="00906597">
        <w:rPr>
          <w:lang w:val="en-US"/>
        </w:rPr>
        <w:t>]$</w:t>
      </w:r>
      <w:proofErr w:type="gramEnd"/>
      <w:r w:rsidRPr="00906597">
        <w:rPr>
          <w:lang w:val="en-US"/>
        </w:rPr>
        <w:t xml:space="preserve"> </w:t>
      </w:r>
      <w:proofErr w:type="spellStart"/>
      <w:r w:rsidRPr="00906597">
        <w:rPr>
          <w:b/>
          <w:lang w:val="en-US"/>
        </w:rPr>
        <w:t>sudo</w:t>
      </w:r>
      <w:proofErr w:type="spellEnd"/>
      <w:r w:rsidRPr="00906597">
        <w:rPr>
          <w:b/>
          <w:lang w:val="en-US"/>
        </w:rPr>
        <w:t xml:space="preserve"> </w:t>
      </w:r>
      <w:proofErr w:type="spellStart"/>
      <w:r w:rsidRPr="00906597">
        <w:rPr>
          <w:b/>
          <w:lang w:val="en-US"/>
        </w:rPr>
        <w:t>chown</w:t>
      </w:r>
      <w:proofErr w:type="spellEnd"/>
      <w:r w:rsidRPr="00906597">
        <w:rPr>
          <w:b/>
          <w:lang w:val="en-US"/>
        </w:rPr>
        <w:t xml:space="preserve"> analyst myFile.txt</w:t>
      </w:r>
    </w:p>
    <w:p w14:paraId="3E0AA03F" w14:textId="77777777" w:rsidR="009E5F9D" w:rsidRPr="00906597" w:rsidRDefault="009E5F9D" w:rsidP="009E5F9D">
      <w:pPr>
        <w:pStyle w:val="CMD"/>
        <w:rPr>
          <w:lang w:val="en-US"/>
        </w:rPr>
      </w:pPr>
      <w:r w:rsidRPr="00906597">
        <w:rPr>
          <w:lang w:val="en-US"/>
        </w:rPr>
        <w:t>[</w:t>
      </w:r>
      <w:proofErr w:type="spellStart"/>
      <w:r w:rsidRPr="00906597">
        <w:rPr>
          <w:lang w:val="en-US"/>
        </w:rPr>
        <w:t>sudo</w:t>
      </w:r>
      <w:proofErr w:type="spellEnd"/>
      <w:r w:rsidRPr="00906597">
        <w:rPr>
          <w:lang w:val="en-US"/>
        </w:rPr>
        <w:t xml:space="preserve">] </w:t>
      </w:r>
      <w:proofErr w:type="spellStart"/>
      <w:r w:rsidRPr="00906597">
        <w:rPr>
          <w:lang w:val="en-US"/>
        </w:rPr>
        <w:t>contraseña</w:t>
      </w:r>
      <w:proofErr w:type="spellEnd"/>
      <w:r w:rsidRPr="00906597">
        <w:rPr>
          <w:lang w:val="en-US"/>
        </w:rPr>
        <w:t xml:space="preserve"> </w:t>
      </w:r>
      <w:proofErr w:type="gramStart"/>
      <w:r w:rsidRPr="00906597">
        <w:rPr>
          <w:lang w:val="en-US"/>
        </w:rPr>
        <w:t>para analyst</w:t>
      </w:r>
      <w:proofErr w:type="gramEnd"/>
      <w:r w:rsidRPr="00906597">
        <w:rPr>
          <w:lang w:val="en-US"/>
        </w:rPr>
        <w:t xml:space="preserve">: </w:t>
      </w:r>
    </w:p>
    <w:p w14:paraId="38B2646F"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spellStart"/>
      <w:r w:rsidRPr="00906597">
        <w:rPr>
          <w:lang w:val="en-US"/>
        </w:rPr>
        <w:t>second_</w:t>
      </w:r>
      <w:proofErr w:type="gramStart"/>
      <w:r w:rsidRPr="00906597">
        <w:rPr>
          <w:lang w:val="en-US"/>
        </w:rPr>
        <w:t>drive</w:t>
      </w:r>
      <w:proofErr w:type="spellEnd"/>
      <w:r w:rsidRPr="00906597">
        <w:rPr>
          <w:lang w:val="en-US"/>
        </w:rPr>
        <w:t>]$</w:t>
      </w:r>
      <w:proofErr w:type="gramEnd"/>
      <w:r w:rsidRPr="00906597">
        <w:rPr>
          <w:lang w:val="en-US"/>
        </w:rPr>
        <w:t xml:space="preserve"> </w:t>
      </w:r>
      <w:r w:rsidRPr="00906597">
        <w:rPr>
          <w:b/>
          <w:lang w:val="en-US"/>
        </w:rPr>
        <w:t>ls -l</w:t>
      </w:r>
    </w:p>
    <w:p w14:paraId="2EC3BE1B" w14:textId="77777777" w:rsidR="009E5F9D" w:rsidRPr="00906597" w:rsidRDefault="009E5F9D" w:rsidP="009E5F9D">
      <w:pPr>
        <w:pStyle w:val="CMDOutput"/>
        <w:rPr>
          <w:lang w:val="en-US"/>
        </w:rPr>
      </w:pPr>
      <w:r w:rsidRPr="00906597">
        <w:rPr>
          <w:lang w:val="en-US"/>
        </w:rPr>
        <w:t>total 20</w:t>
      </w:r>
    </w:p>
    <w:p w14:paraId="2660EC19" w14:textId="77777777" w:rsidR="009E5F9D" w:rsidRPr="00906597" w:rsidRDefault="009E5F9D" w:rsidP="009E5F9D">
      <w:pPr>
        <w:pStyle w:val="CMDOutput"/>
        <w:rPr>
          <w:lang w:val="en-US"/>
        </w:rPr>
      </w:pPr>
      <w:proofErr w:type="spellStart"/>
      <w:r w:rsidRPr="00906597">
        <w:rPr>
          <w:lang w:val="en-US"/>
        </w:rPr>
        <w:t>drwx</w:t>
      </w:r>
      <w:proofErr w:type="spellEnd"/>
      <w:r w:rsidRPr="00906597">
        <w:rPr>
          <w:lang w:val="en-US"/>
        </w:rPr>
        <w:t xml:space="preserve">------ 2 root </w:t>
      </w:r>
      <w:proofErr w:type="spellStart"/>
      <w:r w:rsidRPr="00906597">
        <w:rPr>
          <w:lang w:val="en-US"/>
        </w:rPr>
        <w:t>root</w:t>
      </w:r>
      <w:proofErr w:type="spellEnd"/>
      <w:r w:rsidRPr="00906597">
        <w:rPr>
          <w:lang w:val="en-US"/>
        </w:rPr>
        <w:t xml:space="preserve"> 16384 Mar 3 10:59 </w:t>
      </w:r>
      <w:proofErr w:type="spellStart"/>
      <w:r w:rsidRPr="00906597">
        <w:rPr>
          <w:lang w:val="en-US"/>
        </w:rPr>
        <w:t>lost+found</w:t>
      </w:r>
      <w:proofErr w:type="spellEnd"/>
    </w:p>
    <w:p w14:paraId="6F4E5033" w14:textId="6DEA6FB8" w:rsidR="009E5F9D" w:rsidRPr="00906597" w:rsidRDefault="009E5F9D" w:rsidP="009E5F9D">
      <w:pPr>
        <w:pStyle w:val="CMDOutput"/>
        <w:rPr>
          <w:lang w:val="en-US"/>
        </w:rPr>
      </w:pPr>
      <w:r w:rsidRPr="00906597">
        <w:rPr>
          <w:lang w:val="en-US"/>
        </w:rPr>
        <w:t>-</w:t>
      </w:r>
      <w:proofErr w:type="spellStart"/>
      <w:r w:rsidRPr="00906597">
        <w:rPr>
          <w:lang w:val="en-US"/>
        </w:rPr>
        <w:t>rw</w:t>
      </w:r>
      <w:proofErr w:type="spellEnd"/>
      <w:r w:rsidRPr="00906597">
        <w:rPr>
          <w:lang w:val="en-US"/>
        </w:rPr>
        <w:t>-</w:t>
      </w:r>
      <w:proofErr w:type="spellStart"/>
      <w:r w:rsidRPr="00906597">
        <w:rPr>
          <w:lang w:val="en-US"/>
        </w:rPr>
        <w:t>rw</w:t>
      </w:r>
      <w:proofErr w:type="spellEnd"/>
      <w:r w:rsidRPr="00906597">
        <w:rPr>
          <w:lang w:val="en-US"/>
        </w:rPr>
        <w:t xml:space="preserve">-r-x 1 </w:t>
      </w:r>
      <w:r w:rsidR="00515787" w:rsidRPr="00906597">
        <w:rPr>
          <w:highlight w:val="yellow"/>
          <w:lang w:val="en-US"/>
        </w:rPr>
        <w:t>analyst</w:t>
      </w:r>
      <w:r w:rsidRPr="00906597">
        <w:rPr>
          <w:lang w:val="en-US"/>
        </w:rPr>
        <w:t xml:space="preserve"> root 183 Mar 3 15:42 myFile.txt</w:t>
      </w:r>
    </w:p>
    <w:p w14:paraId="2A679B8E" w14:textId="77777777" w:rsidR="009E5F9D" w:rsidRPr="004745C5" w:rsidRDefault="009E5F9D" w:rsidP="009E5F9D">
      <w:pPr>
        <w:pStyle w:val="CMDOutput"/>
      </w:pPr>
      <w:r>
        <w:t>[</w:t>
      </w:r>
      <w:proofErr w:type="spellStart"/>
      <w:r>
        <w:t>analyst@secOps</w:t>
      </w:r>
      <w:proofErr w:type="spellEnd"/>
      <w:r>
        <w:t xml:space="preserve"> </w:t>
      </w:r>
      <w:proofErr w:type="spellStart"/>
      <w:r>
        <w:t>second_drive</w:t>
      </w:r>
      <w:proofErr w:type="spellEnd"/>
      <w:r>
        <w:t>]$</w:t>
      </w:r>
    </w:p>
    <w:p w14:paraId="63C76722" w14:textId="0ED1872A" w:rsidR="009E5F9D" w:rsidRPr="0065246C" w:rsidRDefault="009E5F9D" w:rsidP="009E5F9D">
      <w:pPr>
        <w:pStyle w:val="BodyTextL50"/>
      </w:pPr>
      <w:r>
        <w:rPr>
          <w:b/>
        </w:rPr>
        <w:t>Nota</w:t>
      </w:r>
      <w:r>
        <w:t xml:space="preserve">: Para cambiar ambos, propietario y el grupo a </w:t>
      </w:r>
      <w:r>
        <w:rPr>
          <w:b/>
        </w:rPr>
        <w:t>analyst</w:t>
      </w:r>
      <w:r w:rsidRPr="0065246C">
        <w:t xml:space="preserve"> al mismo tiempo, utilice el </w:t>
      </w:r>
      <w:r>
        <w:rPr>
          <w:b/>
        </w:rPr>
        <w:t xml:space="preserve">sudo chown </w:t>
      </w:r>
      <w:proofErr w:type="gramStart"/>
      <w:r>
        <w:rPr>
          <w:b/>
        </w:rPr>
        <w:t>analyst:analyst</w:t>
      </w:r>
      <w:proofErr w:type="gramEnd"/>
      <w:r>
        <w:rPr>
          <w:b/>
        </w:rPr>
        <w:t xml:space="preserve"> myFile.txt </w:t>
      </w:r>
      <w:r w:rsidRPr="0065246C">
        <w:t>format.</w:t>
      </w:r>
    </w:p>
    <w:p w14:paraId="73CC674E" w14:textId="173B1666" w:rsidR="009E5F9D" w:rsidRDefault="009E5F9D" w:rsidP="009E5F9D">
      <w:pPr>
        <w:pStyle w:val="SubStepAlpha"/>
      </w:pPr>
      <w:r>
        <w:t xml:space="preserve">Ahora que el usuario analyst es el propietario del archivo, anexen la palabra ‘test’ (prueba) al final de </w:t>
      </w:r>
      <w:r>
        <w:rPr>
          <w:b/>
        </w:rPr>
        <w:t>myFile.txt</w:t>
      </w:r>
      <w:r>
        <w:t>.</w:t>
      </w:r>
    </w:p>
    <w:p w14:paraId="03A40105" w14:textId="50D70D1D" w:rsidR="009E5F9D" w:rsidRPr="00906597" w:rsidRDefault="009E5F9D" w:rsidP="009E5F9D">
      <w:pPr>
        <w:pStyle w:val="CMD"/>
        <w:rPr>
          <w:b/>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spellStart"/>
      <w:r w:rsidRPr="00906597">
        <w:rPr>
          <w:lang w:val="en-US"/>
        </w:rPr>
        <w:t>second_</w:t>
      </w:r>
      <w:proofErr w:type="gramStart"/>
      <w:r w:rsidRPr="00906597">
        <w:rPr>
          <w:lang w:val="en-US"/>
        </w:rPr>
        <w:t>drive</w:t>
      </w:r>
      <w:proofErr w:type="spellEnd"/>
      <w:r w:rsidRPr="00906597">
        <w:rPr>
          <w:lang w:val="en-US"/>
        </w:rPr>
        <w:t>]$</w:t>
      </w:r>
      <w:proofErr w:type="gramEnd"/>
      <w:r w:rsidRPr="00906597">
        <w:rPr>
          <w:lang w:val="en-US"/>
        </w:rPr>
        <w:t xml:space="preserve"> </w:t>
      </w:r>
      <w:r w:rsidRPr="00906597">
        <w:rPr>
          <w:b/>
          <w:lang w:val="en-US"/>
        </w:rPr>
        <w:t>echo test &gt;&gt; myFile.txt</w:t>
      </w:r>
    </w:p>
    <w:p w14:paraId="45C7BCA9" w14:textId="77777777" w:rsidR="009E5F9D" w:rsidRDefault="009E5F9D" w:rsidP="009E5F9D">
      <w:pPr>
        <w:pStyle w:val="CMD"/>
        <w:rPr>
          <w:b/>
        </w:rPr>
      </w:pPr>
      <w:r>
        <w:t xml:space="preserve">[sudo] contraseña para </w:t>
      </w:r>
      <w:proofErr w:type="spellStart"/>
      <w:r>
        <w:t>analyst</w:t>
      </w:r>
      <w:proofErr w:type="spellEnd"/>
      <w:r>
        <w:t>:</w:t>
      </w:r>
    </w:p>
    <w:p w14:paraId="1A9D80CE" w14:textId="77777777" w:rsidR="009E5F9D" w:rsidRDefault="009E5F9D" w:rsidP="009E5F9D">
      <w:pPr>
        <w:pStyle w:val="CMD"/>
        <w:rPr>
          <w:b/>
        </w:rPr>
      </w:pPr>
      <w:r>
        <w:t xml:space="preserve">[analyst@secOps second_drive]$ </w:t>
      </w:r>
      <w:r>
        <w:rPr>
          <w:b/>
        </w:rPr>
        <w:t>cat myFile.txt</w:t>
      </w:r>
    </w:p>
    <w:p w14:paraId="61E4511E" w14:textId="77777777" w:rsidR="009E5F9D" w:rsidRDefault="009E5F9D" w:rsidP="009E5F9D">
      <w:pPr>
        <w:pStyle w:val="Ttulo4"/>
      </w:pPr>
      <w:r>
        <w:t>Pregunta:</w:t>
      </w:r>
    </w:p>
    <w:p w14:paraId="27631769" w14:textId="23F750D2" w:rsidR="009E5F9D" w:rsidRDefault="009E5F9D" w:rsidP="009E5F9D">
      <w:pPr>
        <w:pStyle w:val="BodyTextL50"/>
        <w:spacing w:before="0"/>
      </w:pPr>
      <w:r>
        <w:t>¿Fue exitosa la operación? Explique.</w:t>
      </w:r>
    </w:p>
    <w:p w14:paraId="594DA71A" w14:textId="651EE501" w:rsidR="009E5F9D" w:rsidRDefault="009E5F9D" w:rsidP="009E5F9D">
      <w:pPr>
        <w:pStyle w:val="BodyTextL50"/>
        <w:rPr>
          <w:rStyle w:val="AnswerGray"/>
        </w:rPr>
      </w:pPr>
      <w:r>
        <w:rPr>
          <w:rStyle w:val="AnswerGray"/>
        </w:rPr>
        <w:t>Sí. analyst es el propietario del documento y los permisos aún siguen siendo 665, como antes El permiso tal y como está, permite al propietario y usuarios en el grupo root hacer cambios al archivo.</w:t>
      </w:r>
    </w:p>
    <w:p w14:paraId="13106EB5" w14:textId="77777777" w:rsidR="009E5F9D" w:rsidRDefault="009E5F9D" w:rsidP="009E5F9D">
      <w:pPr>
        <w:pStyle w:val="Ttulo3"/>
      </w:pPr>
      <w:r>
        <w:t>Directorios y permisos</w:t>
      </w:r>
    </w:p>
    <w:p w14:paraId="7873DC8F" w14:textId="6D848DA7" w:rsidR="009E5F9D" w:rsidRPr="00C04D82" w:rsidRDefault="009E5F9D" w:rsidP="009E5F9D">
      <w:pPr>
        <w:pStyle w:val="BodyTextL25"/>
      </w:pPr>
      <w:r>
        <w:t>En forma similar a lo que sucede con archivos comunes, los directorios también tienen permisos</w:t>
      </w:r>
      <w:r w:rsidR="00B35BED">
        <w:t>,</w:t>
      </w:r>
      <w:r>
        <w:t xml:space="preserve"> </w:t>
      </w:r>
      <w:r w:rsidR="00B35BED">
        <w:t>t</w:t>
      </w:r>
      <w:r>
        <w:t>anto los archivos como los directorios tienen 9 bits para los permisos del propietario/user, group y otros. También hay tres bits más para permisos especiales: setuid, setgid y sticky que está más allá del alcance de este laboratorio.</w:t>
      </w:r>
    </w:p>
    <w:p w14:paraId="0FE14CBE" w14:textId="77777777" w:rsidR="009E5F9D" w:rsidRPr="005A750C" w:rsidRDefault="009E5F9D" w:rsidP="009E5F9D">
      <w:pPr>
        <w:pStyle w:val="SubStepAlpha"/>
      </w:pPr>
      <w:r>
        <w:t>Regresen al directorio /home/analyst/lab.support.files y emitan el comando </w:t>
      </w:r>
      <w:r w:rsidRPr="004745C5">
        <w:rPr>
          <w:b/>
        </w:rPr>
        <w:t>ls -l</w:t>
      </w:r>
      <w:r>
        <w:t xml:space="preserve"> para generar una lista de todos los archivos con detalles:</w:t>
      </w:r>
    </w:p>
    <w:p w14:paraId="5149D2FD" w14:textId="77777777" w:rsidR="009E5F9D" w:rsidRPr="00906597" w:rsidRDefault="009E5F9D" w:rsidP="009E5F9D">
      <w:pPr>
        <w:pStyle w:val="BodyTextL50"/>
        <w:keepNext/>
        <w:rPr>
          <w:rFonts w:ascii="Courier New" w:hAnsi="Courier New"/>
          <w:lang w:val="en-US"/>
        </w:rPr>
      </w:pPr>
      <w:r w:rsidRPr="00906597">
        <w:rPr>
          <w:rFonts w:ascii="Courier New" w:hAnsi="Courier New"/>
          <w:lang w:val="en-US"/>
        </w:rPr>
        <w:t>[</w:t>
      </w:r>
      <w:proofErr w:type="spellStart"/>
      <w:r w:rsidRPr="00906597">
        <w:rPr>
          <w:rFonts w:ascii="Courier New" w:hAnsi="Courier New"/>
          <w:lang w:val="en-US"/>
        </w:rPr>
        <w:t>analyst@secOps</w:t>
      </w:r>
      <w:proofErr w:type="spellEnd"/>
      <w:r w:rsidRPr="00906597">
        <w:rPr>
          <w:rFonts w:ascii="Courier New" w:hAnsi="Courier New"/>
          <w:lang w:val="en-US"/>
        </w:rPr>
        <w:t xml:space="preserve"> </w:t>
      </w:r>
      <w:proofErr w:type="spellStart"/>
      <w:r w:rsidRPr="00906597">
        <w:rPr>
          <w:rFonts w:ascii="Courier New" w:hAnsi="Courier New"/>
          <w:lang w:val="en-US"/>
        </w:rPr>
        <w:t>second_</w:t>
      </w:r>
      <w:proofErr w:type="gramStart"/>
      <w:r w:rsidRPr="00906597">
        <w:rPr>
          <w:rFonts w:ascii="Courier New" w:hAnsi="Courier New"/>
          <w:lang w:val="en-US"/>
        </w:rPr>
        <w:t>drive</w:t>
      </w:r>
      <w:proofErr w:type="spellEnd"/>
      <w:r w:rsidRPr="00906597">
        <w:rPr>
          <w:rFonts w:ascii="Courier New" w:hAnsi="Courier New"/>
          <w:lang w:val="en-US"/>
        </w:rPr>
        <w:t>]$</w:t>
      </w:r>
      <w:proofErr w:type="gramEnd"/>
      <w:r w:rsidRPr="00906597">
        <w:rPr>
          <w:rFonts w:ascii="Courier New" w:hAnsi="Courier New"/>
          <w:lang w:val="en-US"/>
        </w:rPr>
        <w:t xml:space="preserve"> </w:t>
      </w:r>
      <w:r w:rsidRPr="00906597">
        <w:rPr>
          <w:rFonts w:ascii="Courier New" w:hAnsi="Courier New"/>
          <w:b/>
          <w:lang w:val="en-US"/>
        </w:rPr>
        <w:t>cd ~/</w:t>
      </w:r>
      <w:proofErr w:type="spellStart"/>
      <w:r w:rsidRPr="00906597">
        <w:rPr>
          <w:rFonts w:ascii="Courier New" w:hAnsi="Courier New"/>
          <w:b/>
          <w:lang w:val="en-US"/>
        </w:rPr>
        <w:t>lab.support.files</w:t>
      </w:r>
      <w:proofErr w:type="spellEnd"/>
      <w:r w:rsidRPr="00906597">
        <w:rPr>
          <w:rFonts w:ascii="Courier New" w:hAnsi="Courier New"/>
          <w:b/>
          <w:lang w:val="en-US"/>
        </w:rPr>
        <w:t>/</w:t>
      </w:r>
    </w:p>
    <w:p w14:paraId="18301612" w14:textId="77777777" w:rsidR="009E5F9D" w:rsidRPr="00906597" w:rsidRDefault="009E5F9D" w:rsidP="009E5F9D">
      <w:pPr>
        <w:pStyle w:val="BodyTextL50"/>
        <w:keepNext/>
        <w:rPr>
          <w:rFonts w:ascii="Courier New" w:hAnsi="Courier New"/>
          <w:lang w:val="en-US"/>
        </w:rPr>
      </w:pPr>
      <w:r w:rsidRPr="00906597">
        <w:rPr>
          <w:rFonts w:ascii="Courier New" w:hAnsi="Courier New"/>
          <w:lang w:val="en-US"/>
        </w:rPr>
        <w:t>[</w:t>
      </w:r>
      <w:proofErr w:type="spellStart"/>
      <w:r w:rsidRPr="00906597">
        <w:rPr>
          <w:rFonts w:ascii="Courier New" w:hAnsi="Courier New"/>
          <w:lang w:val="en-US"/>
        </w:rPr>
        <w:t>analyst@secOps</w:t>
      </w:r>
      <w:proofErr w:type="spellEnd"/>
      <w:r w:rsidRPr="00906597">
        <w:rPr>
          <w:rFonts w:ascii="Courier New" w:hAnsi="Courier New"/>
          <w:lang w:val="en-US"/>
        </w:rPr>
        <w:t xml:space="preserve"> </w:t>
      </w:r>
      <w:proofErr w:type="spellStart"/>
      <w:proofErr w:type="gramStart"/>
      <w:r w:rsidRPr="00906597">
        <w:rPr>
          <w:rFonts w:ascii="Courier New" w:hAnsi="Courier New"/>
          <w:lang w:val="en-US"/>
        </w:rPr>
        <w:t>lab.support</w:t>
      </w:r>
      <w:proofErr w:type="gramEnd"/>
      <w:r w:rsidRPr="00906597">
        <w:rPr>
          <w:rFonts w:ascii="Courier New" w:hAnsi="Courier New"/>
          <w:lang w:val="en-US"/>
        </w:rPr>
        <w:t>.files</w:t>
      </w:r>
      <w:proofErr w:type="spellEnd"/>
      <w:r w:rsidRPr="00906597">
        <w:rPr>
          <w:rFonts w:ascii="Courier New" w:hAnsi="Courier New"/>
          <w:lang w:val="en-US"/>
        </w:rPr>
        <w:t xml:space="preserve">]$ </w:t>
      </w:r>
      <w:r w:rsidRPr="00906597">
        <w:rPr>
          <w:rFonts w:ascii="Courier New" w:hAnsi="Courier New"/>
          <w:b/>
          <w:lang w:val="en-US"/>
        </w:rPr>
        <w:t>ls -l</w:t>
      </w:r>
    </w:p>
    <w:p w14:paraId="07CB6212" w14:textId="77777777" w:rsidR="009E5F9D" w:rsidRPr="00906597" w:rsidRDefault="009E5F9D" w:rsidP="009E5F9D">
      <w:pPr>
        <w:pStyle w:val="CMDOutput"/>
        <w:rPr>
          <w:lang w:val="en-US"/>
        </w:rPr>
      </w:pPr>
      <w:r w:rsidRPr="00906597">
        <w:rPr>
          <w:lang w:val="en-US"/>
        </w:rPr>
        <w:t>total 580</w:t>
      </w:r>
    </w:p>
    <w:p w14:paraId="207E027D" w14:textId="77777777" w:rsidR="009E5F9D" w:rsidRPr="00906597" w:rsidRDefault="009E5F9D" w:rsidP="009E5F9D">
      <w:pPr>
        <w:pStyle w:val="CMDOutput"/>
        <w:rPr>
          <w:lang w:val="en-US"/>
        </w:rPr>
      </w:pPr>
      <w:r w:rsidRPr="00906597">
        <w:rPr>
          <w:highlight w:val="yellow"/>
          <w:lang w:val="en-US"/>
        </w:rPr>
        <w:t>-</w:t>
      </w:r>
      <w:proofErr w:type="spellStart"/>
      <w:r w:rsidRPr="00906597">
        <w:rPr>
          <w:highlight w:val="yellow"/>
          <w:lang w:val="en-US"/>
        </w:rPr>
        <w:t>rw</w:t>
      </w:r>
      <w:proofErr w:type="spellEnd"/>
      <w:r w:rsidRPr="00906597">
        <w:rPr>
          <w:highlight w:val="yellow"/>
          <w:lang w:val="en-US"/>
        </w:rPr>
        <w:t>-r--r--</w:t>
      </w:r>
      <w:r w:rsidRPr="00906597">
        <w:rPr>
          <w:lang w:val="en-US"/>
        </w:rPr>
        <w:t xml:space="preserve"> 1 analyst </w:t>
      </w:r>
      <w:proofErr w:type="spellStart"/>
      <w:r w:rsidRPr="00906597">
        <w:rPr>
          <w:lang w:val="en-US"/>
        </w:rPr>
        <w:t>analyst</w:t>
      </w:r>
      <w:proofErr w:type="spellEnd"/>
      <w:r w:rsidRPr="00906597">
        <w:rPr>
          <w:lang w:val="en-US"/>
        </w:rPr>
        <w:t xml:space="preserve"> 649 Jun 28 18:34 apache_in_epoch.log</w:t>
      </w:r>
    </w:p>
    <w:p w14:paraId="1D3246DC" w14:textId="77777777" w:rsidR="009E5F9D" w:rsidRPr="00906597" w:rsidRDefault="009E5F9D" w:rsidP="009E5F9D">
      <w:pPr>
        <w:pStyle w:val="CMDOutput"/>
        <w:rPr>
          <w:lang w:val="en-US"/>
        </w:rPr>
      </w:pPr>
      <w:r w:rsidRPr="00906597">
        <w:rPr>
          <w:highlight w:val="yellow"/>
          <w:lang w:val="en-US"/>
        </w:rPr>
        <w:t>-</w:t>
      </w:r>
      <w:proofErr w:type="spellStart"/>
      <w:r w:rsidRPr="00906597">
        <w:rPr>
          <w:highlight w:val="yellow"/>
          <w:lang w:val="en-US"/>
        </w:rPr>
        <w:t>rw</w:t>
      </w:r>
      <w:proofErr w:type="spellEnd"/>
      <w:r w:rsidRPr="00906597">
        <w:rPr>
          <w:highlight w:val="yellow"/>
          <w:lang w:val="en-US"/>
        </w:rPr>
        <w:t>-r--r--</w:t>
      </w:r>
      <w:r w:rsidRPr="00906597">
        <w:rPr>
          <w:lang w:val="en-US"/>
        </w:rPr>
        <w:t xml:space="preserve"> 1 analyst </w:t>
      </w:r>
      <w:proofErr w:type="spellStart"/>
      <w:r w:rsidRPr="00906597">
        <w:rPr>
          <w:lang w:val="en-US"/>
        </w:rPr>
        <w:t>analyst</w:t>
      </w:r>
      <w:proofErr w:type="spellEnd"/>
      <w:r w:rsidRPr="00906597">
        <w:rPr>
          <w:lang w:val="en-US"/>
        </w:rPr>
        <w:t xml:space="preserve"> 126 Jun 28 11:13 applicationX_in_epoch.log</w:t>
      </w:r>
    </w:p>
    <w:p w14:paraId="2CD52A68" w14:textId="77777777" w:rsidR="009E5F9D" w:rsidRPr="00906597" w:rsidRDefault="009E5F9D" w:rsidP="009E5F9D">
      <w:pPr>
        <w:pStyle w:val="CMDOutput"/>
        <w:rPr>
          <w:lang w:val="en-US"/>
        </w:rPr>
      </w:pPr>
      <w:proofErr w:type="spellStart"/>
      <w:r w:rsidRPr="00906597">
        <w:rPr>
          <w:highlight w:val="yellow"/>
          <w:lang w:val="en-US"/>
        </w:rPr>
        <w:t>drwxr</w:t>
      </w:r>
      <w:proofErr w:type="spellEnd"/>
      <w:r w:rsidRPr="00906597">
        <w:rPr>
          <w:highlight w:val="yellow"/>
          <w:lang w:val="en-US"/>
        </w:rPr>
        <w:t>-</w:t>
      </w:r>
      <w:proofErr w:type="spellStart"/>
      <w:r w:rsidRPr="00906597">
        <w:rPr>
          <w:highlight w:val="yellow"/>
          <w:lang w:val="en-US"/>
        </w:rPr>
        <w:t>xr</w:t>
      </w:r>
      <w:proofErr w:type="spellEnd"/>
      <w:r w:rsidRPr="00906597">
        <w:rPr>
          <w:highlight w:val="yellow"/>
          <w:lang w:val="en-US"/>
        </w:rPr>
        <w:t>-x</w:t>
      </w:r>
      <w:r w:rsidRPr="00906597">
        <w:rPr>
          <w:lang w:val="en-US"/>
        </w:rPr>
        <w:t xml:space="preserve"> 4 analyst </w:t>
      </w:r>
      <w:proofErr w:type="spellStart"/>
      <w:r w:rsidRPr="00906597">
        <w:rPr>
          <w:lang w:val="en-US"/>
        </w:rPr>
        <w:t>analyst</w:t>
      </w:r>
      <w:proofErr w:type="spellEnd"/>
      <w:r w:rsidRPr="00906597">
        <w:rPr>
          <w:lang w:val="en-US"/>
        </w:rPr>
        <w:t xml:space="preserve"> 4096 Aug 7 15:29 </w:t>
      </w:r>
      <w:proofErr w:type="spellStart"/>
      <w:r w:rsidRPr="00906597">
        <w:rPr>
          <w:lang w:val="en-US"/>
        </w:rPr>
        <w:t>attack_scripts</w:t>
      </w:r>
      <w:proofErr w:type="spellEnd"/>
    </w:p>
    <w:p w14:paraId="08C8B260" w14:textId="77777777" w:rsidR="009E5F9D" w:rsidRPr="00906597" w:rsidRDefault="009E5F9D" w:rsidP="009E5F9D">
      <w:pPr>
        <w:pStyle w:val="CMDOutput"/>
        <w:rPr>
          <w:lang w:val="en-US"/>
        </w:rPr>
      </w:pPr>
      <w:r w:rsidRPr="00906597">
        <w:rPr>
          <w:highlight w:val="yellow"/>
          <w:lang w:val="en-US"/>
        </w:rPr>
        <w:t>-</w:t>
      </w:r>
      <w:proofErr w:type="spellStart"/>
      <w:r w:rsidRPr="00906597">
        <w:rPr>
          <w:highlight w:val="yellow"/>
          <w:lang w:val="en-US"/>
        </w:rPr>
        <w:t>rw</w:t>
      </w:r>
      <w:proofErr w:type="spellEnd"/>
      <w:r w:rsidRPr="00906597">
        <w:rPr>
          <w:highlight w:val="yellow"/>
          <w:lang w:val="en-US"/>
        </w:rPr>
        <w:t>-r--r--</w:t>
      </w:r>
      <w:r w:rsidRPr="00906597">
        <w:rPr>
          <w:lang w:val="en-US"/>
        </w:rPr>
        <w:t xml:space="preserve"> 1 analyst </w:t>
      </w:r>
      <w:proofErr w:type="spellStart"/>
      <w:r w:rsidRPr="00906597">
        <w:rPr>
          <w:lang w:val="en-US"/>
        </w:rPr>
        <w:t>analyst</w:t>
      </w:r>
      <w:proofErr w:type="spellEnd"/>
      <w:r w:rsidRPr="00906597">
        <w:rPr>
          <w:lang w:val="en-US"/>
        </w:rPr>
        <w:t xml:space="preserve"> 102 Jul 20 09:37 confidential.txt</w:t>
      </w:r>
    </w:p>
    <w:p w14:paraId="166FB125" w14:textId="77777777" w:rsidR="009E5F9D" w:rsidRPr="00906597" w:rsidRDefault="009E5F9D" w:rsidP="009E5F9D">
      <w:pPr>
        <w:pStyle w:val="CMDOutput"/>
        <w:rPr>
          <w:lang w:val="en-US"/>
        </w:rPr>
      </w:pPr>
      <w:r w:rsidRPr="00906597">
        <w:rPr>
          <w:highlight w:val="yellow"/>
          <w:lang w:val="en-US"/>
        </w:rPr>
        <w:t>-</w:t>
      </w:r>
      <w:proofErr w:type="spellStart"/>
      <w:r w:rsidRPr="00906597">
        <w:rPr>
          <w:highlight w:val="yellow"/>
          <w:lang w:val="en-US"/>
        </w:rPr>
        <w:t>rw</w:t>
      </w:r>
      <w:proofErr w:type="spellEnd"/>
      <w:r w:rsidRPr="00906597">
        <w:rPr>
          <w:highlight w:val="yellow"/>
          <w:lang w:val="en-US"/>
        </w:rPr>
        <w:t>-r--r--</w:t>
      </w:r>
      <w:r w:rsidRPr="00906597">
        <w:rPr>
          <w:lang w:val="en-US"/>
        </w:rPr>
        <w:t xml:space="preserve"> 1 analyst </w:t>
      </w:r>
      <w:proofErr w:type="spellStart"/>
      <w:r w:rsidRPr="00906597">
        <w:rPr>
          <w:lang w:val="en-US"/>
        </w:rPr>
        <w:t>analyst</w:t>
      </w:r>
      <w:proofErr w:type="spellEnd"/>
      <w:r w:rsidRPr="00906597">
        <w:rPr>
          <w:lang w:val="en-US"/>
        </w:rPr>
        <w:t xml:space="preserve"> 2871 Dec 15 2016 cyops.mn</w:t>
      </w:r>
    </w:p>
    <w:p w14:paraId="55EB889F" w14:textId="77777777" w:rsidR="009E5F9D" w:rsidRPr="00906597" w:rsidRDefault="009E5F9D" w:rsidP="009E5F9D">
      <w:pPr>
        <w:pStyle w:val="CMDOutput"/>
        <w:rPr>
          <w:lang w:val="en-US"/>
        </w:rPr>
      </w:pPr>
      <w:r w:rsidRPr="00906597">
        <w:rPr>
          <w:highlight w:val="yellow"/>
          <w:lang w:val="en-US"/>
        </w:rPr>
        <w:t>-</w:t>
      </w:r>
      <w:proofErr w:type="spellStart"/>
      <w:r w:rsidRPr="00906597">
        <w:rPr>
          <w:highlight w:val="yellow"/>
          <w:lang w:val="en-US"/>
        </w:rPr>
        <w:t>rw</w:t>
      </w:r>
      <w:proofErr w:type="spellEnd"/>
      <w:r w:rsidRPr="00906597">
        <w:rPr>
          <w:highlight w:val="yellow"/>
          <w:lang w:val="en-US"/>
        </w:rPr>
        <w:t>-r--r--</w:t>
      </w:r>
      <w:r w:rsidRPr="00906597">
        <w:rPr>
          <w:lang w:val="en-US"/>
        </w:rPr>
        <w:t xml:space="preserve"> 1 analyst </w:t>
      </w:r>
      <w:proofErr w:type="spellStart"/>
      <w:r w:rsidRPr="00906597">
        <w:rPr>
          <w:lang w:val="en-US"/>
        </w:rPr>
        <w:t>analyst</w:t>
      </w:r>
      <w:proofErr w:type="spellEnd"/>
      <w:r w:rsidRPr="00906597">
        <w:rPr>
          <w:lang w:val="en-US"/>
        </w:rPr>
        <w:t xml:space="preserve"> 75 May 24 11:07 </w:t>
      </w:r>
      <w:proofErr w:type="spellStart"/>
      <w:r w:rsidRPr="00906597">
        <w:rPr>
          <w:lang w:val="en-US"/>
        </w:rPr>
        <w:t>elk_services</w:t>
      </w:r>
      <w:proofErr w:type="spellEnd"/>
    </w:p>
    <w:p w14:paraId="47E50DBC" w14:textId="77777777" w:rsidR="009E5F9D" w:rsidRPr="00906597" w:rsidRDefault="009E5F9D" w:rsidP="009E5F9D">
      <w:pPr>
        <w:pStyle w:val="CMDOutput"/>
        <w:rPr>
          <w:lang w:val="en-US"/>
        </w:rPr>
      </w:pPr>
      <w:r w:rsidRPr="00906597">
        <w:rPr>
          <w:highlight w:val="yellow"/>
          <w:lang w:val="en-US"/>
        </w:rPr>
        <w:lastRenderedPageBreak/>
        <w:t>-</w:t>
      </w:r>
      <w:proofErr w:type="spellStart"/>
      <w:r w:rsidRPr="00906597">
        <w:rPr>
          <w:highlight w:val="yellow"/>
          <w:lang w:val="en-US"/>
        </w:rPr>
        <w:t>rw</w:t>
      </w:r>
      <w:proofErr w:type="spellEnd"/>
      <w:r w:rsidRPr="00906597">
        <w:rPr>
          <w:highlight w:val="yellow"/>
          <w:lang w:val="en-US"/>
        </w:rPr>
        <w:t>-r--r--</w:t>
      </w:r>
      <w:r w:rsidRPr="00906597">
        <w:rPr>
          <w:lang w:val="en-US"/>
        </w:rPr>
        <w:t xml:space="preserve"> 1 analyst </w:t>
      </w:r>
      <w:proofErr w:type="spellStart"/>
      <w:r w:rsidRPr="00906597">
        <w:rPr>
          <w:lang w:val="en-US"/>
        </w:rPr>
        <w:t>analyst</w:t>
      </w:r>
      <w:proofErr w:type="spellEnd"/>
      <w:r w:rsidRPr="00906597">
        <w:rPr>
          <w:lang w:val="en-US"/>
        </w:rPr>
        <w:t xml:space="preserve"> 373 Feb 16 16:04 h2_</w:t>
      </w:r>
      <w:proofErr w:type="gramStart"/>
      <w:r w:rsidRPr="00906597">
        <w:rPr>
          <w:lang w:val="en-US"/>
        </w:rPr>
        <w:t>dropbear.banner</w:t>
      </w:r>
      <w:proofErr w:type="gramEnd"/>
    </w:p>
    <w:p w14:paraId="394CB432" w14:textId="77777777" w:rsidR="009E5F9D" w:rsidRPr="00906597" w:rsidRDefault="009E5F9D" w:rsidP="009E5F9D">
      <w:pPr>
        <w:pStyle w:val="CMDOutput"/>
        <w:rPr>
          <w:lang w:val="en-US"/>
        </w:rPr>
      </w:pPr>
      <w:r w:rsidRPr="00906597">
        <w:rPr>
          <w:highlight w:val="yellow"/>
          <w:lang w:val="en-US"/>
        </w:rPr>
        <w:t>-</w:t>
      </w:r>
      <w:proofErr w:type="spellStart"/>
      <w:r w:rsidRPr="00906597">
        <w:rPr>
          <w:highlight w:val="yellow"/>
          <w:lang w:val="en-US"/>
        </w:rPr>
        <w:t>rw</w:t>
      </w:r>
      <w:proofErr w:type="spellEnd"/>
      <w:r w:rsidRPr="00906597">
        <w:rPr>
          <w:highlight w:val="yellow"/>
          <w:lang w:val="en-US"/>
        </w:rPr>
        <w:t>-r--r--</w:t>
      </w:r>
      <w:r w:rsidRPr="00906597">
        <w:rPr>
          <w:lang w:val="en-US"/>
        </w:rPr>
        <w:t xml:space="preserve"> 1 analyst </w:t>
      </w:r>
      <w:proofErr w:type="spellStart"/>
      <w:r w:rsidRPr="00906597">
        <w:rPr>
          <w:lang w:val="en-US"/>
        </w:rPr>
        <w:t>analyst</w:t>
      </w:r>
      <w:proofErr w:type="spellEnd"/>
      <w:r w:rsidRPr="00906597">
        <w:rPr>
          <w:lang w:val="en-US"/>
        </w:rPr>
        <w:t xml:space="preserve"> 147 Mar 21 15:30 index.html</w:t>
      </w:r>
    </w:p>
    <w:p w14:paraId="4EA9C645" w14:textId="77777777" w:rsidR="009E5F9D" w:rsidRPr="00906597" w:rsidRDefault="009E5F9D" w:rsidP="009E5F9D">
      <w:pPr>
        <w:pStyle w:val="CMDOutput"/>
        <w:rPr>
          <w:lang w:val="en-US"/>
        </w:rPr>
      </w:pPr>
      <w:r w:rsidRPr="00906597">
        <w:rPr>
          <w:highlight w:val="yellow"/>
          <w:lang w:val="en-US"/>
        </w:rPr>
        <w:t>-</w:t>
      </w:r>
      <w:proofErr w:type="spellStart"/>
      <w:r w:rsidRPr="00906597">
        <w:rPr>
          <w:highlight w:val="yellow"/>
          <w:lang w:val="en-US"/>
        </w:rPr>
        <w:t>rw</w:t>
      </w:r>
      <w:proofErr w:type="spellEnd"/>
      <w:r w:rsidRPr="00906597">
        <w:rPr>
          <w:highlight w:val="yellow"/>
          <w:lang w:val="en-US"/>
        </w:rPr>
        <w:t>-r--r--</w:t>
      </w:r>
      <w:r w:rsidRPr="00906597">
        <w:rPr>
          <w:lang w:val="en-US"/>
        </w:rPr>
        <w:t xml:space="preserve"> 1 analyst </w:t>
      </w:r>
      <w:proofErr w:type="spellStart"/>
      <w:r w:rsidRPr="00906597">
        <w:rPr>
          <w:lang w:val="en-US"/>
        </w:rPr>
        <w:t>analyst</w:t>
      </w:r>
      <w:proofErr w:type="spellEnd"/>
      <w:r w:rsidRPr="00906597">
        <w:rPr>
          <w:lang w:val="en-US"/>
        </w:rPr>
        <w:t xml:space="preserve"> 255 May 2 13:11 letter_to_grandma.txt</w:t>
      </w:r>
    </w:p>
    <w:p w14:paraId="62281251" w14:textId="77777777" w:rsidR="009E5F9D" w:rsidRPr="00906597" w:rsidRDefault="009E5F9D" w:rsidP="009E5F9D">
      <w:pPr>
        <w:pStyle w:val="CMDOutput"/>
        <w:rPr>
          <w:lang w:val="en-US"/>
        </w:rPr>
      </w:pPr>
      <w:r w:rsidRPr="00906597">
        <w:rPr>
          <w:highlight w:val="yellow"/>
          <w:lang w:val="en-US"/>
        </w:rPr>
        <w:t>-</w:t>
      </w:r>
      <w:proofErr w:type="spellStart"/>
      <w:r w:rsidRPr="00906597">
        <w:rPr>
          <w:highlight w:val="yellow"/>
          <w:lang w:val="en-US"/>
        </w:rPr>
        <w:t>rw</w:t>
      </w:r>
      <w:proofErr w:type="spellEnd"/>
      <w:r w:rsidRPr="00906597">
        <w:rPr>
          <w:highlight w:val="yellow"/>
          <w:lang w:val="en-US"/>
        </w:rPr>
        <w:t>-r--r--</w:t>
      </w:r>
      <w:r w:rsidRPr="00906597">
        <w:rPr>
          <w:lang w:val="en-US"/>
        </w:rPr>
        <w:t xml:space="preserve"> 1 analyst </w:t>
      </w:r>
      <w:proofErr w:type="spellStart"/>
      <w:r w:rsidRPr="00906597">
        <w:rPr>
          <w:lang w:val="en-US"/>
        </w:rPr>
        <w:t>analyst</w:t>
      </w:r>
      <w:proofErr w:type="spellEnd"/>
      <w:r w:rsidRPr="00906597">
        <w:rPr>
          <w:lang w:val="en-US"/>
        </w:rPr>
        <w:t xml:space="preserve"> 24464 Feb 7 2017 logstash-tutorial.log</w:t>
      </w:r>
    </w:p>
    <w:p w14:paraId="365391AE" w14:textId="77777777" w:rsidR="009E5F9D" w:rsidRPr="00906597" w:rsidRDefault="009E5F9D" w:rsidP="009E5F9D">
      <w:pPr>
        <w:pStyle w:val="CMDOutput"/>
        <w:rPr>
          <w:lang w:val="en-US"/>
        </w:rPr>
      </w:pPr>
      <w:proofErr w:type="spellStart"/>
      <w:r w:rsidRPr="00906597">
        <w:rPr>
          <w:highlight w:val="yellow"/>
          <w:lang w:val="en-US"/>
        </w:rPr>
        <w:t>drwxr</w:t>
      </w:r>
      <w:proofErr w:type="spellEnd"/>
      <w:r w:rsidRPr="00906597">
        <w:rPr>
          <w:highlight w:val="yellow"/>
          <w:lang w:val="en-US"/>
        </w:rPr>
        <w:t>-</w:t>
      </w:r>
      <w:proofErr w:type="spellStart"/>
      <w:r w:rsidRPr="00906597">
        <w:rPr>
          <w:highlight w:val="yellow"/>
          <w:lang w:val="en-US"/>
        </w:rPr>
        <w:t>xr</w:t>
      </w:r>
      <w:proofErr w:type="spellEnd"/>
      <w:r w:rsidRPr="00906597">
        <w:rPr>
          <w:highlight w:val="yellow"/>
          <w:lang w:val="en-US"/>
        </w:rPr>
        <w:t>-x</w:t>
      </w:r>
      <w:r w:rsidRPr="00906597">
        <w:rPr>
          <w:lang w:val="en-US"/>
        </w:rPr>
        <w:t xml:space="preserve"> 2 analyst </w:t>
      </w:r>
      <w:proofErr w:type="spellStart"/>
      <w:r w:rsidRPr="00906597">
        <w:rPr>
          <w:lang w:val="en-US"/>
        </w:rPr>
        <w:t>analyst</w:t>
      </w:r>
      <w:proofErr w:type="spellEnd"/>
      <w:r w:rsidRPr="00906597">
        <w:rPr>
          <w:lang w:val="en-US"/>
        </w:rPr>
        <w:t xml:space="preserve"> 4096 May 25 13:01 malware</w:t>
      </w:r>
    </w:p>
    <w:p w14:paraId="3F089B66" w14:textId="77777777" w:rsidR="009E5F9D" w:rsidRPr="00906597" w:rsidRDefault="009E5F9D" w:rsidP="009E5F9D">
      <w:pPr>
        <w:pStyle w:val="CMDOutput"/>
        <w:rPr>
          <w:lang w:val="en-US"/>
        </w:rPr>
      </w:pPr>
      <w:r w:rsidRPr="00906597">
        <w:rPr>
          <w:highlight w:val="yellow"/>
          <w:lang w:val="en-US"/>
        </w:rPr>
        <w:t>-</w:t>
      </w:r>
      <w:proofErr w:type="spellStart"/>
      <w:r w:rsidRPr="00906597">
        <w:rPr>
          <w:highlight w:val="yellow"/>
          <w:lang w:val="en-US"/>
        </w:rPr>
        <w:t>rwxr</w:t>
      </w:r>
      <w:proofErr w:type="spellEnd"/>
      <w:r w:rsidRPr="00906597">
        <w:rPr>
          <w:highlight w:val="yellow"/>
          <w:lang w:val="en-US"/>
        </w:rPr>
        <w:t>-</w:t>
      </w:r>
      <w:proofErr w:type="spellStart"/>
      <w:r w:rsidRPr="00906597">
        <w:rPr>
          <w:highlight w:val="yellow"/>
          <w:lang w:val="en-US"/>
        </w:rPr>
        <w:t>xr</w:t>
      </w:r>
      <w:proofErr w:type="spellEnd"/>
      <w:r w:rsidRPr="00906597">
        <w:rPr>
          <w:highlight w:val="yellow"/>
          <w:lang w:val="en-US"/>
        </w:rPr>
        <w:t>-x</w:t>
      </w:r>
      <w:r w:rsidRPr="00906597">
        <w:rPr>
          <w:lang w:val="en-US"/>
        </w:rPr>
        <w:t xml:space="preserve"> 1 analyst </w:t>
      </w:r>
      <w:proofErr w:type="spellStart"/>
      <w:r w:rsidRPr="00906597">
        <w:rPr>
          <w:lang w:val="en-US"/>
        </w:rPr>
        <w:t>analyst</w:t>
      </w:r>
      <w:proofErr w:type="spellEnd"/>
      <w:r w:rsidRPr="00906597">
        <w:rPr>
          <w:lang w:val="en-US"/>
        </w:rPr>
        <w:t xml:space="preserve"> 172 Jul 25 16:27 </w:t>
      </w:r>
      <w:proofErr w:type="spellStart"/>
      <w:r w:rsidRPr="00906597">
        <w:rPr>
          <w:lang w:val="en-US"/>
        </w:rPr>
        <w:t>mininet_services</w:t>
      </w:r>
      <w:proofErr w:type="spellEnd"/>
    </w:p>
    <w:p w14:paraId="483E7411" w14:textId="77777777" w:rsidR="009E5F9D" w:rsidRPr="00906597" w:rsidRDefault="009E5F9D" w:rsidP="009E5F9D">
      <w:pPr>
        <w:pStyle w:val="CMDOutput"/>
        <w:rPr>
          <w:lang w:val="en-US"/>
        </w:rPr>
      </w:pPr>
      <w:proofErr w:type="spellStart"/>
      <w:r w:rsidRPr="00906597">
        <w:rPr>
          <w:highlight w:val="yellow"/>
          <w:lang w:val="en-US"/>
        </w:rPr>
        <w:t>drwxr</w:t>
      </w:r>
      <w:proofErr w:type="spellEnd"/>
      <w:r w:rsidRPr="00906597">
        <w:rPr>
          <w:highlight w:val="yellow"/>
          <w:lang w:val="en-US"/>
        </w:rPr>
        <w:t>-</w:t>
      </w:r>
      <w:proofErr w:type="spellStart"/>
      <w:r w:rsidRPr="00906597">
        <w:rPr>
          <w:highlight w:val="yellow"/>
          <w:lang w:val="en-US"/>
        </w:rPr>
        <w:t>xr</w:t>
      </w:r>
      <w:proofErr w:type="spellEnd"/>
      <w:r w:rsidRPr="00906597">
        <w:rPr>
          <w:highlight w:val="yellow"/>
          <w:lang w:val="en-US"/>
        </w:rPr>
        <w:t>-x</w:t>
      </w:r>
      <w:r w:rsidRPr="00906597">
        <w:rPr>
          <w:lang w:val="en-US"/>
        </w:rPr>
        <w:t xml:space="preserve"> 2 analyst </w:t>
      </w:r>
      <w:proofErr w:type="spellStart"/>
      <w:r w:rsidRPr="00906597">
        <w:rPr>
          <w:lang w:val="en-US"/>
        </w:rPr>
        <w:t>analyst</w:t>
      </w:r>
      <w:proofErr w:type="spellEnd"/>
      <w:r w:rsidRPr="00906597">
        <w:rPr>
          <w:lang w:val="en-US"/>
        </w:rPr>
        <w:t xml:space="preserve"> 4096 Feb 14 2017 </w:t>
      </w:r>
      <w:proofErr w:type="spellStart"/>
      <w:r w:rsidRPr="00906597">
        <w:rPr>
          <w:lang w:val="en-US"/>
        </w:rPr>
        <w:t>openssl_lab</w:t>
      </w:r>
      <w:proofErr w:type="spellEnd"/>
    </w:p>
    <w:p w14:paraId="1EF78C1D" w14:textId="77777777" w:rsidR="009E5F9D" w:rsidRPr="00906597" w:rsidRDefault="009E5F9D" w:rsidP="009E5F9D">
      <w:pPr>
        <w:pStyle w:val="CMDOutput"/>
        <w:rPr>
          <w:lang w:val="en-US"/>
        </w:rPr>
      </w:pPr>
      <w:proofErr w:type="spellStart"/>
      <w:r w:rsidRPr="00906597">
        <w:rPr>
          <w:highlight w:val="yellow"/>
          <w:lang w:val="en-US"/>
        </w:rPr>
        <w:t>drwxr</w:t>
      </w:r>
      <w:proofErr w:type="spellEnd"/>
      <w:r w:rsidRPr="00906597">
        <w:rPr>
          <w:highlight w:val="yellow"/>
          <w:lang w:val="en-US"/>
        </w:rPr>
        <w:t>-</w:t>
      </w:r>
      <w:proofErr w:type="spellStart"/>
      <w:r w:rsidRPr="00906597">
        <w:rPr>
          <w:highlight w:val="yellow"/>
          <w:lang w:val="en-US"/>
        </w:rPr>
        <w:t>xr</w:t>
      </w:r>
      <w:proofErr w:type="spellEnd"/>
      <w:r w:rsidRPr="00906597">
        <w:rPr>
          <w:highlight w:val="yellow"/>
          <w:lang w:val="en-US"/>
        </w:rPr>
        <w:t>-x</w:t>
      </w:r>
      <w:r w:rsidRPr="00906597">
        <w:rPr>
          <w:lang w:val="en-US"/>
        </w:rPr>
        <w:t xml:space="preserve"> 2 analyst </w:t>
      </w:r>
      <w:proofErr w:type="spellStart"/>
      <w:r w:rsidRPr="00906597">
        <w:rPr>
          <w:lang w:val="en-US"/>
        </w:rPr>
        <w:t>analyst</w:t>
      </w:r>
      <w:proofErr w:type="spellEnd"/>
      <w:r w:rsidRPr="00906597">
        <w:rPr>
          <w:lang w:val="en-US"/>
        </w:rPr>
        <w:t xml:space="preserve"> 4096 Aug 7 15:25 </w:t>
      </w:r>
      <w:proofErr w:type="spellStart"/>
      <w:r w:rsidRPr="00906597">
        <w:rPr>
          <w:lang w:val="en-US"/>
        </w:rPr>
        <w:t>pcaps</w:t>
      </w:r>
      <w:proofErr w:type="spellEnd"/>
    </w:p>
    <w:p w14:paraId="19C70982" w14:textId="77777777" w:rsidR="009E5F9D" w:rsidRPr="00906597" w:rsidRDefault="009E5F9D" w:rsidP="009E5F9D">
      <w:pPr>
        <w:pStyle w:val="CMDOutput"/>
        <w:rPr>
          <w:lang w:val="en-US"/>
        </w:rPr>
      </w:pPr>
      <w:proofErr w:type="spellStart"/>
      <w:r w:rsidRPr="00906597">
        <w:rPr>
          <w:highlight w:val="yellow"/>
          <w:lang w:val="en-US"/>
        </w:rPr>
        <w:t>drwxr</w:t>
      </w:r>
      <w:proofErr w:type="spellEnd"/>
      <w:r w:rsidRPr="00906597">
        <w:rPr>
          <w:highlight w:val="yellow"/>
          <w:lang w:val="en-US"/>
        </w:rPr>
        <w:t>-</w:t>
      </w:r>
      <w:proofErr w:type="spellStart"/>
      <w:r w:rsidRPr="00906597">
        <w:rPr>
          <w:highlight w:val="yellow"/>
          <w:lang w:val="en-US"/>
        </w:rPr>
        <w:t>xr</w:t>
      </w:r>
      <w:proofErr w:type="spellEnd"/>
      <w:r w:rsidRPr="00906597">
        <w:rPr>
          <w:highlight w:val="yellow"/>
          <w:lang w:val="en-US"/>
        </w:rPr>
        <w:t>-x</w:t>
      </w:r>
      <w:r w:rsidRPr="00906597">
        <w:rPr>
          <w:lang w:val="en-US"/>
        </w:rPr>
        <w:t xml:space="preserve"> 7 analyst </w:t>
      </w:r>
      <w:proofErr w:type="spellStart"/>
      <w:r w:rsidRPr="00906597">
        <w:rPr>
          <w:lang w:val="en-US"/>
        </w:rPr>
        <w:t>analyst</w:t>
      </w:r>
      <w:proofErr w:type="spellEnd"/>
      <w:r w:rsidRPr="00906597">
        <w:rPr>
          <w:lang w:val="en-US"/>
        </w:rPr>
        <w:t xml:space="preserve"> 4096 Sep 20 2016 pox</w:t>
      </w:r>
    </w:p>
    <w:p w14:paraId="03C472F5" w14:textId="77777777" w:rsidR="009E5F9D" w:rsidRPr="00906597" w:rsidRDefault="009E5F9D" w:rsidP="009E5F9D">
      <w:pPr>
        <w:pStyle w:val="CMDOutput"/>
        <w:rPr>
          <w:lang w:val="en-US"/>
        </w:rPr>
      </w:pPr>
      <w:r w:rsidRPr="00906597">
        <w:rPr>
          <w:highlight w:val="yellow"/>
          <w:lang w:val="en-US"/>
        </w:rPr>
        <w:t>-</w:t>
      </w:r>
      <w:proofErr w:type="spellStart"/>
      <w:r w:rsidRPr="00906597">
        <w:rPr>
          <w:highlight w:val="yellow"/>
          <w:lang w:val="en-US"/>
        </w:rPr>
        <w:t>rw</w:t>
      </w:r>
      <w:proofErr w:type="spellEnd"/>
      <w:r w:rsidRPr="00906597">
        <w:rPr>
          <w:highlight w:val="yellow"/>
          <w:lang w:val="en-US"/>
        </w:rPr>
        <w:t>-r--r--</w:t>
      </w:r>
      <w:r w:rsidRPr="00906597">
        <w:rPr>
          <w:lang w:val="en-US"/>
        </w:rPr>
        <w:t xml:space="preserve"> 1 analyst </w:t>
      </w:r>
      <w:proofErr w:type="spellStart"/>
      <w:r w:rsidRPr="00906597">
        <w:rPr>
          <w:lang w:val="en-US"/>
        </w:rPr>
        <w:t>analyst</w:t>
      </w:r>
      <w:proofErr w:type="spellEnd"/>
      <w:r w:rsidRPr="00906597">
        <w:rPr>
          <w:lang w:val="en-US"/>
        </w:rPr>
        <w:t xml:space="preserve"> 473363 Feb 16 15:32 </w:t>
      </w:r>
      <w:proofErr w:type="spellStart"/>
      <w:r w:rsidRPr="00906597">
        <w:rPr>
          <w:lang w:val="en-US"/>
        </w:rPr>
        <w:t>sample.img</w:t>
      </w:r>
      <w:proofErr w:type="spellEnd"/>
    </w:p>
    <w:p w14:paraId="227AD35C" w14:textId="77777777" w:rsidR="009E5F9D" w:rsidRPr="00906597" w:rsidRDefault="009E5F9D" w:rsidP="009E5F9D">
      <w:pPr>
        <w:pStyle w:val="CMDOutput"/>
        <w:rPr>
          <w:lang w:val="en-US"/>
        </w:rPr>
      </w:pPr>
      <w:r w:rsidRPr="00906597">
        <w:rPr>
          <w:highlight w:val="yellow"/>
          <w:lang w:val="en-US"/>
        </w:rPr>
        <w:t>-</w:t>
      </w:r>
      <w:proofErr w:type="spellStart"/>
      <w:r w:rsidRPr="00906597">
        <w:rPr>
          <w:highlight w:val="yellow"/>
          <w:lang w:val="en-US"/>
        </w:rPr>
        <w:t>rw</w:t>
      </w:r>
      <w:proofErr w:type="spellEnd"/>
      <w:r w:rsidRPr="00906597">
        <w:rPr>
          <w:highlight w:val="yellow"/>
          <w:lang w:val="en-US"/>
        </w:rPr>
        <w:t>-r--r--</w:t>
      </w:r>
      <w:r w:rsidRPr="00906597">
        <w:rPr>
          <w:lang w:val="en-US"/>
        </w:rPr>
        <w:t xml:space="preserve"> 1 analyst </w:t>
      </w:r>
      <w:proofErr w:type="spellStart"/>
      <w:r w:rsidRPr="00906597">
        <w:rPr>
          <w:lang w:val="en-US"/>
        </w:rPr>
        <w:t>analyst</w:t>
      </w:r>
      <w:proofErr w:type="spellEnd"/>
      <w:r w:rsidRPr="00906597">
        <w:rPr>
          <w:lang w:val="en-US"/>
        </w:rPr>
        <w:t xml:space="preserve"> 65 Feb 16 15:45 sample.img_SHA256.sig</w:t>
      </w:r>
    </w:p>
    <w:p w14:paraId="5D0B264B" w14:textId="77777777" w:rsidR="009E5F9D" w:rsidRPr="00906597" w:rsidRDefault="009E5F9D" w:rsidP="009E5F9D">
      <w:pPr>
        <w:pStyle w:val="CMDOutput"/>
        <w:rPr>
          <w:lang w:val="en-US"/>
        </w:rPr>
      </w:pPr>
      <w:proofErr w:type="spellStart"/>
      <w:r w:rsidRPr="00906597">
        <w:rPr>
          <w:highlight w:val="yellow"/>
          <w:lang w:val="en-US"/>
        </w:rPr>
        <w:t>drwxr</w:t>
      </w:r>
      <w:proofErr w:type="spellEnd"/>
      <w:r w:rsidRPr="00906597">
        <w:rPr>
          <w:highlight w:val="yellow"/>
          <w:lang w:val="en-US"/>
        </w:rPr>
        <w:t>-</w:t>
      </w:r>
      <w:proofErr w:type="spellStart"/>
      <w:r w:rsidRPr="00906597">
        <w:rPr>
          <w:highlight w:val="yellow"/>
          <w:lang w:val="en-US"/>
        </w:rPr>
        <w:t>xr</w:t>
      </w:r>
      <w:proofErr w:type="spellEnd"/>
      <w:r w:rsidRPr="00906597">
        <w:rPr>
          <w:highlight w:val="yellow"/>
          <w:lang w:val="en-US"/>
        </w:rPr>
        <w:t>-x</w:t>
      </w:r>
      <w:r w:rsidRPr="00906597">
        <w:rPr>
          <w:lang w:val="en-US"/>
        </w:rPr>
        <w:t xml:space="preserve"> 3 analyst </w:t>
      </w:r>
      <w:proofErr w:type="spellStart"/>
      <w:r w:rsidRPr="00906597">
        <w:rPr>
          <w:lang w:val="en-US"/>
        </w:rPr>
        <w:t>analyst</w:t>
      </w:r>
      <w:proofErr w:type="spellEnd"/>
      <w:r w:rsidRPr="00906597">
        <w:rPr>
          <w:lang w:val="en-US"/>
        </w:rPr>
        <w:t xml:space="preserve"> 4096 Jul 18 10:10 scripts</w:t>
      </w:r>
    </w:p>
    <w:p w14:paraId="0FC8FC17" w14:textId="77777777" w:rsidR="009E5F9D" w:rsidRPr="00906597" w:rsidRDefault="009E5F9D" w:rsidP="009E5F9D">
      <w:pPr>
        <w:pStyle w:val="CMDOutput"/>
        <w:rPr>
          <w:lang w:val="en-US"/>
        </w:rPr>
      </w:pPr>
      <w:r w:rsidRPr="00906597">
        <w:rPr>
          <w:highlight w:val="yellow"/>
          <w:lang w:val="en-US"/>
        </w:rPr>
        <w:t>-</w:t>
      </w:r>
      <w:proofErr w:type="spellStart"/>
      <w:r w:rsidRPr="00906597">
        <w:rPr>
          <w:highlight w:val="yellow"/>
          <w:lang w:val="en-US"/>
        </w:rPr>
        <w:t>rw</w:t>
      </w:r>
      <w:proofErr w:type="spellEnd"/>
      <w:r w:rsidRPr="00906597">
        <w:rPr>
          <w:highlight w:val="yellow"/>
          <w:lang w:val="en-US"/>
        </w:rPr>
        <w:t>-r--r--</w:t>
      </w:r>
      <w:r w:rsidRPr="00906597">
        <w:rPr>
          <w:lang w:val="en-US"/>
        </w:rPr>
        <w:t xml:space="preserve"> 1 analyst </w:t>
      </w:r>
      <w:proofErr w:type="spellStart"/>
      <w:r w:rsidRPr="00906597">
        <w:rPr>
          <w:lang w:val="en-US"/>
        </w:rPr>
        <w:t>analyst</w:t>
      </w:r>
      <w:proofErr w:type="spellEnd"/>
      <w:r w:rsidRPr="00906597">
        <w:rPr>
          <w:lang w:val="en-US"/>
        </w:rPr>
        <w:t xml:space="preserve"> 25553 Feb 13 2017 </w:t>
      </w:r>
      <w:proofErr w:type="spellStart"/>
      <w:r w:rsidRPr="00906597">
        <w:rPr>
          <w:lang w:val="en-US"/>
        </w:rPr>
        <w:t>SQL_Lab.pcap</w:t>
      </w:r>
      <w:proofErr w:type="spellEnd"/>
    </w:p>
    <w:p w14:paraId="76E0F57C" w14:textId="77777777" w:rsidR="009E5F9D" w:rsidRDefault="009E5F9D" w:rsidP="009E5F9D">
      <w:pPr>
        <w:pStyle w:val="Ttulo4"/>
      </w:pPr>
      <w:r>
        <w:t>Pregunta:</w:t>
      </w:r>
    </w:p>
    <w:p w14:paraId="2C7BC6F6" w14:textId="2ADCE243" w:rsidR="009E5F9D" w:rsidRDefault="009E5F9D" w:rsidP="009E5F9D">
      <w:pPr>
        <w:pStyle w:val="BodyTextL50"/>
        <w:keepNext/>
        <w:spacing w:before="0"/>
      </w:pPr>
      <w:r>
        <w:t>Comparen los permisos del directorio </w:t>
      </w:r>
      <w:r>
        <w:rPr>
          <w:b/>
        </w:rPr>
        <w:t>malware</w:t>
      </w:r>
      <w:r>
        <w:t xml:space="preserve"> con el archivo </w:t>
      </w:r>
      <w:r w:rsidRPr="00DA699B">
        <w:rPr>
          <w:b/>
        </w:rPr>
        <w:t>mininet_services</w:t>
      </w:r>
      <w:r>
        <w:t>. ¿Cuál es la diferencia entre la parte inicial de la línea de malware y la línea mininet_services?</w:t>
      </w:r>
    </w:p>
    <w:p w14:paraId="082575F2" w14:textId="77777777" w:rsidR="009E5F9D" w:rsidRDefault="009E5F9D" w:rsidP="009E5F9D">
      <w:pPr>
        <w:pStyle w:val="BodyTextL50"/>
        <w:rPr>
          <w:rStyle w:val="AnswerGray"/>
        </w:rPr>
      </w:pPr>
      <w:r>
        <w:rPr>
          <w:rStyle w:val="AnswerGray"/>
        </w:rPr>
        <w:t>Hay una letra d al inicio antes de los permisos para el directorio de malware.</w:t>
      </w:r>
    </w:p>
    <w:p w14:paraId="202A6EA7" w14:textId="77777777" w:rsidR="009E5F9D" w:rsidRDefault="009E5F9D" w:rsidP="009E5F9D">
      <w:pPr>
        <w:pStyle w:val="BodyTextL50"/>
      </w:pPr>
      <w:r>
        <w:t>La letra 'd' al principio de la línea indica que el tipo de archivo es un directorio y no un archivo. Otra diferencia entre los permisos de un archivo y los de un directorio es el bit de ejecución. Si un archivo tiene activado su bit de ejecución, quiere decir que el sistema puede ejecutarlo. Los directorios son diferentes de los archivos con el bit de ejecución definido (un archivo con el bit de ejecución definido es un script o programa ejecutable). Un directorio con el bit de ejecución definido especifica si un usuario puede entrar a ese directorio.</w:t>
      </w:r>
    </w:p>
    <w:p w14:paraId="16E3B6D1" w14:textId="77777777" w:rsidR="009E5F9D" w:rsidRDefault="009E5F9D" w:rsidP="009E5F9D">
      <w:pPr>
        <w:pStyle w:val="BodyTextL50"/>
      </w:pPr>
      <w:r>
        <w:t>Los comandos </w:t>
      </w:r>
      <w:r w:rsidRPr="004745C5">
        <w:rPr>
          <w:b/>
        </w:rPr>
        <w:t>chmod</w:t>
      </w:r>
      <w:r>
        <w:t> y </w:t>
      </w:r>
      <w:r w:rsidRPr="004745C5">
        <w:rPr>
          <w:b/>
        </w:rPr>
        <w:t>chown</w:t>
      </w:r>
      <w:r>
        <w:t xml:space="preserve"> funcionan con los directorios del mismo modo que con los archivos.</w:t>
      </w:r>
    </w:p>
    <w:p w14:paraId="38E9219B" w14:textId="77777777" w:rsidR="009E5F9D" w:rsidRPr="009E5F9D" w:rsidRDefault="009E5F9D" w:rsidP="009E5F9D">
      <w:pPr>
        <w:pStyle w:val="Ttulo2"/>
      </w:pPr>
      <w:r>
        <w:t>Enlaces simbólicos y otros tipos de archivo especiales</w:t>
      </w:r>
    </w:p>
    <w:p w14:paraId="62BAFB31" w14:textId="77777777" w:rsidR="009E5F9D" w:rsidRDefault="009E5F9D" w:rsidP="009E5F9D">
      <w:pPr>
        <w:pStyle w:val="BodyTextL25"/>
      </w:pPr>
      <w:r>
        <w:t xml:space="preserve">Acaban de ver algunos de los diferentes tipos de archivo de Linux. El primer carácter de cada listado de archivos con el comando </w:t>
      </w:r>
      <w:r w:rsidRPr="00AD4163">
        <w:rPr>
          <w:b/>
        </w:rPr>
        <w:t>ls -l</w:t>
      </w:r>
      <w:r>
        <w:t xml:space="preserve"> muestra el tipo de archivo. Los tres tipos diferentes de archivos en Linux, incluidos sus subtipos y caracteres, son los siguientes: </w:t>
      </w:r>
    </w:p>
    <w:p w14:paraId="3A43765F" w14:textId="77777777" w:rsidR="009E5F9D" w:rsidRDefault="009E5F9D" w:rsidP="009E5F9D">
      <w:pPr>
        <w:pStyle w:val="Bulletlevel1"/>
        <w:spacing w:before="60" w:after="60" w:line="276" w:lineRule="auto"/>
      </w:pPr>
      <w:r>
        <w:rPr>
          <w:b/>
        </w:rPr>
        <w:t>Archivos comunes (-),</w:t>
      </w:r>
      <w:r>
        <w:t xml:space="preserve"> entre los que se incluyen los siguientes: </w:t>
      </w:r>
    </w:p>
    <w:p w14:paraId="4920DFBF" w14:textId="77777777" w:rsidR="009E5F9D" w:rsidRDefault="009E5F9D" w:rsidP="009E5F9D">
      <w:pPr>
        <w:pStyle w:val="Bulletlevel2"/>
        <w:numPr>
          <w:ilvl w:val="1"/>
          <w:numId w:val="1"/>
        </w:numPr>
        <w:spacing w:before="60" w:after="60" w:line="276" w:lineRule="auto"/>
      </w:pPr>
      <w:r>
        <w:t xml:space="preserve">Archivos que pueden leerse: archivos de texto  </w:t>
      </w:r>
    </w:p>
    <w:p w14:paraId="0D3475EF" w14:textId="77777777" w:rsidR="009E5F9D" w:rsidRDefault="009E5F9D" w:rsidP="009E5F9D">
      <w:pPr>
        <w:pStyle w:val="Bulletlevel2"/>
        <w:numPr>
          <w:ilvl w:val="1"/>
          <w:numId w:val="1"/>
        </w:numPr>
        <w:spacing w:before="60" w:after="60" w:line="276" w:lineRule="auto"/>
      </w:pPr>
      <w:r>
        <w:t>Archivos binarios: programas</w:t>
      </w:r>
    </w:p>
    <w:p w14:paraId="309D199B" w14:textId="77777777" w:rsidR="009E5F9D" w:rsidRDefault="009E5F9D" w:rsidP="009E5F9D">
      <w:pPr>
        <w:pStyle w:val="Bulletlevel2"/>
        <w:numPr>
          <w:ilvl w:val="1"/>
          <w:numId w:val="1"/>
        </w:numPr>
        <w:spacing w:before="60" w:after="60" w:line="276" w:lineRule="auto"/>
      </w:pPr>
      <w:r>
        <w:t>Archivos de imagen</w:t>
      </w:r>
    </w:p>
    <w:p w14:paraId="15EC299A" w14:textId="77777777" w:rsidR="009E5F9D" w:rsidRDefault="009E5F9D" w:rsidP="009E5F9D">
      <w:pPr>
        <w:pStyle w:val="Bulletlevel2"/>
        <w:numPr>
          <w:ilvl w:val="1"/>
          <w:numId w:val="1"/>
        </w:numPr>
        <w:spacing w:before="60" w:after="60" w:line="276" w:lineRule="auto"/>
      </w:pPr>
      <w:r>
        <w:t>Archivos comprimidos</w:t>
      </w:r>
    </w:p>
    <w:p w14:paraId="2004A7B4" w14:textId="77777777" w:rsidR="009E5F9D" w:rsidRPr="00B20A2B" w:rsidRDefault="009E5F9D" w:rsidP="009E5F9D">
      <w:pPr>
        <w:pStyle w:val="Bulletlevel1"/>
        <w:spacing w:before="60" w:after="60" w:line="276" w:lineRule="auto"/>
        <w:rPr>
          <w:b/>
        </w:rPr>
      </w:pPr>
      <w:r>
        <w:rPr>
          <w:b/>
        </w:rPr>
        <w:t>Archivos de directorio (d)</w:t>
      </w:r>
    </w:p>
    <w:p w14:paraId="6DA2650D" w14:textId="77777777" w:rsidR="009E5F9D" w:rsidRDefault="009E5F9D" w:rsidP="009E5F9D">
      <w:pPr>
        <w:pStyle w:val="Bulletlevel2"/>
        <w:numPr>
          <w:ilvl w:val="1"/>
          <w:numId w:val="1"/>
        </w:numPr>
        <w:spacing w:before="60" w:after="60" w:line="276" w:lineRule="auto"/>
      </w:pPr>
      <w:r>
        <w:t>Carpetas</w:t>
      </w:r>
    </w:p>
    <w:p w14:paraId="0A0B9A90" w14:textId="77777777" w:rsidR="009E5F9D" w:rsidRDefault="009E5F9D" w:rsidP="009E5F9D">
      <w:pPr>
        <w:pStyle w:val="Bulletlevel1"/>
        <w:spacing w:before="60" w:after="60" w:line="276" w:lineRule="auto"/>
      </w:pPr>
      <w:r>
        <w:rPr>
          <w:b/>
        </w:rPr>
        <w:t>Archivos especiales,</w:t>
      </w:r>
      <w:r>
        <w:t xml:space="preserve"> entre los que se incluyen los siguientes:</w:t>
      </w:r>
    </w:p>
    <w:p w14:paraId="7A353D15" w14:textId="77777777" w:rsidR="009E5F9D" w:rsidRDefault="009E5F9D" w:rsidP="009E5F9D">
      <w:pPr>
        <w:pStyle w:val="Bulletlevel2"/>
        <w:numPr>
          <w:ilvl w:val="1"/>
          <w:numId w:val="1"/>
        </w:numPr>
        <w:spacing w:before="60" w:after="60" w:line="276" w:lineRule="auto"/>
      </w:pPr>
      <w:r>
        <w:rPr>
          <w:b/>
        </w:rPr>
        <w:t>Archivos de bloques (b)</w:t>
      </w:r>
      <w:r>
        <w:t>: archivos que se utilizan para acceder a hardware físico como puntos de montaje para acceder a discos duros.</w:t>
      </w:r>
    </w:p>
    <w:p w14:paraId="6775465D" w14:textId="77777777" w:rsidR="009E5F9D" w:rsidRDefault="009E5F9D" w:rsidP="009E5F9D">
      <w:pPr>
        <w:pStyle w:val="Bulletlevel2"/>
        <w:numPr>
          <w:ilvl w:val="1"/>
          <w:numId w:val="1"/>
        </w:numPr>
        <w:spacing w:before="60" w:after="60" w:line="276" w:lineRule="auto"/>
      </w:pPr>
      <w:r>
        <w:rPr>
          <w:b/>
        </w:rPr>
        <w:t>Archivos de dispositivos de caracteres (c)</w:t>
      </w:r>
      <w:r>
        <w:t>: archivos que proporcionan un flujo en serie de entrada y salida. Los terminales tty son ejemplos de este tipo de archivo.</w:t>
      </w:r>
    </w:p>
    <w:p w14:paraId="191941D1" w14:textId="6870047A" w:rsidR="009E5F9D" w:rsidRDefault="00B35BED" w:rsidP="009E5F9D">
      <w:pPr>
        <w:pStyle w:val="Bulletlevel2"/>
        <w:numPr>
          <w:ilvl w:val="1"/>
          <w:numId w:val="1"/>
        </w:numPr>
        <w:spacing w:before="60" w:after="60" w:line="276" w:lineRule="auto"/>
      </w:pPr>
      <w:r>
        <w:rPr>
          <w:b/>
        </w:rPr>
        <w:t>A</w:t>
      </w:r>
      <w:r w:rsidR="009E5F9D">
        <w:rPr>
          <w:b/>
        </w:rPr>
        <w:t>rchivos Pipe (p)</w:t>
      </w:r>
      <w:r w:rsidR="009E5F9D">
        <w:t xml:space="preserve"> - Archivo usado para pasar información donde los primeros bytes entrantes son los primeros bytes en salir. También se conoce como FIFO (First In First Out, Primero en entrar primero en salir).</w:t>
      </w:r>
    </w:p>
    <w:p w14:paraId="78FEB535" w14:textId="77777777" w:rsidR="009E5F9D" w:rsidRDefault="009E5F9D" w:rsidP="009E5F9D">
      <w:pPr>
        <w:pStyle w:val="Bulletlevel2"/>
        <w:numPr>
          <w:ilvl w:val="1"/>
          <w:numId w:val="1"/>
        </w:numPr>
        <w:spacing w:before="60" w:after="60" w:line="276" w:lineRule="auto"/>
      </w:pPr>
      <w:r>
        <w:rPr>
          <w:b/>
        </w:rPr>
        <w:t>Archivos de enlace simbólico (l)</w:t>
      </w:r>
      <w:r>
        <w:t>: archivos que se utilizan para enlazar a otros archivos o directorios. Hay dos tipos: enlaces simbólicos y enlaces rígidos.</w:t>
      </w:r>
    </w:p>
    <w:p w14:paraId="5E7A9AA1" w14:textId="77777777" w:rsidR="009E5F9D" w:rsidRDefault="009E5F9D" w:rsidP="009E5F9D">
      <w:pPr>
        <w:pStyle w:val="Bulletlevel2"/>
        <w:numPr>
          <w:ilvl w:val="1"/>
          <w:numId w:val="1"/>
        </w:numPr>
        <w:spacing w:before="60" w:after="60" w:line="276" w:lineRule="auto"/>
      </w:pPr>
      <w:r>
        <w:rPr>
          <w:b/>
        </w:rPr>
        <w:lastRenderedPageBreak/>
        <w:t>Archivos de socket (s)</w:t>
      </w:r>
      <w:r>
        <w:t>: se los utiliza para transmitir información de una aplicación a otra con el fin de comunicarse por una red.</w:t>
      </w:r>
    </w:p>
    <w:p w14:paraId="208AED61" w14:textId="77777777" w:rsidR="009E5F9D" w:rsidRDefault="009E5F9D" w:rsidP="009E5F9D">
      <w:pPr>
        <w:pStyle w:val="Ttulo3"/>
      </w:pPr>
      <w:r>
        <w:t>Examinar tipos de archivo</w:t>
      </w:r>
    </w:p>
    <w:p w14:paraId="0CC16261" w14:textId="5A44BD6F" w:rsidR="009E5F9D" w:rsidRDefault="009E5F9D" w:rsidP="009E5F9D">
      <w:pPr>
        <w:pStyle w:val="SubStepAlpha"/>
      </w:pPr>
      <w:r>
        <w:t xml:space="preserve">Utilizar el comando </w:t>
      </w:r>
      <w:r w:rsidRPr="005B772E">
        <w:rPr>
          <w:b/>
        </w:rPr>
        <w:t>ls -l</w:t>
      </w:r>
      <w:r>
        <w:t xml:space="preserve"> para mostrar los archivos en la carpeta /home/analyst. Observar que los primeros caracteres de cada línea son un "–" indicando que es un archivo o una "d" indicando que es un directorio.</w:t>
      </w:r>
    </w:p>
    <w:p w14:paraId="71E7E94B"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ls -l</w:t>
      </w:r>
    </w:p>
    <w:p w14:paraId="68EDDC14" w14:textId="77777777" w:rsidR="009E5F9D" w:rsidRPr="00906597" w:rsidRDefault="009E5F9D" w:rsidP="009E5F9D">
      <w:pPr>
        <w:pStyle w:val="CMD"/>
        <w:rPr>
          <w:lang w:val="en-US"/>
        </w:rPr>
      </w:pPr>
      <w:r w:rsidRPr="00906597">
        <w:rPr>
          <w:lang w:val="en-US"/>
        </w:rPr>
        <w:t>total 28</w:t>
      </w:r>
    </w:p>
    <w:p w14:paraId="0820D298" w14:textId="77777777" w:rsidR="009E5F9D" w:rsidRPr="00906597" w:rsidRDefault="009E5F9D" w:rsidP="009E5F9D">
      <w:pPr>
        <w:pStyle w:val="CMD"/>
        <w:rPr>
          <w:lang w:val="en-US"/>
        </w:rPr>
      </w:pPr>
      <w:proofErr w:type="spellStart"/>
      <w:r w:rsidRPr="00906597">
        <w:rPr>
          <w:highlight w:val="yellow"/>
          <w:lang w:val="en-US"/>
        </w:rPr>
        <w:t>d</w:t>
      </w:r>
      <w:r w:rsidRPr="00906597">
        <w:rPr>
          <w:lang w:val="en-US"/>
        </w:rPr>
        <w:t>rwxr</w:t>
      </w:r>
      <w:proofErr w:type="spellEnd"/>
      <w:r w:rsidRPr="00906597">
        <w:rPr>
          <w:lang w:val="en-US"/>
        </w:rPr>
        <w:t>-</w:t>
      </w:r>
      <w:proofErr w:type="spellStart"/>
      <w:r w:rsidRPr="00906597">
        <w:rPr>
          <w:lang w:val="en-US"/>
        </w:rPr>
        <w:t>xr</w:t>
      </w:r>
      <w:proofErr w:type="spellEnd"/>
      <w:r w:rsidRPr="00906597">
        <w:rPr>
          <w:lang w:val="en-US"/>
        </w:rPr>
        <w:t xml:space="preserve">-x 3 analyst </w:t>
      </w:r>
      <w:proofErr w:type="spellStart"/>
      <w:r w:rsidRPr="00906597">
        <w:rPr>
          <w:lang w:val="en-US"/>
        </w:rPr>
        <w:t>analyst</w:t>
      </w:r>
      <w:proofErr w:type="spellEnd"/>
      <w:r w:rsidRPr="00906597">
        <w:rPr>
          <w:lang w:val="en-US"/>
        </w:rPr>
        <w:t xml:space="preserve"> 4096 Aug 16 15:15 cyops_folder2</w:t>
      </w:r>
    </w:p>
    <w:p w14:paraId="6E3BD733" w14:textId="77777777" w:rsidR="009E5F9D" w:rsidRPr="00906597" w:rsidRDefault="009E5F9D" w:rsidP="009E5F9D">
      <w:pPr>
        <w:pStyle w:val="CMD"/>
        <w:rPr>
          <w:lang w:val="en-US"/>
        </w:rPr>
      </w:pPr>
      <w:proofErr w:type="spellStart"/>
      <w:r w:rsidRPr="00906597">
        <w:rPr>
          <w:highlight w:val="yellow"/>
          <w:lang w:val="en-US"/>
        </w:rPr>
        <w:t>d</w:t>
      </w:r>
      <w:r w:rsidRPr="00906597">
        <w:rPr>
          <w:lang w:val="en-US"/>
        </w:rPr>
        <w:t>rwxr</w:t>
      </w:r>
      <w:proofErr w:type="spellEnd"/>
      <w:r w:rsidRPr="00906597">
        <w:rPr>
          <w:lang w:val="en-US"/>
        </w:rPr>
        <w:t>-</w:t>
      </w:r>
      <w:proofErr w:type="spellStart"/>
      <w:r w:rsidRPr="00906597">
        <w:rPr>
          <w:lang w:val="en-US"/>
        </w:rPr>
        <w:t>xr</w:t>
      </w:r>
      <w:proofErr w:type="spellEnd"/>
      <w:r w:rsidRPr="00906597">
        <w:rPr>
          <w:lang w:val="en-US"/>
        </w:rPr>
        <w:t xml:space="preserve">-x 2 analyst </w:t>
      </w:r>
      <w:proofErr w:type="spellStart"/>
      <w:r w:rsidRPr="00906597">
        <w:rPr>
          <w:lang w:val="en-US"/>
        </w:rPr>
        <w:t>analyst</w:t>
      </w:r>
      <w:proofErr w:type="spellEnd"/>
      <w:r w:rsidRPr="00906597">
        <w:rPr>
          <w:lang w:val="en-US"/>
        </w:rPr>
        <w:t xml:space="preserve"> 4096 Sep 26 2014 Desktop</w:t>
      </w:r>
    </w:p>
    <w:p w14:paraId="08BBB265" w14:textId="77777777" w:rsidR="009E5F9D" w:rsidRPr="00906597" w:rsidRDefault="009E5F9D" w:rsidP="009E5F9D">
      <w:pPr>
        <w:pStyle w:val="CMD"/>
        <w:rPr>
          <w:lang w:val="en-US"/>
        </w:rPr>
      </w:pPr>
      <w:proofErr w:type="spellStart"/>
      <w:r w:rsidRPr="00906597">
        <w:rPr>
          <w:highlight w:val="yellow"/>
          <w:lang w:val="en-US"/>
        </w:rPr>
        <w:t>d</w:t>
      </w:r>
      <w:r w:rsidRPr="00906597">
        <w:rPr>
          <w:lang w:val="en-US"/>
        </w:rPr>
        <w:t>rwx</w:t>
      </w:r>
      <w:proofErr w:type="spellEnd"/>
      <w:r w:rsidRPr="00906597">
        <w:rPr>
          <w:lang w:val="en-US"/>
        </w:rPr>
        <w:t xml:space="preserve">------ 3 analyst </w:t>
      </w:r>
      <w:proofErr w:type="spellStart"/>
      <w:r w:rsidRPr="00906597">
        <w:rPr>
          <w:lang w:val="en-US"/>
        </w:rPr>
        <w:t>analyst</w:t>
      </w:r>
      <w:proofErr w:type="spellEnd"/>
      <w:r w:rsidRPr="00906597">
        <w:rPr>
          <w:lang w:val="en-US"/>
        </w:rPr>
        <w:t xml:space="preserve"> 4096 Jul 14 11:28 Downloads</w:t>
      </w:r>
    </w:p>
    <w:p w14:paraId="23B791B4" w14:textId="77777777" w:rsidR="009E5F9D" w:rsidRPr="00906597" w:rsidRDefault="009E5F9D" w:rsidP="009E5F9D">
      <w:pPr>
        <w:pStyle w:val="CMD"/>
        <w:rPr>
          <w:lang w:val="en-US"/>
        </w:rPr>
      </w:pPr>
      <w:proofErr w:type="spellStart"/>
      <w:r w:rsidRPr="00906597">
        <w:rPr>
          <w:highlight w:val="yellow"/>
          <w:lang w:val="en-US"/>
        </w:rPr>
        <w:t>d</w:t>
      </w:r>
      <w:r w:rsidRPr="00906597">
        <w:rPr>
          <w:lang w:val="en-US"/>
        </w:rPr>
        <w:t>rwxr</w:t>
      </w:r>
      <w:proofErr w:type="spellEnd"/>
      <w:r w:rsidRPr="00906597">
        <w:rPr>
          <w:lang w:val="en-US"/>
        </w:rPr>
        <w:t>-</w:t>
      </w:r>
      <w:proofErr w:type="spellStart"/>
      <w:r w:rsidRPr="00906597">
        <w:rPr>
          <w:lang w:val="en-US"/>
        </w:rPr>
        <w:t>xr</w:t>
      </w:r>
      <w:proofErr w:type="spellEnd"/>
      <w:r w:rsidRPr="00906597">
        <w:rPr>
          <w:lang w:val="en-US"/>
        </w:rPr>
        <w:t xml:space="preserve">-x 9 analyst </w:t>
      </w:r>
      <w:proofErr w:type="spellStart"/>
      <w:r w:rsidRPr="00906597">
        <w:rPr>
          <w:lang w:val="en-US"/>
        </w:rPr>
        <w:t>analyst</w:t>
      </w:r>
      <w:proofErr w:type="spellEnd"/>
      <w:r w:rsidRPr="00906597">
        <w:rPr>
          <w:lang w:val="en-US"/>
        </w:rPr>
        <w:t xml:space="preserve"> 4096 Jul 25 16:27 </w:t>
      </w:r>
      <w:proofErr w:type="spellStart"/>
      <w:proofErr w:type="gramStart"/>
      <w:r w:rsidRPr="00906597">
        <w:rPr>
          <w:lang w:val="en-US"/>
        </w:rPr>
        <w:t>lab.support</w:t>
      </w:r>
      <w:proofErr w:type="gramEnd"/>
      <w:r w:rsidRPr="00906597">
        <w:rPr>
          <w:lang w:val="en-US"/>
        </w:rPr>
        <w:t>.files</w:t>
      </w:r>
      <w:proofErr w:type="spellEnd"/>
    </w:p>
    <w:p w14:paraId="545D6508" w14:textId="77777777" w:rsidR="009E5F9D" w:rsidRPr="00906597" w:rsidRDefault="009E5F9D" w:rsidP="009E5F9D">
      <w:pPr>
        <w:pStyle w:val="CMD"/>
        <w:rPr>
          <w:lang w:val="en-US"/>
        </w:rPr>
      </w:pPr>
      <w:proofErr w:type="spellStart"/>
      <w:r w:rsidRPr="00906597">
        <w:rPr>
          <w:highlight w:val="yellow"/>
          <w:lang w:val="en-US"/>
        </w:rPr>
        <w:t>d</w:t>
      </w:r>
      <w:r w:rsidRPr="00906597">
        <w:rPr>
          <w:lang w:val="en-US"/>
        </w:rPr>
        <w:t>rwxr</w:t>
      </w:r>
      <w:proofErr w:type="spellEnd"/>
      <w:r w:rsidRPr="00906597">
        <w:rPr>
          <w:lang w:val="en-US"/>
        </w:rPr>
        <w:t>-</w:t>
      </w:r>
      <w:proofErr w:type="spellStart"/>
      <w:r w:rsidRPr="00906597">
        <w:rPr>
          <w:lang w:val="en-US"/>
        </w:rPr>
        <w:t>xr</w:t>
      </w:r>
      <w:proofErr w:type="spellEnd"/>
      <w:r w:rsidRPr="00906597">
        <w:rPr>
          <w:lang w:val="en-US"/>
        </w:rPr>
        <w:t xml:space="preserve">-x 3 analyst </w:t>
      </w:r>
      <w:proofErr w:type="spellStart"/>
      <w:r w:rsidRPr="00906597">
        <w:rPr>
          <w:lang w:val="en-US"/>
        </w:rPr>
        <w:t>analyst</w:t>
      </w:r>
      <w:proofErr w:type="spellEnd"/>
      <w:r w:rsidRPr="00906597">
        <w:rPr>
          <w:lang w:val="en-US"/>
        </w:rPr>
        <w:t xml:space="preserve"> 4096 Mar 3 18:23 </w:t>
      </w:r>
      <w:proofErr w:type="spellStart"/>
      <w:r w:rsidRPr="00906597">
        <w:rPr>
          <w:lang w:val="en-US"/>
        </w:rPr>
        <w:t>second_drive</w:t>
      </w:r>
      <w:proofErr w:type="spellEnd"/>
    </w:p>
    <w:p w14:paraId="1DF9B80E" w14:textId="77777777" w:rsidR="009E5F9D" w:rsidRPr="00906597" w:rsidRDefault="009E5F9D" w:rsidP="009E5F9D">
      <w:pPr>
        <w:pStyle w:val="CMD"/>
        <w:rPr>
          <w:lang w:val="en-US"/>
        </w:rPr>
      </w:pPr>
      <w:r w:rsidRPr="00906597">
        <w:rPr>
          <w:highlight w:val="yellow"/>
          <w:lang w:val="en-US"/>
        </w:rPr>
        <w:t>-</w:t>
      </w:r>
      <w:proofErr w:type="spellStart"/>
      <w:r w:rsidRPr="00906597">
        <w:rPr>
          <w:lang w:val="en-US"/>
        </w:rPr>
        <w:t>rw</w:t>
      </w:r>
      <w:proofErr w:type="spellEnd"/>
      <w:r w:rsidRPr="00906597">
        <w:rPr>
          <w:lang w:val="en-US"/>
        </w:rPr>
        <w:t xml:space="preserve">-r--r-- 1 analyst </w:t>
      </w:r>
      <w:proofErr w:type="spellStart"/>
      <w:r w:rsidRPr="00906597">
        <w:rPr>
          <w:lang w:val="en-US"/>
        </w:rPr>
        <w:t>analyst</w:t>
      </w:r>
      <w:proofErr w:type="spellEnd"/>
      <w:r w:rsidRPr="00906597">
        <w:rPr>
          <w:lang w:val="en-US"/>
        </w:rPr>
        <w:t xml:space="preserve"> 142 Aug 16 15:11 some_text_file.txt</w:t>
      </w:r>
    </w:p>
    <w:p w14:paraId="1016A3E4" w14:textId="77777777" w:rsidR="009E5F9D" w:rsidRPr="00906597" w:rsidRDefault="009E5F9D" w:rsidP="009E5F9D">
      <w:pPr>
        <w:pStyle w:val="CMD"/>
        <w:rPr>
          <w:lang w:val="en-US"/>
        </w:rPr>
      </w:pPr>
      <w:r w:rsidRPr="00906597">
        <w:rPr>
          <w:highlight w:val="yellow"/>
          <w:lang w:val="en-US"/>
        </w:rPr>
        <w:t>-</w:t>
      </w:r>
      <w:proofErr w:type="spellStart"/>
      <w:r w:rsidRPr="00906597">
        <w:rPr>
          <w:lang w:val="en-US"/>
        </w:rPr>
        <w:t>rw</w:t>
      </w:r>
      <w:proofErr w:type="spellEnd"/>
      <w:r w:rsidRPr="00906597">
        <w:rPr>
          <w:lang w:val="en-US"/>
        </w:rPr>
        <w:t xml:space="preserve">-r--r-- 1 analyst </w:t>
      </w:r>
      <w:proofErr w:type="spellStart"/>
      <w:r w:rsidRPr="00906597">
        <w:rPr>
          <w:lang w:val="en-US"/>
        </w:rPr>
        <w:t>analyst</w:t>
      </w:r>
      <w:proofErr w:type="spellEnd"/>
      <w:r w:rsidRPr="00906597">
        <w:rPr>
          <w:lang w:val="en-US"/>
        </w:rPr>
        <w:t xml:space="preserve"> 254 Aug 16 13:38 space.txt</w:t>
      </w:r>
    </w:p>
    <w:p w14:paraId="4F9A1B26" w14:textId="77777777" w:rsidR="009E5F9D" w:rsidRDefault="009E5F9D" w:rsidP="009E5F9D">
      <w:pPr>
        <w:pStyle w:val="SubStepAlpha"/>
      </w:pPr>
      <w:r>
        <w:t>Generen un listado del directorio </w:t>
      </w:r>
      <w:r w:rsidRPr="00B20A2B">
        <w:rPr>
          <w:b/>
        </w:rPr>
        <w:t>/dev</w:t>
      </w:r>
      <w:r>
        <w:t>. Desplácense hasta la mitad de la salida y observen que los archivos de bloques comienzan con una “b”, los de dispositivos de caracteres con una “c” y los de enlaces simbólicos con una “l”:</w:t>
      </w:r>
    </w:p>
    <w:p w14:paraId="661058EB" w14:textId="77777777" w:rsidR="009E5F9D" w:rsidRPr="00906597" w:rsidRDefault="009E5F9D" w:rsidP="009E5F9D">
      <w:pPr>
        <w:pStyle w:val="CMD"/>
        <w:rPr>
          <w:b/>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ls -l /dev/</w:t>
      </w:r>
    </w:p>
    <w:p w14:paraId="1C302097" w14:textId="77777777" w:rsidR="009E5F9D" w:rsidRPr="00906597" w:rsidRDefault="009E5F9D" w:rsidP="009E5F9D">
      <w:pPr>
        <w:pStyle w:val="CMDOutput"/>
        <w:rPr>
          <w:lang w:val="en-US"/>
        </w:rPr>
      </w:pPr>
      <w:r w:rsidRPr="00906597">
        <w:rPr>
          <w:lang w:val="en-US"/>
        </w:rPr>
        <w:t>&lt;output omitted&gt;</w:t>
      </w:r>
    </w:p>
    <w:p w14:paraId="7D5F05F0" w14:textId="77777777" w:rsidR="009E5F9D" w:rsidRPr="00906597" w:rsidRDefault="009E5F9D" w:rsidP="009E5F9D">
      <w:pPr>
        <w:pStyle w:val="CMDOutput"/>
        <w:rPr>
          <w:lang w:val="en-US"/>
        </w:rPr>
      </w:pPr>
      <w:proofErr w:type="spellStart"/>
      <w:r w:rsidRPr="00906597">
        <w:rPr>
          <w:highlight w:val="yellow"/>
          <w:lang w:val="en-US"/>
        </w:rPr>
        <w:t>c</w:t>
      </w:r>
      <w:r w:rsidRPr="00906597">
        <w:rPr>
          <w:lang w:val="en-US"/>
        </w:rPr>
        <w:t>rw-rw-rw</w:t>
      </w:r>
      <w:proofErr w:type="spellEnd"/>
      <w:r w:rsidRPr="00906597">
        <w:rPr>
          <w:lang w:val="en-US"/>
        </w:rPr>
        <w:t xml:space="preserve">- 1 root </w:t>
      </w:r>
      <w:proofErr w:type="spellStart"/>
      <w:r w:rsidRPr="00906597">
        <w:rPr>
          <w:lang w:val="en-US"/>
        </w:rPr>
        <w:t>tty</w:t>
      </w:r>
      <w:proofErr w:type="spellEnd"/>
      <w:r w:rsidRPr="00906597">
        <w:rPr>
          <w:lang w:val="en-US"/>
        </w:rPr>
        <w:t xml:space="preserve"> 5, 2 May 29 18:32 </w:t>
      </w:r>
      <w:proofErr w:type="spellStart"/>
      <w:r w:rsidRPr="00906597">
        <w:rPr>
          <w:lang w:val="en-US"/>
        </w:rPr>
        <w:t>ptmx</w:t>
      </w:r>
      <w:proofErr w:type="spellEnd"/>
    </w:p>
    <w:p w14:paraId="4173B429" w14:textId="77777777" w:rsidR="009E5F9D" w:rsidRPr="00906597" w:rsidRDefault="009E5F9D" w:rsidP="009E5F9D">
      <w:pPr>
        <w:pStyle w:val="CMDOutput"/>
        <w:rPr>
          <w:lang w:val="en-US"/>
        </w:rPr>
      </w:pPr>
      <w:proofErr w:type="spellStart"/>
      <w:r w:rsidRPr="00906597">
        <w:rPr>
          <w:lang w:val="en-US"/>
        </w:rPr>
        <w:t>drwxr</w:t>
      </w:r>
      <w:proofErr w:type="spellEnd"/>
      <w:r w:rsidRPr="00906597">
        <w:rPr>
          <w:lang w:val="en-US"/>
        </w:rPr>
        <w:t>-</w:t>
      </w:r>
      <w:proofErr w:type="spellStart"/>
      <w:r w:rsidRPr="00906597">
        <w:rPr>
          <w:lang w:val="en-US"/>
        </w:rPr>
        <w:t>xr</w:t>
      </w:r>
      <w:proofErr w:type="spellEnd"/>
      <w:r w:rsidRPr="00906597">
        <w:rPr>
          <w:lang w:val="en-US"/>
        </w:rPr>
        <w:t xml:space="preserve">-x 2 root </w:t>
      </w:r>
      <w:proofErr w:type="spellStart"/>
      <w:r w:rsidRPr="00906597">
        <w:rPr>
          <w:lang w:val="en-US"/>
        </w:rPr>
        <w:t>root</w:t>
      </w:r>
      <w:proofErr w:type="spellEnd"/>
      <w:r w:rsidRPr="00906597">
        <w:rPr>
          <w:lang w:val="en-US"/>
        </w:rPr>
        <w:t xml:space="preserve"> 0 May 23 06:40 pts</w:t>
      </w:r>
    </w:p>
    <w:p w14:paraId="0ED358FF" w14:textId="77777777" w:rsidR="009E5F9D" w:rsidRPr="00906597" w:rsidRDefault="009E5F9D" w:rsidP="009E5F9D">
      <w:pPr>
        <w:pStyle w:val="CMDOutput"/>
        <w:rPr>
          <w:lang w:val="en-US"/>
        </w:rPr>
      </w:pPr>
      <w:proofErr w:type="spellStart"/>
      <w:r w:rsidRPr="00906597">
        <w:rPr>
          <w:highlight w:val="yellow"/>
          <w:lang w:val="en-US"/>
        </w:rPr>
        <w:t>c</w:t>
      </w:r>
      <w:r w:rsidRPr="00906597">
        <w:rPr>
          <w:lang w:val="en-US"/>
        </w:rPr>
        <w:t>rw-rw-rw</w:t>
      </w:r>
      <w:proofErr w:type="spellEnd"/>
      <w:r w:rsidRPr="00906597">
        <w:rPr>
          <w:lang w:val="en-US"/>
        </w:rPr>
        <w:t xml:space="preserve">- 1 root </w:t>
      </w:r>
      <w:proofErr w:type="spellStart"/>
      <w:r w:rsidRPr="00906597">
        <w:rPr>
          <w:lang w:val="en-US"/>
        </w:rPr>
        <w:t>root</w:t>
      </w:r>
      <w:proofErr w:type="spellEnd"/>
      <w:r w:rsidRPr="00906597">
        <w:rPr>
          <w:lang w:val="en-US"/>
        </w:rPr>
        <w:t xml:space="preserve"> 1, 8 May 23 06:41 random</w:t>
      </w:r>
    </w:p>
    <w:p w14:paraId="5D09E8C8" w14:textId="77777777" w:rsidR="009E5F9D" w:rsidRPr="00906597" w:rsidRDefault="009E5F9D" w:rsidP="009E5F9D">
      <w:pPr>
        <w:pStyle w:val="CMDOutput"/>
        <w:rPr>
          <w:lang w:val="en-US"/>
        </w:rPr>
      </w:pPr>
      <w:proofErr w:type="spellStart"/>
      <w:r w:rsidRPr="00906597">
        <w:rPr>
          <w:highlight w:val="yellow"/>
          <w:lang w:val="en-US"/>
        </w:rPr>
        <w:t>c</w:t>
      </w:r>
      <w:r w:rsidRPr="00906597">
        <w:rPr>
          <w:lang w:val="en-US"/>
        </w:rPr>
        <w:t>rw</w:t>
      </w:r>
      <w:proofErr w:type="spellEnd"/>
      <w:r w:rsidRPr="00906597">
        <w:rPr>
          <w:lang w:val="en-US"/>
        </w:rPr>
        <w:t>-</w:t>
      </w:r>
      <w:proofErr w:type="spellStart"/>
      <w:r w:rsidRPr="00906597">
        <w:rPr>
          <w:lang w:val="en-US"/>
        </w:rPr>
        <w:t>rw</w:t>
      </w:r>
      <w:proofErr w:type="spellEnd"/>
      <w:r w:rsidRPr="00906597">
        <w:rPr>
          <w:lang w:val="en-US"/>
        </w:rPr>
        <w:t xml:space="preserve">-r-- 1 root </w:t>
      </w:r>
      <w:proofErr w:type="spellStart"/>
      <w:r w:rsidRPr="00906597">
        <w:rPr>
          <w:lang w:val="en-US"/>
        </w:rPr>
        <w:t>root</w:t>
      </w:r>
      <w:proofErr w:type="spellEnd"/>
      <w:r w:rsidRPr="00906597">
        <w:rPr>
          <w:lang w:val="en-US"/>
        </w:rPr>
        <w:t xml:space="preserve"> 10, 56 May 23 06:41 </w:t>
      </w:r>
      <w:proofErr w:type="spellStart"/>
      <w:r w:rsidRPr="00906597">
        <w:rPr>
          <w:lang w:val="en-US"/>
        </w:rPr>
        <w:t>rfkill</w:t>
      </w:r>
      <w:proofErr w:type="spellEnd"/>
    </w:p>
    <w:p w14:paraId="603418B2" w14:textId="77777777" w:rsidR="009E5F9D" w:rsidRPr="00906597" w:rsidRDefault="009E5F9D" w:rsidP="009E5F9D">
      <w:pPr>
        <w:pStyle w:val="CMDOutput"/>
        <w:rPr>
          <w:lang w:val="en-US"/>
        </w:rPr>
      </w:pPr>
      <w:proofErr w:type="spellStart"/>
      <w:r w:rsidRPr="00906597">
        <w:rPr>
          <w:highlight w:val="yellow"/>
          <w:lang w:val="en-US"/>
        </w:rPr>
        <w:t>l</w:t>
      </w:r>
      <w:r w:rsidRPr="00906597">
        <w:rPr>
          <w:lang w:val="en-US"/>
        </w:rPr>
        <w:t>rwxrwxrwx</w:t>
      </w:r>
      <w:proofErr w:type="spellEnd"/>
      <w:r w:rsidRPr="00906597">
        <w:rPr>
          <w:lang w:val="en-US"/>
        </w:rPr>
        <w:t xml:space="preserve"> 1 root </w:t>
      </w:r>
      <w:proofErr w:type="spellStart"/>
      <w:r w:rsidRPr="00906597">
        <w:rPr>
          <w:lang w:val="en-US"/>
        </w:rPr>
        <w:t>root</w:t>
      </w:r>
      <w:proofErr w:type="spellEnd"/>
      <w:r w:rsidRPr="00906597">
        <w:rPr>
          <w:lang w:val="en-US"/>
        </w:rPr>
        <w:t xml:space="preserve"> 4 May 23 06:41 </w:t>
      </w:r>
      <w:proofErr w:type="spellStart"/>
      <w:r w:rsidRPr="00906597">
        <w:rPr>
          <w:lang w:val="en-US"/>
        </w:rPr>
        <w:t>rtc</w:t>
      </w:r>
      <w:proofErr w:type="spellEnd"/>
      <w:r w:rsidRPr="00906597">
        <w:rPr>
          <w:lang w:val="en-US"/>
        </w:rPr>
        <w:t xml:space="preserve"> -&gt; rtc0</w:t>
      </w:r>
    </w:p>
    <w:p w14:paraId="49A44EEA" w14:textId="77777777" w:rsidR="009E5F9D" w:rsidRPr="00906597" w:rsidRDefault="009E5F9D" w:rsidP="009E5F9D">
      <w:pPr>
        <w:pStyle w:val="CMDOutput"/>
        <w:rPr>
          <w:lang w:val="en-US"/>
        </w:rPr>
      </w:pPr>
      <w:proofErr w:type="spellStart"/>
      <w:r w:rsidRPr="00906597">
        <w:rPr>
          <w:highlight w:val="yellow"/>
          <w:lang w:val="en-US"/>
        </w:rPr>
        <w:t>c</w:t>
      </w:r>
      <w:r w:rsidRPr="00906597">
        <w:rPr>
          <w:lang w:val="en-US"/>
        </w:rPr>
        <w:t>rw-rw</w:t>
      </w:r>
      <w:proofErr w:type="spellEnd"/>
      <w:r w:rsidRPr="00906597">
        <w:rPr>
          <w:lang w:val="en-US"/>
        </w:rPr>
        <w:t>---- 1 root audio 253, 0 May 23 06:41 rtc0</w:t>
      </w:r>
    </w:p>
    <w:p w14:paraId="3F743037" w14:textId="77777777" w:rsidR="009E5F9D" w:rsidRPr="00906597" w:rsidRDefault="009E5F9D" w:rsidP="009E5F9D">
      <w:pPr>
        <w:pStyle w:val="CMDOutput"/>
        <w:rPr>
          <w:lang w:val="en-US"/>
        </w:rPr>
      </w:pPr>
      <w:proofErr w:type="spellStart"/>
      <w:r w:rsidRPr="00906597">
        <w:rPr>
          <w:highlight w:val="yellow"/>
          <w:lang w:val="en-US"/>
        </w:rPr>
        <w:t>b</w:t>
      </w:r>
      <w:r w:rsidRPr="00906597">
        <w:rPr>
          <w:lang w:val="en-US"/>
        </w:rPr>
        <w:t>rw-rw</w:t>
      </w:r>
      <w:proofErr w:type="spellEnd"/>
      <w:r w:rsidRPr="00906597">
        <w:rPr>
          <w:lang w:val="en-US"/>
        </w:rPr>
        <w:t xml:space="preserve">---- 1 root disk 8, 0 May 23 06:41 </w:t>
      </w:r>
      <w:proofErr w:type="spellStart"/>
      <w:r w:rsidRPr="00906597">
        <w:rPr>
          <w:lang w:val="en-US"/>
        </w:rPr>
        <w:t>sda</w:t>
      </w:r>
      <w:proofErr w:type="spellEnd"/>
    </w:p>
    <w:p w14:paraId="676A7336" w14:textId="77777777" w:rsidR="009E5F9D" w:rsidRPr="00906597" w:rsidRDefault="009E5F9D" w:rsidP="009E5F9D">
      <w:pPr>
        <w:pStyle w:val="CMDOutput"/>
        <w:rPr>
          <w:lang w:val="en-US"/>
        </w:rPr>
      </w:pPr>
      <w:proofErr w:type="spellStart"/>
      <w:r w:rsidRPr="00906597">
        <w:rPr>
          <w:highlight w:val="yellow"/>
          <w:lang w:val="en-US"/>
        </w:rPr>
        <w:t>b</w:t>
      </w:r>
      <w:r w:rsidRPr="00906597">
        <w:rPr>
          <w:lang w:val="en-US"/>
        </w:rPr>
        <w:t>rw-rw</w:t>
      </w:r>
      <w:proofErr w:type="spellEnd"/>
      <w:r w:rsidRPr="00906597">
        <w:rPr>
          <w:lang w:val="en-US"/>
        </w:rPr>
        <w:t>---- 1 root disk 8, 1 May 23 06:41 sda1</w:t>
      </w:r>
    </w:p>
    <w:p w14:paraId="79D2D886" w14:textId="77777777" w:rsidR="009E5F9D" w:rsidRPr="00906597" w:rsidRDefault="009E5F9D" w:rsidP="009E5F9D">
      <w:pPr>
        <w:pStyle w:val="CMDOutput"/>
        <w:rPr>
          <w:lang w:val="en-US"/>
        </w:rPr>
      </w:pPr>
      <w:proofErr w:type="spellStart"/>
      <w:r w:rsidRPr="00906597">
        <w:rPr>
          <w:highlight w:val="yellow"/>
          <w:lang w:val="en-US"/>
        </w:rPr>
        <w:t>b</w:t>
      </w:r>
      <w:r w:rsidRPr="00906597">
        <w:rPr>
          <w:lang w:val="en-US"/>
        </w:rPr>
        <w:t>rw-rw</w:t>
      </w:r>
      <w:proofErr w:type="spellEnd"/>
      <w:r w:rsidRPr="00906597">
        <w:rPr>
          <w:lang w:val="en-US"/>
        </w:rPr>
        <w:t xml:space="preserve">---- 1 root disk 8, 16 May 23 06:41 </w:t>
      </w:r>
      <w:proofErr w:type="spellStart"/>
      <w:r w:rsidRPr="00906597">
        <w:rPr>
          <w:lang w:val="en-US"/>
        </w:rPr>
        <w:t>sdb</w:t>
      </w:r>
      <w:proofErr w:type="spellEnd"/>
    </w:p>
    <w:p w14:paraId="28C97AD3" w14:textId="77777777" w:rsidR="009E5F9D" w:rsidRPr="00906597" w:rsidRDefault="009E5F9D" w:rsidP="009E5F9D">
      <w:pPr>
        <w:pStyle w:val="CMDOutput"/>
        <w:rPr>
          <w:lang w:val="en-US"/>
        </w:rPr>
      </w:pPr>
      <w:proofErr w:type="spellStart"/>
      <w:r w:rsidRPr="00906597">
        <w:rPr>
          <w:highlight w:val="yellow"/>
          <w:lang w:val="en-US"/>
        </w:rPr>
        <w:t>b</w:t>
      </w:r>
      <w:r w:rsidRPr="00906597">
        <w:rPr>
          <w:lang w:val="en-US"/>
        </w:rPr>
        <w:t>rw-rw</w:t>
      </w:r>
      <w:proofErr w:type="spellEnd"/>
      <w:r w:rsidRPr="00906597">
        <w:rPr>
          <w:lang w:val="en-US"/>
        </w:rPr>
        <w:t>---- 1 root disk 8, 17 May 23 06:41 sdb1</w:t>
      </w:r>
    </w:p>
    <w:p w14:paraId="5479CB17" w14:textId="77777777" w:rsidR="009E5F9D" w:rsidRPr="00906597" w:rsidRDefault="009E5F9D" w:rsidP="009E5F9D">
      <w:pPr>
        <w:pStyle w:val="CMDOutput"/>
        <w:rPr>
          <w:lang w:val="en-US"/>
        </w:rPr>
      </w:pPr>
      <w:proofErr w:type="spellStart"/>
      <w:r w:rsidRPr="00906597">
        <w:rPr>
          <w:lang w:val="en-US"/>
        </w:rPr>
        <w:t>drwxrwxrwt</w:t>
      </w:r>
      <w:proofErr w:type="spellEnd"/>
      <w:r w:rsidRPr="00906597">
        <w:rPr>
          <w:lang w:val="en-US"/>
        </w:rPr>
        <w:t xml:space="preserve"> 2 root </w:t>
      </w:r>
      <w:proofErr w:type="spellStart"/>
      <w:r w:rsidRPr="00906597">
        <w:rPr>
          <w:lang w:val="en-US"/>
        </w:rPr>
        <w:t>root</w:t>
      </w:r>
      <w:proofErr w:type="spellEnd"/>
      <w:r w:rsidRPr="00906597">
        <w:rPr>
          <w:lang w:val="en-US"/>
        </w:rPr>
        <w:t xml:space="preserve"> 40 May 28 13:47 </w:t>
      </w:r>
      <w:proofErr w:type="spellStart"/>
      <w:r w:rsidRPr="00906597">
        <w:rPr>
          <w:lang w:val="en-US"/>
        </w:rPr>
        <w:t>shm</w:t>
      </w:r>
      <w:proofErr w:type="spellEnd"/>
    </w:p>
    <w:p w14:paraId="5F711469" w14:textId="77777777" w:rsidR="009E5F9D" w:rsidRPr="00906597" w:rsidRDefault="009E5F9D" w:rsidP="009E5F9D">
      <w:pPr>
        <w:pStyle w:val="CMDOutput"/>
        <w:rPr>
          <w:lang w:val="en-US"/>
        </w:rPr>
      </w:pPr>
      <w:proofErr w:type="spellStart"/>
      <w:r w:rsidRPr="00906597">
        <w:rPr>
          <w:highlight w:val="yellow"/>
          <w:lang w:val="en-US"/>
        </w:rPr>
        <w:t>c</w:t>
      </w:r>
      <w:r w:rsidRPr="00906597">
        <w:rPr>
          <w:lang w:val="en-US"/>
        </w:rPr>
        <w:t>rw</w:t>
      </w:r>
      <w:proofErr w:type="spellEnd"/>
      <w:r w:rsidRPr="00906597">
        <w:rPr>
          <w:lang w:val="en-US"/>
        </w:rPr>
        <w:t xml:space="preserve">------- 1 root </w:t>
      </w:r>
      <w:proofErr w:type="spellStart"/>
      <w:r w:rsidRPr="00906597">
        <w:rPr>
          <w:lang w:val="en-US"/>
        </w:rPr>
        <w:t>root</w:t>
      </w:r>
      <w:proofErr w:type="spellEnd"/>
      <w:r w:rsidRPr="00906597">
        <w:rPr>
          <w:lang w:val="en-US"/>
        </w:rPr>
        <w:t xml:space="preserve"> 10, 231 May 23 06:41 snapshot</w:t>
      </w:r>
    </w:p>
    <w:p w14:paraId="1028DEEF" w14:textId="77777777" w:rsidR="009E5F9D" w:rsidRPr="00906597" w:rsidRDefault="009E5F9D" w:rsidP="009E5F9D">
      <w:pPr>
        <w:pStyle w:val="CMDOutput"/>
        <w:rPr>
          <w:lang w:val="en-US"/>
        </w:rPr>
      </w:pPr>
      <w:proofErr w:type="spellStart"/>
      <w:r w:rsidRPr="00906597">
        <w:rPr>
          <w:lang w:val="en-US"/>
        </w:rPr>
        <w:t>drwxr</w:t>
      </w:r>
      <w:proofErr w:type="spellEnd"/>
      <w:r w:rsidRPr="00906597">
        <w:rPr>
          <w:lang w:val="en-US"/>
        </w:rPr>
        <w:t>-</w:t>
      </w:r>
      <w:proofErr w:type="spellStart"/>
      <w:r w:rsidRPr="00906597">
        <w:rPr>
          <w:lang w:val="en-US"/>
        </w:rPr>
        <w:t>xr</w:t>
      </w:r>
      <w:proofErr w:type="spellEnd"/>
      <w:r w:rsidRPr="00906597">
        <w:rPr>
          <w:lang w:val="en-US"/>
        </w:rPr>
        <w:t xml:space="preserve">-x 2 root </w:t>
      </w:r>
      <w:proofErr w:type="spellStart"/>
      <w:r w:rsidRPr="00906597">
        <w:rPr>
          <w:lang w:val="en-US"/>
        </w:rPr>
        <w:t>root</w:t>
      </w:r>
      <w:proofErr w:type="spellEnd"/>
      <w:r w:rsidRPr="00906597">
        <w:rPr>
          <w:lang w:val="en-US"/>
        </w:rPr>
        <w:t xml:space="preserve"> 80 May 23 06:41 </w:t>
      </w:r>
      <w:proofErr w:type="spellStart"/>
      <w:r w:rsidRPr="00906597">
        <w:rPr>
          <w:lang w:val="en-US"/>
        </w:rPr>
        <w:t>snd</w:t>
      </w:r>
      <w:proofErr w:type="spellEnd"/>
    </w:p>
    <w:p w14:paraId="0AFD21B0" w14:textId="77777777" w:rsidR="009E5F9D" w:rsidRPr="00906597" w:rsidRDefault="009E5F9D" w:rsidP="009E5F9D">
      <w:pPr>
        <w:pStyle w:val="CMDOutput"/>
        <w:rPr>
          <w:lang w:val="en-US"/>
        </w:rPr>
      </w:pPr>
      <w:proofErr w:type="spellStart"/>
      <w:r w:rsidRPr="00906597">
        <w:rPr>
          <w:highlight w:val="yellow"/>
          <w:lang w:val="en-US"/>
        </w:rPr>
        <w:t>b</w:t>
      </w:r>
      <w:r w:rsidRPr="00906597">
        <w:rPr>
          <w:lang w:val="en-US"/>
        </w:rPr>
        <w:t>rw-rw</w:t>
      </w:r>
      <w:proofErr w:type="spellEnd"/>
      <w:r w:rsidRPr="00906597">
        <w:rPr>
          <w:lang w:val="en-US"/>
        </w:rPr>
        <w:t>----+ 1 root optical 11, 0 May 23 06:41 sr0</w:t>
      </w:r>
    </w:p>
    <w:p w14:paraId="2C020C85" w14:textId="77777777" w:rsidR="009E5F9D" w:rsidRPr="00906597" w:rsidRDefault="009E5F9D" w:rsidP="009E5F9D">
      <w:pPr>
        <w:pStyle w:val="CMDOutput"/>
        <w:rPr>
          <w:lang w:val="en-US"/>
        </w:rPr>
      </w:pPr>
      <w:proofErr w:type="spellStart"/>
      <w:r w:rsidRPr="00906597">
        <w:rPr>
          <w:highlight w:val="yellow"/>
          <w:lang w:val="en-US"/>
        </w:rPr>
        <w:t>l</w:t>
      </w:r>
      <w:r w:rsidRPr="00906597">
        <w:rPr>
          <w:lang w:val="en-US"/>
        </w:rPr>
        <w:t>rwxrwxrwx</w:t>
      </w:r>
      <w:proofErr w:type="spellEnd"/>
      <w:r w:rsidRPr="00906597">
        <w:rPr>
          <w:lang w:val="en-US"/>
        </w:rPr>
        <w:t xml:space="preserve"> 1 root </w:t>
      </w:r>
      <w:proofErr w:type="spellStart"/>
      <w:r w:rsidRPr="00906597">
        <w:rPr>
          <w:lang w:val="en-US"/>
        </w:rPr>
        <w:t>root</w:t>
      </w:r>
      <w:proofErr w:type="spellEnd"/>
      <w:r w:rsidRPr="00906597">
        <w:rPr>
          <w:lang w:val="en-US"/>
        </w:rPr>
        <w:t xml:space="preserve"> 15 May 23 06:40 stderr -&gt; /proc/self/</w:t>
      </w:r>
      <w:proofErr w:type="spellStart"/>
      <w:r w:rsidRPr="00906597">
        <w:rPr>
          <w:lang w:val="en-US"/>
        </w:rPr>
        <w:t>fd</w:t>
      </w:r>
      <w:proofErr w:type="spellEnd"/>
      <w:r w:rsidRPr="00906597">
        <w:rPr>
          <w:lang w:val="en-US"/>
        </w:rPr>
        <w:t>/2</w:t>
      </w:r>
    </w:p>
    <w:p w14:paraId="65A70AE7" w14:textId="77777777" w:rsidR="009E5F9D" w:rsidRPr="00906597" w:rsidRDefault="009E5F9D" w:rsidP="009E5F9D">
      <w:pPr>
        <w:pStyle w:val="CMDOutput"/>
        <w:rPr>
          <w:lang w:val="en-US"/>
        </w:rPr>
      </w:pPr>
      <w:proofErr w:type="spellStart"/>
      <w:r w:rsidRPr="00906597">
        <w:rPr>
          <w:highlight w:val="yellow"/>
          <w:lang w:val="en-US"/>
        </w:rPr>
        <w:t>l</w:t>
      </w:r>
      <w:r w:rsidRPr="00906597">
        <w:rPr>
          <w:lang w:val="en-US"/>
        </w:rPr>
        <w:t>rwxrwxrwx</w:t>
      </w:r>
      <w:proofErr w:type="spellEnd"/>
      <w:r w:rsidRPr="00906597">
        <w:rPr>
          <w:lang w:val="en-US"/>
        </w:rPr>
        <w:t xml:space="preserve"> 1 root </w:t>
      </w:r>
      <w:proofErr w:type="spellStart"/>
      <w:r w:rsidRPr="00906597">
        <w:rPr>
          <w:lang w:val="en-US"/>
        </w:rPr>
        <w:t>root</w:t>
      </w:r>
      <w:proofErr w:type="spellEnd"/>
      <w:r w:rsidRPr="00906597">
        <w:rPr>
          <w:lang w:val="en-US"/>
        </w:rPr>
        <w:t xml:space="preserve"> 15 May 23 06:40 stdin -&gt; /proc/self/</w:t>
      </w:r>
      <w:proofErr w:type="spellStart"/>
      <w:r w:rsidRPr="00906597">
        <w:rPr>
          <w:lang w:val="en-US"/>
        </w:rPr>
        <w:t>fd</w:t>
      </w:r>
      <w:proofErr w:type="spellEnd"/>
      <w:r w:rsidRPr="00906597">
        <w:rPr>
          <w:lang w:val="en-US"/>
        </w:rPr>
        <w:t>/0</w:t>
      </w:r>
    </w:p>
    <w:p w14:paraId="545A2FC9" w14:textId="77777777" w:rsidR="009E5F9D" w:rsidRPr="00906597" w:rsidRDefault="009E5F9D" w:rsidP="009E5F9D">
      <w:pPr>
        <w:pStyle w:val="CMDOutput"/>
        <w:rPr>
          <w:lang w:val="en-US"/>
        </w:rPr>
      </w:pPr>
      <w:proofErr w:type="spellStart"/>
      <w:r w:rsidRPr="00906597">
        <w:rPr>
          <w:highlight w:val="yellow"/>
          <w:lang w:val="en-US"/>
        </w:rPr>
        <w:t>l</w:t>
      </w:r>
      <w:r w:rsidRPr="00906597">
        <w:rPr>
          <w:lang w:val="en-US"/>
        </w:rPr>
        <w:t>rwxrwxrwx</w:t>
      </w:r>
      <w:proofErr w:type="spellEnd"/>
      <w:r w:rsidRPr="00906597">
        <w:rPr>
          <w:lang w:val="en-US"/>
        </w:rPr>
        <w:t xml:space="preserve"> 1 root </w:t>
      </w:r>
      <w:proofErr w:type="spellStart"/>
      <w:r w:rsidRPr="00906597">
        <w:rPr>
          <w:lang w:val="en-US"/>
        </w:rPr>
        <w:t>root</w:t>
      </w:r>
      <w:proofErr w:type="spellEnd"/>
      <w:r w:rsidRPr="00906597">
        <w:rPr>
          <w:lang w:val="en-US"/>
        </w:rPr>
        <w:t xml:space="preserve"> 15 May 23 06:40 </w:t>
      </w:r>
      <w:proofErr w:type="spellStart"/>
      <w:r w:rsidRPr="00906597">
        <w:rPr>
          <w:lang w:val="en-US"/>
        </w:rPr>
        <w:t>stdout</w:t>
      </w:r>
      <w:proofErr w:type="spellEnd"/>
      <w:r w:rsidRPr="00906597">
        <w:rPr>
          <w:lang w:val="en-US"/>
        </w:rPr>
        <w:t xml:space="preserve"> -&gt; /proc/self/</w:t>
      </w:r>
      <w:proofErr w:type="spellStart"/>
      <w:r w:rsidRPr="00906597">
        <w:rPr>
          <w:lang w:val="en-US"/>
        </w:rPr>
        <w:t>fd</w:t>
      </w:r>
      <w:proofErr w:type="spellEnd"/>
      <w:r w:rsidRPr="00906597">
        <w:rPr>
          <w:lang w:val="en-US"/>
        </w:rPr>
        <w:t>/1</w:t>
      </w:r>
    </w:p>
    <w:p w14:paraId="22E81321" w14:textId="77777777" w:rsidR="009E5F9D" w:rsidRPr="00906597" w:rsidRDefault="009E5F9D" w:rsidP="009E5F9D">
      <w:pPr>
        <w:pStyle w:val="CMDOutput"/>
        <w:rPr>
          <w:lang w:val="en-US"/>
        </w:rPr>
      </w:pPr>
      <w:proofErr w:type="spellStart"/>
      <w:r w:rsidRPr="00906597">
        <w:rPr>
          <w:highlight w:val="yellow"/>
          <w:lang w:val="en-US"/>
        </w:rPr>
        <w:t>c</w:t>
      </w:r>
      <w:r w:rsidRPr="00906597">
        <w:rPr>
          <w:lang w:val="en-US"/>
        </w:rPr>
        <w:t>rw-rw-rw</w:t>
      </w:r>
      <w:proofErr w:type="spellEnd"/>
      <w:r w:rsidRPr="00906597">
        <w:rPr>
          <w:lang w:val="en-US"/>
        </w:rPr>
        <w:t xml:space="preserve">- 1 root </w:t>
      </w:r>
      <w:proofErr w:type="spellStart"/>
      <w:r w:rsidRPr="00906597">
        <w:rPr>
          <w:lang w:val="en-US"/>
        </w:rPr>
        <w:t>tty</w:t>
      </w:r>
      <w:proofErr w:type="spellEnd"/>
      <w:r w:rsidRPr="00906597">
        <w:rPr>
          <w:lang w:val="en-US"/>
        </w:rPr>
        <w:t xml:space="preserve"> 5, 0 May 29 17:36 </w:t>
      </w:r>
      <w:proofErr w:type="spellStart"/>
      <w:r w:rsidRPr="00906597">
        <w:rPr>
          <w:lang w:val="en-US"/>
        </w:rPr>
        <w:t>tty</w:t>
      </w:r>
      <w:proofErr w:type="spellEnd"/>
    </w:p>
    <w:p w14:paraId="3C329C0D" w14:textId="77777777" w:rsidR="009E5F9D" w:rsidRPr="00906597" w:rsidRDefault="009E5F9D" w:rsidP="009E5F9D">
      <w:pPr>
        <w:pStyle w:val="CMDOutput"/>
        <w:rPr>
          <w:lang w:val="en-US"/>
        </w:rPr>
      </w:pPr>
      <w:proofErr w:type="spellStart"/>
      <w:r w:rsidRPr="00906597">
        <w:rPr>
          <w:highlight w:val="yellow"/>
          <w:lang w:val="en-US"/>
        </w:rPr>
        <w:t>c</w:t>
      </w:r>
      <w:r w:rsidRPr="00906597">
        <w:rPr>
          <w:lang w:val="en-US"/>
        </w:rPr>
        <w:t>rw</w:t>
      </w:r>
      <w:proofErr w:type="spellEnd"/>
      <w:r w:rsidRPr="00906597">
        <w:rPr>
          <w:lang w:val="en-US"/>
        </w:rPr>
        <w:t xml:space="preserve">--w---- 1 root </w:t>
      </w:r>
      <w:proofErr w:type="spellStart"/>
      <w:r w:rsidRPr="00906597">
        <w:rPr>
          <w:lang w:val="en-US"/>
        </w:rPr>
        <w:t>tty</w:t>
      </w:r>
      <w:proofErr w:type="spellEnd"/>
      <w:r w:rsidRPr="00906597">
        <w:rPr>
          <w:lang w:val="en-US"/>
        </w:rPr>
        <w:t xml:space="preserve"> 4, 0 May 23 06:41 tty0</w:t>
      </w:r>
    </w:p>
    <w:p w14:paraId="7C996800" w14:textId="77777777" w:rsidR="009E5F9D" w:rsidRDefault="009E5F9D" w:rsidP="009E5F9D">
      <w:pPr>
        <w:pStyle w:val="CMDOutput"/>
        <w:rPr>
          <w:rStyle w:val="AnswerGray"/>
        </w:rPr>
      </w:pPr>
      <w:r>
        <w:t xml:space="preserve">&lt;output </w:t>
      </w:r>
      <w:proofErr w:type="spellStart"/>
      <w:r>
        <w:t>omitted</w:t>
      </w:r>
      <w:proofErr w:type="spellEnd"/>
      <w:r>
        <w:t>&gt;</w:t>
      </w:r>
    </w:p>
    <w:p w14:paraId="2437BA91" w14:textId="77777777" w:rsidR="009E5F9D" w:rsidRDefault="009E5F9D" w:rsidP="009E5F9D">
      <w:pPr>
        <w:pStyle w:val="SubStepAlpha"/>
      </w:pPr>
      <w:r>
        <w:t xml:space="preserve">Los enlaces simbólicos de Linux son como los accesos directos de Windows. Hay dos tipos de enlaces en Linux: simbólicos y rígidos. La diferencia entre los enlaces simbólicos y los rígidos es que un archivo de enlace simbólico apunta al nombre de otro archivo y uno de enlace rígido apunta al contenido de otro archivo. Creen dos archivos con la función echo: </w:t>
      </w:r>
    </w:p>
    <w:p w14:paraId="08FD1C2E" w14:textId="77777777" w:rsidR="009E5F9D" w:rsidRPr="00906597" w:rsidRDefault="009E5F9D" w:rsidP="009E5F9D">
      <w:pPr>
        <w:pStyle w:val="CMD"/>
        <w:rPr>
          <w:b/>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echo "symbolic" &gt; file1.txt</w:t>
      </w:r>
    </w:p>
    <w:p w14:paraId="712EB978"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cat file1.txt</w:t>
      </w:r>
    </w:p>
    <w:p w14:paraId="288E299B" w14:textId="77777777" w:rsidR="009E5F9D" w:rsidRPr="00906597" w:rsidRDefault="009E5F9D" w:rsidP="009E5F9D">
      <w:pPr>
        <w:pStyle w:val="CMDOutput"/>
        <w:rPr>
          <w:b/>
          <w:lang w:val="en-US"/>
        </w:rPr>
      </w:pPr>
      <w:r w:rsidRPr="00906597">
        <w:rPr>
          <w:lang w:val="en-US"/>
        </w:rPr>
        <w:lastRenderedPageBreak/>
        <w:t>symbolic</w:t>
      </w:r>
    </w:p>
    <w:p w14:paraId="70DEE045" w14:textId="77777777" w:rsidR="009E5F9D" w:rsidRPr="00906597" w:rsidRDefault="009E5F9D" w:rsidP="009E5F9D">
      <w:pPr>
        <w:pStyle w:val="CMD"/>
        <w:rPr>
          <w:b/>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echo "hard" &gt; file2.txt</w:t>
      </w:r>
    </w:p>
    <w:p w14:paraId="314EA36A"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cat file2.txt</w:t>
      </w:r>
    </w:p>
    <w:p w14:paraId="30DFE629" w14:textId="77777777" w:rsidR="009E5F9D" w:rsidRPr="00906597" w:rsidRDefault="009E5F9D" w:rsidP="009E5F9D">
      <w:pPr>
        <w:pStyle w:val="CMDOutput"/>
        <w:rPr>
          <w:b/>
          <w:lang w:val="en-US"/>
        </w:rPr>
      </w:pPr>
      <w:r w:rsidRPr="00906597">
        <w:rPr>
          <w:lang w:val="en-US"/>
        </w:rPr>
        <w:t>hard</w:t>
      </w:r>
    </w:p>
    <w:p w14:paraId="188D85C5" w14:textId="77777777" w:rsidR="009E5F9D" w:rsidRDefault="009E5F9D" w:rsidP="009E5F9D">
      <w:pPr>
        <w:pStyle w:val="SubStepAlpha"/>
      </w:pPr>
      <w:r>
        <w:t xml:space="preserve">Utilicen </w:t>
      </w:r>
      <w:proofErr w:type="spellStart"/>
      <w:r w:rsidRPr="00B20A2B">
        <w:rPr>
          <w:b/>
        </w:rPr>
        <w:t>ln</w:t>
      </w:r>
      <w:proofErr w:type="spellEnd"/>
      <w:r w:rsidRPr="00B20A2B">
        <w:rPr>
          <w:b/>
        </w:rPr>
        <w:t> –s</w:t>
      </w:r>
      <w:r>
        <w:t xml:space="preserve"> para crear un enlace simbólico a file1.txt, y </w:t>
      </w:r>
      <w:r w:rsidRPr="00B20A2B">
        <w:rPr>
          <w:b/>
        </w:rPr>
        <w:t>ln</w:t>
      </w:r>
      <w:r>
        <w:t xml:space="preserve"> para crear un enlace rígido a file2.txt:</w:t>
      </w:r>
    </w:p>
    <w:p w14:paraId="08518600"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ln –s file1.txt file1symbolic</w:t>
      </w:r>
    </w:p>
    <w:p w14:paraId="3A8E60A7" w14:textId="77777777" w:rsidR="009E5F9D" w:rsidRPr="00906597" w:rsidRDefault="009E5F9D" w:rsidP="009E5F9D">
      <w:pPr>
        <w:pStyle w:val="CMD"/>
        <w:rPr>
          <w:b/>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ln file2.txt file2hard</w:t>
      </w:r>
    </w:p>
    <w:p w14:paraId="031EB86B" w14:textId="77777777" w:rsidR="009E5F9D" w:rsidRDefault="009E5F9D" w:rsidP="009E5F9D">
      <w:pPr>
        <w:pStyle w:val="SubStepAlpha"/>
      </w:pPr>
      <w:r>
        <w:t>Utilicen el comando </w:t>
      </w:r>
      <w:proofErr w:type="spellStart"/>
      <w:r w:rsidRPr="00B35BED">
        <w:rPr>
          <w:b/>
          <w:bCs/>
        </w:rPr>
        <w:t>ls</w:t>
      </w:r>
      <w:proofErr w:type="spellEnd"/>
      <w:r w:rsidRPr="00B35BED">
        <w:rPr>
          <w:b/>
          <w:bCs/>
        </w:rPr>
        <w:t xml:space="preserve"> –l</w:t>
      </w:r>
      <w:r>
        <w:t xml:space="preserve"> y examinen el listado del directorio:</w:t>
      </w:r>
    </w:p>
    <w:p w14:paraId="4C959ADD" w14:textId="77777777" w:rsidR="009E5F9D" w:rsidRPr="00906597" w:rsidRDefault="009E5F9D" w:rsidP="009E5F9D">
      <w:pPr>
        <w:pStyle w:val="CMD"/>
        <w:rPr>
          <w:b/>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ls -l</w:t>
      </w:r>
    </w:p>
    <w:p w14:paraId="226300C2" w14:textId="77777777" w:rsidR="009E5F9D" w:rsidRPr="00906597" w:rsidRDefault="009E5F9D" w:rsidP="009E5F9D">
      <w:pPr>
        <w:pStyle w:val="CMDOutput"/>
        <w:rPr>
          <w:lang w:val="en-US"/>
        </w:rPr>
      </w:pPr>
      <w:r w:rsidRPr="00906597">
        <w:rPr>
          <w:lang w:val="en-US"/>
        </w:rPr>
        <w:t>total 40</w:t>
      </w:r>
    </w:p>
    <w:p w14:paraId="4B20CF3E" w14:textId="77777777" w:rsidR="009E5F9D" w:rsidRPr="00906597" w:rsidRDefault="009E5F9D" w:rsidP="009E5F9D">
      <w:pPr>
        <w:pStyle w:val="CMDOutput"/>
        <w:rPr>
          <w:lang w:val="en-US"/>
        </w:rPr>
      </w:pPr>
      <w:proofErr w:type="spellStart"/>
      <w:r w:rsidRPr="00906597">
        <w:rPr>
          <w:lang w:val="en-US"/>
        </w:rPr>
        <w:t>drwxr</w:t>
      </w:r>
      <w:proofErr w:type="spellEnd"/>
      <w:r w:rsidRPr="00906597">
        <w:rPr>
          <w:lang w:val="en-US"/>
        </w:rPr>
        <w:t>-</w:t>
      </w:r>
      <w:proofErr w:type="spellStart"/>
      <w:r w:rsidRPr="00906597">
        <w:rPr>
          <w:lang w:val="en-US"/>
        </w:rPr>
        <w:t>xr</w:t>
      </w:r>
      <w:proofErr w:type="spellEnd"/>
      <w:r w:rsidRPr="00906597">
        <w:rPr>
          <w:lang w:val="en-US"/>
        </w:rPr>
        <w:t xml:space="preserve">-x 3 analyst </w:t>
      </w:r>
      <w:proofErr w:type="spellStart"/>
      <w:r w:rsidRPr="00906597">
        <w:rPr>
          <w:lang w:val="en-US"/>
        </w:rPr>
        <w:t>analyst</w:t>
      </w:r>
      <w:proofErr w:type="spellEnd"/>
      <w:r w:rsidRPr="00906597">
        <w:rPr>
          <w:lang w:val="en-US"/>
        </w:rPr>
        <w:t xml:space="preserve"> 4096 Aug 16 15:15 cyops_folder2</w:t>
      </w:r>
    </w:p>
    <w:p w14:paraId="44BB6347" w14:textId="77777777" w:rsidR="009E5F9D" w:rsidRPr="00906597" w:rsidRDefault="009E5F9D" w:rsidP="009E5F9D">
      <w:pPr>
        <w:pStyle w:val="CMDOutput"/>
        <w:rPr>
          <w:lang w:val="en-US"/>
        </w:rPr>
      </w:pPr>
      <w:proofErr w:type="spellStart"/>
      <w:r w:rsidRPr="00906597">
        <w:rPr>
          <w:lang w:val="en-US"/>
        </w:rPr>
        <w:t>drwxr</w:t>
      </w:r>
      <w:proofErr w:type="spellEnd"/>
      <w:r w:rsidRPr="00906597">
        <w:rPr>
          <w:lang w:val="en-US"/>
        </w:rPr>
        <w:t>-</w:t>
      </w:r>
      <w:proofErr w:type="spellStart"/>
      <w:r w:rsidRPr="00906597">
        <w:rPr>
          <w:lang w:val="en-US"/>
        </w:rPr>
        <w:t>xr</w:t>
      </w:r>
      <w:proofErr w:type="spellEnd"/>
      <w:r w:rsidRPr="00906597">
        <w:rPr>
          <w:lang w:val="en-US"/>
        </w:rPr>
        <w:t xml:space="preserve">-x 2 analyst </w:t>
      </w:r>
      <w:proofErr w:type="spellStart"/>
      <w:r w:rsidRPr="00906597">
        <w:rPr>
          <w:lang w:val="en-US"/>
        </w:rPr>
        <w:t>analyst</w:t>
      </w:r>
      <w:proofErr w:type="spellEnd"/>
      <w:r w:rsidRPr="00906597">
        <w:rPr>
          <w:lang w:val="en-US"/>
        </w:rPr>
        <w:t xml:space="preserve"> 4096 Sep 26 2014 Desktop</w:t>
      </w:r>
    </w:p>
    <w:p w14:paraId="63DC67E4" w14:textId="77777777" w:rsidR="009E5F9D" w:rsidRPr="00906597" w:rsidRDefault="009E5F9D" w:rsidP="009E5F9D">
      <w:pPr>
        <w:pStyle w:val="CMDOutput"/>
        <w:rPr>
          <w:lang w:val="en-US"/>
        </w:rPr>
      </w:pPr>
      <w:proofErr w:type="spellStart"/>
      <w:r w:rsidRPr="00906597">
        <w:rPr>
          <w:lang w:val="en-US"/>
        </w:rPr>
        <w:t>drwx</w:t>
      </w:r>
      <w:proofErr w:type="spellEnd"/>
      <w:r w:rsidRPr="00906597">
        <w:rPr>
          <w:lang w:val="en-US"/>
        </w:rPr>
        <w:t xml:space="preserve">------ 3 analyst </w:t>
      </w:r>
      <w:proofErr w:type="spellStart"/>
      <w:r w:rsidRPr="00906597">
        <w:rPr>
          <w:lang w:val="en-US"/>
        </w:rPr>
        <w:t>analyst</w:t>
      </w:r>
      <w:proofErr w:type="spellEnd"/>
      <w:r w:rsidRPr="00906597">
        <w:rPr>
          <w:lang w:val="en-US"/>
        </w:rPr>
        <w:t xml:space="preserve"> 4096 Jul 14 11:28 Downloads</w:t>
      </w:r>
    </w:p>
    <w:p w14:paraId="198A9283" w14:textId="77777777" w:rsidR="009E5F9D" w:rsidRPr="00906597" w:rsidRDefault="009E5F9D" w:rsidP="009E5F9D">
      <w:pPr>
        <w:pStyle w:val="CMDOutput"/>
        <w:rPr>
          <w:highlight w:val="yellow"/>
          <w:lang w:val="en-US"/>
        </w:rPr>
      </w:pPr>
      <w:proofErr w:type="spellStart"/>
      <w:r w:rsidRPr="00906597">
        <w:rPr>
          <w:highlight w:val="yellow"/>
          <w:lang w:val="en-US"/>
        </w:rPr>
        <w:t>lrwxrwxrwx</w:t>
      </w:r>
      <w:proofErr w:type="spellEnd"/>
      <w:r w:rsidRPr="00906597">
        <w:rPr>
          <w:highlight w:val="yellow"/>
          <w:lang w:val="en-US"/>
        </w:rPr>
        <w:t xml:space="preserve"> 1 analyst </w:t>
      </w:r>
      <w:proofErr w:type="spellStart"/>
      <w:r w:rsidRPr="00906597">
        <w:rPr>
          <w:highlight w:val="yellow"/>
          <w:lang w:val="en-US"/>
        </w:rPr>
        <w:t>analyst</w:t>
      </w:r>
      <w:proofErr w:type="spellEnd"/>
      <w:r w:rsidRPr="00906597">
        <w:rPr>
          <w:highlight w:val="yellow"/>
          <w:lang w:val="en-US"/>
        </w:rPr>
        <w:t xml:space="preserve"> 9 Aug 17 16:43 file1symbolic -&gt; file1.txt</w:t>
      </w:r>
    </w:p>
    <w:p w14:paraId="742368A7" w14:textId="77777777" w:rsidR="009E5F9D" w:rsidRPr="00906597" w:rsidRDefault="009E5F9D" w:rsidP="009E5F9D">
      <w:pPr>
        <w:pStyle w:val="CMDOutput"/>
        <w:rPr>
          <w:highlight w:val="yellow"/>
          <w:lang w:val="en-US"/>
        </w:rPr>
      </w:pPr>
      <w:r w:rsidRPr="00906597">
        <w:rPr>
          <w:highlight w:val="yellow"/>
          <w:lang w:val="en-US"/>
        </w:rPr>
        <w:t>-</w:t>
      </w:r>
      <w:proofErr w:type="spellStart"/>
      <w:r w:rsidRPr="00906597">
        <w:rPr>
          <w:highlight w:val="yellow"/>
          <w:lang w:val="en-US"/>
        </w:rPr>
        <w:t>rw</w:t>
      </w:r>
      <w:proofErr w:type="spellEnd"/>
      <w:r w:rsidRPr="00906597">
        <w:rPr>
          <w:highlight w:val="yellow"/>
          <w:lang w:val="en-US"/>
        </w:rPr>
        <w:t xml:space="preserve">-r--r-- 1 analyst </w:t>
      </w:r>
      <w:proofErr w:type="spellStart"/>
      <w:r w:rsidRPr="00906597">
        <w:rPr>
          <w:highlight w:val="yellow"/>
          <w:lang w:val="en-US"/>
        </w:rPr>
        <w:t>analyst</w:t>
      </w:r>
      <w:proofErr w:type="spellEnd"/>
      <w:r w:rsidRPr="00906597">
        <w:rPr>
          <w:highlight w:val="yellow"/>
          <w:lang w:val="en-US"/>
        </w:rPr>
        <w:t xml:space="preserve"> 9 Aug 17 16:41 file1.txt</w:t>
      </w:r>
    </w:p>
    <w:p w14:paraId="0D72D04C" w14:textId="77777777" w:rsidR="009E5F9D" w:rsidRPr="00906597" w:rsidRDefault="009E5F9D" w:rsidP="009E5F9D">
      <w:pPr>
        <w:pStyle w:val="CMDOutput"/>
        <w:rPr>
          <w:highlight w:val="yellow"/>
          <w:lang w:val="en-US"/>
        </w:rPr>
      </w:pPr>
      <w:r w:rsidRPr="00906597">
        <w:rPr>
          <w:highlight w:val="yellow"/>
          <w:lang w:val="en-US"/>
        </w:rPr>
        <w:t>-</w:t>
      </w:r>
      <w:proofErr w:type="spellStart"/>
      <w:r w:rsidRPr="00906597">
        <w:rPr>
          <w:highlight w:val="yellow"/>
          <w:lang w:val="en-US"/>
        </w:rPr>
        <w:t>rw</w:t>
      </w:r>
      <w:proofErr w:type="spellEnd"/>
      <w:r w:rsidRPr="00906597">
        <w:rPr>
          <w:highlight w:val="yellow"/>
          <w:lang w:val="en-US"/>
        </w:rPr>
        <w:t xml:space="preserve">-r--r-- 2 analyst </w:t>
      </w:r>
      <w:proofErr w:type="spellStart"/>
      <w:r w:rsidRPr="00906597">
        <w:rPr>
          <w:highlight w:val="yellow"/>
          <w:lang w:val="en-US"/>
        </w:rPr>
        <w:t>analyst</w:t>
      </w:r>
      <w:proofErr w:type="spellEnd"/>
      <w:r w:rsidRPr="00906597">
        <w:rPr>
          <w:highlight w:val="yellow"/>
          <w:lang w:val="en-US"/>
        </w:rPr>
        <w:t xml:space="preserve"> 5 Aug 17 16:42 file2hard</w:t>
      </w:r>
    </w:p>
    <w:p w14:paraId="08ADB061" w14:textId="77777777" w:rsidR="009E5F9D" w:rsidRPr="00906597" w:rsidRDefault="009E5F9D" w:rsidP="009E5F9D">
      <w:pPr>
        <w:pStyle w:val="CMDOutput"/>
        <w:rPr>
          <w:lang w:val="en-US"/>
        </w:rPr>
      </w:pPr>
      <w:r w:rsidRPr="00906597">
        <w:rPr>
          <w:highlight w:val="yellow"/>
          <w:lang w:val="en-US"/>
        </w:rPr>
        <w:t>-</w:t>
      </w:r>
      <w:proofErr w:type="spellStart"/>
      <w:r w:rsidRPr="00906597">
        <w:rPr>
          <w:highlight w:val="yellow"/>
          <w:lang w:val="en-US"/>
        </w:rPr>
        <w:t>rw</w:t>
      </w:r>
      <w:proofErr w:type="spellEnd"/>
      <w:r w:rsidRPr="00906597">
        <w:rPr>
          <w:highlight w:val="yellow"/>
          <w:lang w:val="en-US"/>
        </w:rPr>
        <w:t xml:space="preserve">-r--r-- 2 analyst </w:t>
      </w:r>
      <w:proofErr w:type="spellStart"/>
      <w:r w:rsidRPr="00906597">
        <w:rPr>
          <w:highlight w:val="yellow"/>
          <w:lang w:val="en-US"/>
        </w:rPr>
        <w:t>analyst</w:t>
      </w:r>
      <w:proofErr w:type="spellEnd"/>
      <w:r w:rsidRPr="00906597">
        <w:rPr>
          <w:highlight w:val="yellow"/>
          <w:lang w:val="en-US"/>
        </w:rPr>
        <w:t xml:space="preserve"> 5 Aug 17 16:42 file2.txt</w:t>
      </w:r>
    </w:p>
    <w:p w14:paraId="0A5438A2" w14:textId="77777777" w:rsidR="009E5F9D" w:rsidRPr="00906597" w:rsidRDefault="009E5F9D" w:rsidP="009E5F9D">
      <w:pPr>
        <w:pStyle w:val="CMDOutput"/>
        <w:rPr>
          <w:lang w:val="en-US"/>
        </w:rPr>
      </w:pPr>
      <w:proofErr w:type="spellStart"/>
      <w:r w:rsidRPr="00906597">
        <w:rPr>
          <w:lang w:val="en-US"/>
        </w:rPr>
        <w:t>drwxr</w:t>
      </w:r>
      <w:proofErr w:type="spellEnd"/>
      <w:r w:rsidRPr="00906597">
        <w:rPr>
          <w:lang w:val="en-US"/>
        </w:rPr>
        <w:t>-</w:t>
      </w:r>
      <w:proofErr w:type="spellStart"/>
      <w:r w:rsidRPr="00906597">
        <w:rPr>
          <w:lang w:val="en-US"/>
        </w:rPr>
        <w:t>xr</w:t>
      </w:r>
      <w:proofErr w:type="spellEnd"/>
      <w:r w:rsidRPr="00906597">
        <w:rPr>
          <w:lang w:val="en-US"/>
        </w:rPr>
        <w:t xml:space="preserve">-x 9 analyst </w:t>
      </w:r>
      <w:proofErr w:type="spellStart"/>
      <w:r w:rsidRPr="00906597">
        <w:rPr>
          <w:lang w:val="en-US"/>
        </w:rPr>
        <w:t>analyst</w:t>
      </w:r>
      <w:proofErr w:type="spellEnd"/>
      <w:r w:rsidRPr="00906597">
        <w:rPr>
          <w:lang w:val="en-US"/>
        </w:rPr>
        <w:t xml:space="preserve"> 4096 Jul 25 16:27 </w:t>
      </w:r>
      <w:proofErr w:type="spellStart"/>
      <w:proofErr w:type="gramStart"/>
      <w:r w:rsidRPr="00906597">
        <w:rPr>
          <w:lang w:val="en-US"/>
        </w:rPr>
        <w:t>lab.support</w:t>
      </w:r>
      <w:proofErr w:type="gramEnd"/>
      <w:r w:rsidRPr="00906597">
        <w:rPr>
          <w:lang w:val="en-US"/>
        </w:rPr>
        <w:t>.files</w:t>
      </w:r>
      <w:proofErr w:type="spellEnd"/>
    </w:p>
    <w:p w14:paraId="5C0D4597" w14:textId="77777777" w:rsidR="009E5F9D" w:rsidRPr="00906597" w:rsidRDefault="009E5F9D" w:rsidP="009E5F9D">
      <w:pPr>
        <w:pStyle w:val="CMDOutput"/>
        <w:rPr>
          <w:lang w:val="en-US"/>
        </w:rPr>
      </w:pPr>
      <w:proofErr w:type="spellStart"/>
      <w:r w:rsidRPr="00906597">
        <w:rPr>
          <w:lang w:val="en-US"/>
        </w:rPr>
        <w:t>drwxr</w:t>
      </w:r>
      <w:proofErr w:type="spellEnd"/>
      <w:r w:rsidRPr="00906597">
        <w:rPr>
          <w:lang w:val="en-US"/>
        </w:rPr>
        <w:t>-</w:t>
      </w:r>
      <w:proofErr w:type="spellStart"/>
      <w:r w:rsidRPr="00906597">
        <w:rPr>
          <w:lang w:val="en-US"/>
        </w:rPr>
        <w:t>xr</w:t>
      </w:r>
      <w:proofErr w:type="spellEnd"/>
      <w:r w:rsidRPr="00906597">
        <w:rPr>
          <w:lang w:val="en-US"/>
        </w:rPr>
        <w:t xml:space="preserve">-x 3 analyst </w:t>
      </w:r>
      <w:proofErr w:type="spellStart"/>
      <w:r w:rsidRPr="00906597">
        <w:rPr>
          <w:lang w:val="en-US"/>
        </w:rPr>
        <w:t>analyst</w:t>
      </w:r>
      <w:proofErr w:type="spellEnd"/>
      <w:r w:rsidRPr="00906597">
        <w:rPr>
          <w:lang w:val="en-US"/>
        </w:rPr>
        <w:t xml:space="preserve"> 4096 Mar 3 18:23 </w:t>
      </w:r>
      <w:proofErr w:type="spellStart"/>
      <w:r w:rsidRPr="00906597">
        <w:rPr>
          <w:lang w:val="en-US"/>
        </w:rPr>
        <w:t>second_drive</w:t>
      </w:r>
      <w:proofErr w:type="spellEnd"/>
    </w:p>
    <w:p w14:paraId="0433882D" w14:textId="77777777" w:rsidR="009E5F9D" w:rsidRPr="00906597" w:rsidRDefault="009E5F9D" w:rsidP="009E5F9D">
      <w:pPr>
        <w:pStyle w:val="CMDOutput"/>
        <w:rPr>
          <w:lang w:val="en-US"/>
        </w:rPr>
      </w:pPr>
      <w:r w:rsidRPr="00906597">
        <w:rPr>
          <w:lang w:val="en-US"/>
        </w:rPr>
        <w:t>-</w:t>
      </w:r>
      <w:proofErr w:type="spellStart"/>
      <w:r w:rsidRPr="00906597">
        <w:rPr>
          <w:lang w:val="en-US"/>
        </w:rPr>
        <w:t>rw</w:t>
      </w:r>
      <w:proofErr w:type="spellEnd"/>
      <w:r w:rsidRPr="00906597">
        <w:rPr>
          <w:lang w:val="en-US"/>
        </w:rPr>
        <w:t xml:space="preserve">-r--r-- 1 analyst </w:t>
      </w:r>
      <w:proofErr w:type="spellStart"/>
      <w:r w:rsidRPr="00906597">
        <w:rPr>
          <w:lang w:val="en-US"/>
        </w:rPr>
        <w:t>analyst</w:t>
      </w:r>
      <w:proofErr w:type="spellEnd"/>
      <w:r w:rsidRPr="00906597">
        <w:rPr>
          <w:lang w:val="en-US"/>
        </w:rPr>
        <w:t xml:space="preserve"> 142 Aug 16 15:11 some_text_file.txt</w:t>
      </w:r>
    </w:p>
    <w:p w14:paraId="47FBE36A" w14:textId="77777777" w:rsidR="009E5F9D" w:rsidRPr="00906597" w:rsidRDefault="009E5F9D" w:rsidP="009E5F9D">
      <w:pPr>
        <w:pStyle w:val="CMDOutput"/>
        <w:rPr>
          <w:lang w:val="en-US"/>
        </w:rPr>
      </w:pPr>
      <w:r w:rsidRPr="00906597">
        <w:rPr>
          <w:lang w:val="en-US"/>
        </w:rPr>
        <w:t>-</w:t>
      </w:r>
      <w:proofErr w:type="spellStart"/>
      <w:r w:rsidRPr="00906597">
        <w:rPr>
          <w:lang w:val="en-US"/>
        </w:rPr>
        <w:t>rw</w:t>
      </w:r>
      <w:proofErr w:type="spellEnd"/>
      <w:r w:rsidRPr="00906597">
        <w:rPr>
          <w:lang w:val="en-US"/>
        </w:rPr>
        <w:t xml:space="preserve">-r--r-- 1 analyst </w:t>
      </w:r>
      <w:proofErr w:type="spellStart"/>
      <w:r w:rsidRPr="00906597">
        <w:rPr>
          <w:lang w:val="en-US"/>
        </w:rPr>
        <w:t>analyst</w:t>
      </w:r>
      <w:proofErr w:type="spellEnd"/>
      <w:r w:rsidRPr="00906597">
        <w:rPr>
          <w:lang w:val="en-US"/>
        </w:rPr>
        <w:t xml:space="preserve"> 254 Aug 16 13:38 space.txt</w:t>
      </w:r>
    </w:p>
    <w:p w14:paraId="255034C6" w14:textId="77777777" w:rsidR="009E5F9D" w:rsidRDefault="009E5F9D" w:rsidP="009E5F9D">
      <w:pPr>
        <w:pStyle w:val="SubStepAlpha"/>
        <w:numPr>
          <w:ilvl w:val="0"/>
          <w:numId w:val="0"/>
        </w:numPr>
        <w:ind w:left="720"/>
      </w:pPr>
      <w:r>
        <w:t>Observen que el archivo </w:t>
      </w:r>
      <w:r w:rsidRPr="00B20A2B">
        <w:rPr>
          <w:b/>
        </w:rPr>
        <w:t>file1symbolic</w:t>
      </w:r>
      <w:r>
        <w:t xml:space="preserve"> es un enlace simbólico y que tiene una </w:t>
      </w:r>
      <w:r w:rsidRPr="001C68B8">
        <w:rPr>
          <w:b/>
        </w:rPr>
        <w:t>l</w:t>
      </w:r>
      <w:r>
        <w:t xml:space="preserve"> al comienzo de la línea y un puntero -&gt; a </w:t>
      </w:r>
      <w:r w:rsidRPr="00B20A2B">
        <w:rPr>
          <w:b/>
        </w:rPr>
        <w:t>file1.txt</w:t>
      </w:r>
      <w:r>
        <w:t xml:space="preserve">. </w:t>
      </w:r>
      <w:r w:rsidRPr="00B20A2B">
        <w:rPr>
          <w:b/>
        </w:rPr>
        <w:t>file2hard</w:t>
      </w:r>
      <w:r>
        <w:t xml:space="preserve"> parece ser un archivo común porque, de hecho, es un archivo común que apunta al mismo inodo de la unidad de disco duro que </w:t>
      </w:r>
      <w:r w:rsidRPr="001C68B8">
        <w:rPr>
          <w:b/>
        </w:rPr>
        <w:t>file2.txt</w:t>
      </w:r>
      <w:r>
        <w:t xml:space="preserve">. En otras palabras, </w:t>
      </w:r>
      <w:r w:rsidRPr="001C68B8">
        <w:rPr>
          <w:b/>
        </w:rPr>
        <w:t>file2hard</w:t>
      </w:r>
      <w:r>
        <w:t xml:space="preserve"> apunta a los mismos atributos y ubicación de bloques del disco que </w:t>
      </w:r>
      <w:r w:rsidRPr="001C68B8">
        <w:rPr>
          <w:b/>
        </w:rPr>
        <w:t>file2.txt</w:t>
      </w:r>
      <w:r>
        <w:t xml:space="preserve">. El número 2 en la quinta columna de la lista para </w:t>
      </w:r>
      <w:r w:rsidRPr="00684B16">
        <w:rPr>
          <w:b/>
          <w:bCs/>
        </w:rPr>
        <w:t>file2hard</w:t>
      </w:r>
      <w:r>
        <w:t xml:space="preserve"> y </w:t>
      </w:r>
      <w:r w:rsidRPr="00684B16">
        <w:rPr>
          <w:b/>
          <w:bCs/>
        </w:rPr>
        <w:t>file2.txt</w:t>
      </w:r>
      <w:r>
        <w:t xml:space="preserve"> indica que hay 2 archivos vinculados al mismo inodo. Para un directorio que enumera la quinta columna indica el número de directorios dentro del directorio, incluidas las carpetas ocultas.</w:t>
      </w:r>
    </w:p>
    <w:p w14:paraId="11054C8D" w14:textId="77777777" w:rsidR="009E5F9D" w:rsidRDefault="009E5F9D" w:rsidP="009E5F9D">
      <w:pPr>
        <w:pStyle w:val="SubStepAlpha"/>
        <w:ind w:left="360"/>
      </w:pPr>
      <w:r>
        <w:t>Cambien los nombres de los archivos originales: file1.txt y file2.txt, y observen el efecto en los archivos vinculados.</w:t>
      </w:r>
    </w:p>
    <w:p w14:paraId="13566EAE"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mv file1.txt file1new.txt</w:t>
      </w:r>
    </w:p>
    <w:p w14:paraId="75E0B830" w14:textId="77777777" w:rsidR="009E5F9D" w:rsidRPr="00906597" w:rsidRDefault="009E5F9D" w:rsidP="009E5F9D">
      <w:pPr>
        <w:pStyle w:val="CMD"/>
        <w:rPr>
          <w:b/>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mv file2.txt file2new.txt</w:t>
      </w:r>
    </w:p>
    <w:p w14:paraId="4907055E" w14:textId="77777777" w:rsidR="009E5F9D" w:rsidRPr="00906597" w:rsidRDefault="009E5F9D" w:rsidP="009E5F9D">
      <w:pPr>
        <w:pStyle w:val="CMD"/>
        <w:rPr>
          <w:b/>
          <w:lang w:val="en-US"/>
        </w:rPr>
      </w:pPr>
    </w:p>
    <w:p w14:paraId="2D65D1C6" w14:textId="77777777" w:rsidR="009E5F9D" w:rsidRPr="00906597" w:rsidRDefault="009E5F9D" w:rsidP="009E5F9D">
      <w:pPr>
        <w:pStyle w:val="CMD"/>
        <w:rPr>
          <w:lang w:val="en-US"/>
        </w:rPr>
      </w:pPr>
      <w:r w:rsidRPr="00906597">
        <w:rPr>
          <w:lang w:val="en-US"/>
        </w:rPr>
        <w:t>[</w:t>
      </w:r>
      <w:proofErr w:type="spellStart"/>
      <w:r w:rsidRPr="00906597">
        <w:rPr>
          <w:lang w:val="en-US"/>
        </w:rPr>
        <w:t>analyst@secOps</w:t>
      </w:r>
      <w:proofErr w:type="spellEnd"/>
      <w:r w:rsidRPr="00906597">
        <w:rPr>
          <w:lang w:val="en-US"/>
        </w:rPr>
        <w:t xml:space="preserve"> </w:t>
      </w:r>
      <w:proofErr w:type="gramStart"/>
      <w:r w:rsidRPr="00906597">
        <w:rPr>
          <w:lang w:val="en-US"/>
        </w:rPr>
        <w:t>~]$</w:t>
      </w:r>
      <w:proofErr w:type="gramEnd"/>
      <w:r w:rsidRPr="00906597">
        <w:rPr>
          <w:lang w:val="en-US"/>
        </w:rPr>
        <w:t xml:space="preserve"> </w:t>
      </w:r>
      <w:r w:rsidRPr="00906597">
        <w:rPr>
          <w:b/>
          <w:lang w:val="en-US"/>
        </w:rPr>
        <w:t>cat file1symbolic</w:t>
      </w:r>
    </w:p>
    <w:p w14:paraId="362D5E9D" w14:textId="77777777" w:rsidR="009E5F9D" w:rsidRPr="00906597" w:rsidRDefault="009E5F9D" w:rsidP="009E5F9D">
      <w:pPr>
        <w:pStyle w:val="CMD"/>
        <w:rPr>
          <w:lang w:val="en-US"/>
        </w:rPr>
      </w:pPr>
      <w:r w:rsidRPr="00906597">
        <w:rPr>
          <w:lang w:val="en-US"/>
        </w:rPr>
        <w:t>cat: file1symbolic: no such file or directory</w:t>
      </w:r>
    </w:p>
    <w:p w14:paraId="05938408" w14:textId="77777777" w:rsidR="009E5F9D" w:rsidRPr="00906597" w:rsidRDefault="009E5F9D" w:rsidP="009E5F9D">
      <w:pPr>
        <w:pStyle w:val="CMD"/>
        <w:rPr>
          <w:lang w:val="en-US"/>
        </w:rPr>
      </w:pPr>
    </w:p>
    <w:p w14:paraId="073CD5F7" w14:textId="77777777" w:rsidR="009E5F9D" w:rsidRPr="00642C89" w:rsidRDefault="009E5F9D" w:rsidP="009E5F9D">
      <w:pPr>
        <w:pStyle w:val="CMD"/>
        <w:rPr>
          <w:b/>
        </w:rPr>
      </w:pPr>
      <w:r>
        <w:t>[</w:t>
      </w:r>
      <w:proofErr w:type="spellStart"/>
      <w:r>
        <w:t>analyst@secOps</w:t>
      </w:r>
      <w:proofErr w:type="spellEnd"/>
      <w:r>
        <w:t xml:space="preserve"> ~]$ </w:t>
      </w:r>
      <w:proofErr w:type="spellStart"/>
      <w:r>
        <w:rPr>
          <w:b/>
        </w:rPr>
        <w:t>cat</w:t>
      </w:r>
      <w:proofErr w:type="spellEnd"/>
      <w:r>
        <w:rPr>
          <w:b/>
        </w:rPr>
        <w:t xml:space="preserve"> file2hard</w:t>
      </w:r>
    </w:p>
    <w:p w14:paraId="43E91AE7" w14:textId="77777777" w:rsidR="009E5F9D" w:rsidRDefault="009E5F9D" w:rsidP="009E5F9D">
      <w:pPr>
        <w:pStyle w:val="CMD"/>
        <w:rPr>
          <w:b/>
        </w:rPr>
      </w:pPr>
      <w:r>
        <w:t>hard</w:t>
      </w:r>
    </w:p>
    <w:p w14:paraId="60B9F645" w14:textId="77777777" w:rsidR="009E5F9D" w:rsidRDefault="009E5F9D" w:rsidP="009E5F9D">
      <w:pPr>
        <w:pStyle w:val="SubStepAlpha"/>
        <w:numPr>
          <w:ilvl w:val="0"/>
          <w:numId w:val="0"/>
        </w:numPr>
        <w:ind w:left="720"/>
      </w:pPr>
      <w:r>
        <w:t xml:space="preserve">Observe que </w:t>
      </w:r>
      <w:r w:rsidRPr="00A9384B">
        <w:rPr>
          <w:b/>
        </w:rPr>
        <w:t>file1symbolic</w:t>
      </w:r>
      <w:r>
        <w:t xml:space="preserve"> ahora es un enlace simbólico roto porque ha cambiado el nombre del archivo que apuntaba a to </w:t>
      </w:r>
      <w:r w:rsidRPr="00B20A2B">
        <w:rPr>
          <w:b/>
        </w:rPr>
        <w:t>file1.txt</w:t>
      </w:r>
      <w:r>
        <w:t>, pero el archivo de enlace rígido</w:t>
      </w:r>
      <w:r w:rsidRPr="00B20A2B">
        <w:rPr>
          <w:b/>
        </w:rPr>
        <w:t xml:space="preserve"> file2hard</w:t>
      </w:r>
      <w:r>
        <w:t xml:space="preserve"> todavía funciona correctamente porque apunta al inodo de </w:t>
      </w:r>
      <w:r w:rsidRPr="00B20A2B">
        <w:rPr>
          <w:b/>
        </w:rPr>
        <w:t>file2.txt</w:t>
      </w:r>
      <w:r>
        <w:t xml:space="preserve"> y no a su nombre, que ahora es </w:t>
      </w:r>
      <w:r w:rsidRPr="00B20A2B">
        <w:rPr>
          <w:b/>
        </w:rPr>
        <w:t>file2new.txt</w:t>
      </w:r>
      <w:r>
        <w:t>.</w:t>
      </w:r>
    </w:p>
    <w:p w14:paraId="610DFB3C" w14:textId="77777777" w:rsidR="00353F78" w:rsidRDefault="00353F78" w:rsidP="00353F78">
      <w:pPr>
        <w:pStyle w:val="Ttulo4"/>
      </w:pPr>
      <w:r>
        <w:t>Pregunta:</w:t>
      </w:r>
    </w:p>
    <w:p w14:paraId="444409D5" w14:textId="77777777" w:rsidR="00B35BED" w:rsidRDefault="00B35BED" w:rsidP="00353F78">
      <w:pPr>
        <w:pStyle w:val="SubStepAlpha"/>
        <w:numPr>
          <w:ilvl w:val="0"/>
          <w:numId w:val="0"/>
        </w:numPr>
        <w:spacing w:before="0"/>
        <w:ind w:left="720"/>
      </w:pPr>
    </w:p>
    <w:p w14:paraId="2B11333B" w14:textId="77777777" w:rsidR="00B35BED" w:rsidRDefault="00B35BED" w:rsidP="00353F78">
      <w:pPr>
        <w:pStyle w:val="SubStepAlpha"/>
        <w:numPr>
          <w:ilvl w:val="0"/>
          <w:numId w:val="0"/>
        </w:numPr>
        <w:spacing w:before="0"/>
        <w:ind w:left="720"/>
      </w:pPr>
    </w:p>
    <w:p w14:paraId="3A7AD1B3" w14:textId="77777777" w:rsidR="00B35BED" w:rsidRDefault="00B35BED" w:rsidP="00353F78">
      <w:pPr>
        <w:pStyle w:val="SubStepAlpha"/>
        <w:numPr>
          <w:ilvl w:val="0"/>
          <w:numId w:val="0"/>
        </w:numPr>
        <w:spacing w:before="0"/>
        <w:ind w:left="720"/>
      </w:pPr>
    </w:p>
    <w:p w14:paraId="5929938D" w14:textId="4DE738CC" w:rsidR="009E5F9D" w:rsidRDefault="009E5F9D" w:rsidP="00353F78">
      <w:pPr>
        <w:pStyle w:val="SubStepAlpha"/>
        <w:numPr>
          <w:ilvl w:val="0"/>
          <w:numId w:val="0"/>
        </w:numPr>
        <w:spacing w:before="0"/>
        <w:ind w:left="720"/>
      </w:pPr>
      <w:r>
        <w:lastRenderedPageBreak/>
        <w:t xml:space="preserve">¿Qué creen que sucedería con </w:t>
      </w:r>
      <w:r w:rsidRPr="00B20A2B">
        <w:rPr>
          <w:b/>
        </w:rPr>
        <w:t>file2hard</w:t>
      </w:r>
      <w:r>
        <w:t xml:space="preserve"> si abrieran un editor de texto y modificaran el texto de </w:t>
      </w:r>
      <w:r w:rsidRPr="00B20A2B">
        <w:rPr>
          <w:b/>
        </w:rPr>
        <w:t>file2new.txt</w:t>
      </w:r>
      <w:r>
        <w:t>?</w:t>
      </w:r>
    </w:p>
    <w:p w14:paraId="4FB57AFB" w14:textId="77777777" w:rsidR="009E5F9D" w:rsidRPr="00DA699B" w:rsidRDefault="009E5F9D" w:rsidP="009E5F9D">
      <w:pPr>
        <w:pStyle w:val="BodyTextL50"/>
      </w:pPr>
      <w:r>
        <w:rPr>
          <w:rStyle w:val="AnswerGray"/>
        </w:rPr>
        <w:t>Cambiar el contenido de un archivo cambiaría el contenido del otro porque ambos apuntan al mismo inodo en la unidad de disco duro.</w:t>
      </w:r>
    </w:p>
    <w:p w14:paraId="003BD5FE" w14:textId="77777777" w:rsidR="009E5F9D" w:rsidRDefault="009E5F9D" w:rsidP="009E5F9D">
      <w:pPr>
        <w:pStyle w:val="Ttulo1"/>
        <w:numPr>
          <w:ilvl w:val="0"/>
          <w:numId w:val="3"/>
        </w:numPr>
      </w:pPr>
      <w:r>
        <w:t>Reflexión</w:t>
      </w:r>
    </w:p>
    <w:p w14:paraId="128D11F2" w14:textId="77777777" w:rsidR="009E5F9D" w:rsidRPr="00727150" w:rsidRDefault="009E5F9D" w:rsidP="009E5F9D">
      <w:pPr>
        <w:pStyle w:val="BodyTextL25"/>
        <w:rPr>
          <w:rStyle w:val="AnswerGray"/>
        </w:rPr>
      </w:pPr>
      <w:r>
        <w:t>Los permisos y la titularidad de los archivos son dos de los aspectos más importantes de Linux. También son una causa común de problemas. Un archivo con los permisos o la titularidad definidos incorrectamente no estará disponible para los programas que necesitan acceder a él. En esta situación hipotética, el programa generalmente se interrumpirá y se encontrarán errores.</w:t>
      </w:r>
    </w:p>
    <w:p w14:paraId="038BA47A" w14:textId="6E7ECC43" w:rsidR="00C162C0" w:rsidRPr="009E5F9D" w:rsidRDefault="009E5F9D" w:rsidP="009E5F9D">
      <w:pPr>
        <w:pStyle w:val="ConfigWindow"/>
      </w:pPr>
      <w:r>
        <w:t>Fin del documento</w:t>
      </w:r>
    </w:p>
    <w:sectPr w:rsidR="00C162C0" w:rsidRPr="009E5F9D"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0A09B" w14:textId="77777777" w:rsidR="0016236C" w:rsidRDefault="0016236C" w:rsidP="00710659">
      <w:pPr>
        <w:spacing w:after="0" w:line="240" w:lineRule="auto"/>
      </w:pPr>
      <w:r>
        <w:separator/>
      </w:r>
    </w:p>
    <w:p w14:paraId="5A6E1BB8" w14:textId="77777777" w:rsidR="0016236C" w:rsidRDefault="0016236C"/>
  </w:endnote>
  <w:endnote w:type="continuationSeparator" w:id="0">
    <w:p w14:paraId="6B8AB45A" w14:textId="77777777" w:rsidR="0016236C" w:rsidRDefault="0016236C" w:rsidP="00710659">
      <w:pPr>
        <w:spacing w:after="0" w:line="240" w:lineRule="auto"/>
      </w:pPr>
      <w:r>
        <w:continuationSeparator/>
      </w:r>
    </w:p>
    <w:p w14:paraId="4335CE3E" w14:textId="77777777" w:rsidR="0016236C" w:rsidRDefault="001623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28602" w14:textId="580D020F" w:rsidR="0040255C" w:rsidRPr="00882B63" w:rsidRDefault="0040255C"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w:t>
    </w:r>
    <w:r w:rsidR="00906597">
      <w:t>–</w:t>
    </w:r>
    <w:r>
      <w:t xml:space="preserve"> </w:t>
    </w:r>
    <w:r w:rsidR="00906597">
      <w:t>2020</w:t>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6EDE7" w14:textId="3331768F" w:rsidR="0040255C" w:rsidRPr="00882B63" w:rsidRDefault="0040255C"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B35BED">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D22EE" w14:textId="77777777" w:rsidR="0016236C" w:rsidRDefault="0016236C" w:rsidP="00710659">
      <w:pPr>
        <w:spacing w:after="0" w:line="240" w:lineRule="auto"/>
      </w:pPr>
      <w:r>
        <w:separator/>
      </w:r>
    </w:p>
    <w:p w14:paraId="4891C606" w14:textId="77777777" w:rsidR="0016236C" w:rsidRDefault="0016236C"/>
  </w:footnote>
  <w:footnote w:type="continuationSeparator" w:id="0">
    <w:p w14:paraId="4CCFEBC1" w14:textId="77777777" w:rsidR="0016236C" w:rsidRDefault="0016236C" w:rsidP="00710659">
      <w:pPr>
        <w:spacing w:after="0" w:line="240" w:lineRule="auto"/>
      </w:pPr>
      <w:r>
        <w:continuationSeparator/>
      </w:r>
    </w:p>
    <w:p w14:paraId="5F943968" w14:textId="77777777" w:rsidR="0016236C" w:rsidRDefault="001623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E9BB12CD544A4821AB54472BD440EE68"/>
      </w:placeholder>
      <w:dataBinding w:prefixMappings="xmlns:ns0='http://purl.org/dc/elements/1.1/' xmlns:ns1='http://schemas.openxmlformats.org/package/2006/metadata/core-properties' " w:xpath="/ns1:coreProperties[1]/ns0:title[1]" w:storeItemID="{6C3C8BC8-F283-45AE-878A-BAB7291924A1}"/>
      <w:text/>
    </w:sdtPr>
    <w:sdtEndPr/>
    <w:sdtContent>
      <w:p w14:paraId="0DA6BB84" w14:textId="77777777" w:rsidR="0040255C" w:rsidRDefault="0040255C" w:rsidP="008402F2">
        <w:pPr>
          <w:pStyle w:val="PageHead"/>
        </w:pPr>
        <w:r>
          <w:t>Práctica de laboratorio: Navegar por el sistema de archivos y la configuración de permisos de Linux</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10CAD" w14:textId="77777777" w:rsidR="0040255C" w:rsidRDefault="0040255C" w:rsidP="006C3FCF">
    <w:pPr>
      <w:ind w:left="-288"/>
    </w:pPr>
    <w:r>
      <w:rPr>
        <w:noProof/>
      </w:rPr>
      <w:drawing>
        <wp:inline distT="0" distB="0" distL="0" distR="0" wp14:anchorId="59678AA9" wp14:editId="743F550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DF014B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0"/>
  </w:num>
  <w:num w:numId="10">
    <w:abstractNumId w:val="7"/>
  </w:num>
  <w:num w:numId="11">
    <w:abstractNumId w:val="3"/>
    <w:lvlOverride w:ilvl="0">
      <w:lvl w:ilvl="0">
        <w:start w:val="1"/>
        <w:numFmt w:val="decimal"/>
        <w:lvlText w:val="Parte %1:"/>
        <w:lvlJc w:val="left"/>
        <w:pPr>
          <w:tabs>
            <w:tab w:val="num" w:pos="2340"/>
          </w:tabs>
          <w:ind w:left="2340" w:hanging="1080"/>
        </w:pPr>
        <w:rPr>
          <w:rFonts w:hint="default"/>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3"/>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E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36C"/>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4E83"/>
    <w:rsid w:val="001F643A"/>
    <w:rsid w:val="001F7DD8"/>
    <w:rsid w:val="00201928"/>
    <w:rsid w:val="00203E26"/>
    <w:rsid w:val="0020449C"/>
    <w:rsid w:val="00206761"/>
    <w:rsid w:val="002113B8"/>
    <w:rsid w:val="00215665"/>
    <w:rsid w:val="002163BB"/>
    <w:rsid w:val="0021792C"/>
    <w:rsid w:val="00220909"/>
    <w:rsid w:val="002240AB"/>
    <w:rsid w:val="00225E37"/>
    <w:rsid w:val="00231DCA"/>
    <w:rsid w:val="00235792"/>
    <w:rsid w:val="00242ADE"/>
    <w:rsid w:val="00242E3A"/>
    <w:rsid w:val="0024446F"/>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7362"/>
    <w:rsid w:val="002D1FD5"/>
    <w:rsid w:val="002D6C2A"/>
    <w:rsid w:val="002D7A86"/>
    <w:rsid w:val="002F45FF"/>
    <w:rsid w:val="002F66D3"/>
    <w:rsid w:val="002F6D17"/>
    <w:rsid w:val="00302887"/>
    <w:rsid w:val="003056EB"/>
    <w:rsid w:val="003071FF"/>
    <w:rsid w:val="00310652"/>
    <w:rsid w:val="00311065"/>
    <w:rsid w:val="0031371D"/>
    <w:rsid w:val="0031789F"/>
    <w:rsid w:val="00320788"/>
    <w:rsid w:val="00320FB9"/>
    <w:rsid w:val="003233A3"/>
    <w:rsid w:val="00334C33"/>
    <w:rsid w:val="0034218C"/>
    <w:rsid w:val="0034455D"/>
    <w:rsid w:val="0034604B"/>
    <w:rsid w:val="00346D17"/>
    <w:rsid w:val="00347972"/>
    <w:rsid w:val="00353F78"/>
    <w:rsid w:val="0035469B"/>
    <w:rsid w:val="003559CC"/>
    <w:rsid w:val="00355D4B"/>
    <w:rsid w:val="003569D7"/>
    <w:rsid w:val="003608AC"/>
    <w:rsid w:val="00363A23"/>
    <w:rsid w:val="0036440C"/>
    <w:rsid w:val="0036465A"/>
    <w:rsid w:val="0038682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255C"/>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5787"/>
    <w:rsid w:val="00516142"/>
    <w:rsid w:val="0051681C"/>
    <w:rsid w:val="00520027"/>
    <w:rsid w:val="0052093C"/>
    <w:rsid w:val="00521B31"/>
    <w:rsid w:val="005221C7"/>
    <w:rsid w:val="00522469"/>
    <w:rsid w:val="0052400A"/>
    <w:rsid w:val="00536277"/>
    <w:rsid w:val="00536F43"/>
    <w:rsid w:val="00537FE0"/>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3EF"/>
    <w:rsid w:val="005A6E62"/>
    <w:rsid w:val="005B2FB3"/>
    <w:rsid w:val="005C6DE5"/>
    <w:rsid w:val="005D2B29"/>
    <w:rsid w:val="005D2DF1"/>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69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F8E"/>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21AC"/>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7"/>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630C"/>
    <w:rsid w:val="0098155C"/>
    <w:rsid w:val="00981CCA"/>
    <w:rsid w:val="00983B77"/>
    <w:rsid w:val="0099397A"/>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5F9D"/>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C9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35BED"/>
    <w:rsid w:val="00B433F2"/>
    <w:rsid w:val="00B458E8"/>
    <w:rsid w:val="00B47940"/>
    <w:rsid w:val="00B5397B"/>
    <w:rsid w:val="00B53EE9"/>
    <w:rsid w:val="00B6183E"/>
    <w:rsid w:val="00B62809"/>
    <w:rsid w:val="00B72F2A"/>
    <w:rsid w:val="00B738FD"/>
    <w:rsid w:val="00B74716"/>
    <w:rsid w:val="00B7675A"/>
    <w:rsid w:val="00B81898"/>
    <w:rsid w:val="00B82DED"/>
    <w:rsid w:val="00B8606B"/>
    <w:rsid w:val="00B878E7"/>
    <w:rsid w:val="00B879CC"/>
    <w:rsid w:val="00B97278"/>
    <w:rsid w:val="00B97943"/>
    <w:rsid w:val="00BA1D0B"/>
    <w:rsid w:val="00BA2B50"/>
    <w:rsid w:val="00BA4857"/>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2DC2"/>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0386"/>
    <w:rsid w:val="00C87039"/>
    <w:rsid w:val="00C8718B"/>
    <w:rsid w:val="00C872E4"/>
    <w:rsid w:val="00C878D9"/>
    <w:rsid w:val="00C90311"/>
    <w:rsid w:val="00C91C26"/>
    <w:rsid w:val="00CA2BB2"/>
    <w:rsid w:val="00CA73D5"/>
    <w:rsid w:val="00CB2FC9"/>
    <w:rsid w:val="00CB5068"/>
    <w:rsid w:val="00CB7D2B"/>
    <w:rsid w:val="00CC1C87"/>
    <w:rsid w:val="00CC2AEB"/>
    <w:rsid w:val="00CC3000"/>
    <w:rsid w:val="00CC4859"/>
    <w:rsid w:val="00CC7A35"/>
    <w:rsid w:val="00CD072A"/>
    <w:rsid w:val="00CD1070"/>
    <w:rsid w:val="00CD3F65"/>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C03"/>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6D6103"/>
  <w15:docId w15:val="{5D6F57C0-6102-4A43-8476-561E296E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2D1FD5"/>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D1FD5"/>
    <w:pPr>
      <w:spacing w:after="4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2D1FD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2D1FD5"/>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9E5F9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BB12CD544A4821AB54472BD440EE68"/>
        <w:category>
          <w:name w:val="General"/>
          <w:gallery w:val="placeholder"/>
        </w:category>
        <w:types>
          <w:type w:val="bbPlcHdr"/>
        </w:types>
        <w:behaviors>
          <w:behavior w:val="content"/>
        </w:behaviors>
        <w:guid w:val="{6041672D-066E-463B-925D-E2469E094A13}"/>
      </w:docPartPr>
      <w:docPartBody>
        <w:p w:rsidR="0089505B" w:rsidRDefault="00954F60">
          <w:pPr>
            <w:pStyle w:val="E9BB12CD544A4821AB54472BD440EE6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60"/>
    <w:rsid w:val="002F7DFB"/>
    <w:rsid w:val="0035694D"/>
    <w:rsid w:val="0081793E"/>
    <w:rsid w:val="0089505B"/>
    <w:rsid w:val="00954F60"/>
    <w:rsid w:val="00E032BB"/>
    <w:rsid w:val="00EE50D9"/>
    <w:rsid w:val="00EE6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E9BB12CD544A4821AB54472BD440EE68">
    <w:name w:val="E9BB12CD544A4821AB54472BD440EE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D91852-F98A-45A6-B641-CF824192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24</TotalTime>
  <Pages>10</Pages>
  <Words>3644</Words>
  <Characters>20044</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de laboratorio: Navegar por el sistema de archivos y la configuración de permisos de Linux</vt:lpstr>
      <vt:lpstr>Lab - Navigating the Linux Filesystem and Permission Settings</vt:lpstr>
    </vt:vector>
  </TitlesOfParts>
  <Company>Cisco Systems, Inc.</Company>
  <LinksUpToDate>false</LinksUpToDate>
  <CharactersWithSpaces>23641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Navegar por el sistema de archivos y la configuración de permisos de Linux</dc:title>
  <dc:creator>SP</dc:creator>
  <dc:description>2017</dc:description>
  <cp:lastModifiedBy>Jose Ramirez Perez</cp:lastModifiedBy>
  <cp:revision>7</cp:revision>
  <cp:lastPrinted>2020-12-17T15:32:00Z</cp:lastPrinted>
  <dcterms:created xsi:type="dcterms:W3CDTF">2020-05-19T15:49:00Z</dcterms:created>
  <dcterms:modified xsi:type="dcterms:W3CDTF">2020-12-17T15:32:00Z</dcterms:modified>
</cp:coreProperties>
</file>