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4F46D" w14:textId="4EECC46E" w:rsidR="004D36D7" w:rsidRPr="00FD4A68" w:rsidRDefault="00881385" w:rsidP="00B47940">
      <w:pPr>
        <w:pStyle w:val="Ttulo"/>
        <w:rPr>
          <w:rStyle w:val="LabTitleInstVersred"/>
          <w:b/>
          <w:color w:val="auto"/>
        </w:rPr>
      </w:pPr>
      <w:sdt>
        <w:sdtPr>
          <w:rPr>
            <w:b w:val="0"/>
            <w:color w:val="EE0000"/>
          </w:rPr>
          <w:alias w:val="Título"/>
          <w:tag w:val=""/>
          <w:id w:val="-487021785"/>
          <w:placeholder>
            <w:docPart w:val="BB826ADE610348D8B90D14BF9457F15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84BE3">
            <w:t>Práctica de laboratorio: Familiarizarse con el shell de Linux</w:t>
          </w:r>
        </w:sdtContent>
      </w:sdt>
      <w:r w:rsidR="00984BE3">
        <w:rPr>
          <w:rStyle w:val="LabTitleInstVersred"/>
        </w:rPr>
        <w:t xml:space="preserve"> (versión para el instructor)</w:t>
      </w:r>
    </w:p>
    <w:p w14:paraId="5371B517"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3D3B0516" w14:textId="51A3D895" w:rsidR="00D778DF" w:rsidRPr="00E70096" w:rsidRDefault="003961D3" w:rsidP="00D452F4">
      <w:pPr>
        <w:pStyle w:val="Ttulo1"/>
      </w:pPr>
      <w:r>
        <w:t>Introducción</w:t>
      </w:r>
    </w:p>
    <w:p w14:paraId="1C3EF1BD" w14:textId="7A7529DC" w:rsidR="003961D3" w:rsidRDefault="003961D3" w:rsidP="003961D3">
      <w:pPr>
        <w:pStyle w:val="BodyTextL25"/>
      </w:pPr>
      <w:r>
        <w:t>En esta práctica de laboratorio, utilizarán la línea de comandos de Linux para administrar archivos y carpetas, y para realizar algunas tareas administrativas básicas.</w:t>
      </w:r>
    </w:p>
    <w:p w14:paraId="7BD3DD1F" w14:textId="018256C2" w:rsidR="007E0B44" w:rsidRDefault="007E0B44" w:rsidP="007E0B44">
      <w:pPr>
        <w:pStyle w:val="BodyTextL25Bold"/>
      </w:pPr>
      <w:r>
        <w:t>Parte 1: Conceptos básicos de Shell</w:t>
      </w:r>
    </w:p>
    <w:p w14:paraId="0046FAD1" w14:textId="49EA6AB8" w:rsidR="007E0B44" w:rsidRPr="00A261EC" w:rsidRDefault="007E0B44" w:rsidP="007E0B44">
      <w:pPr>
        <w:pStyle w:val="BodyTextL25Bold"/>
      </w:pPr>
      <w:r>
        <w:t>Parte 2: Copiar, Eliminar y Mover archivos</w:t>
      </w:r>
    </w:p>
    <w:p w14:paraId="35CCA3D9" w14:textId="1AC886C1" w:rsidR="00D778DF" w:rsidRDefault="003961D3" w:rsidP="00D452F4">
      <w:pPr>
        <w:pStyle w:val="Ttulo1"/>
      </w:pPr>
      <w:r>
        <w:t>Equipo recomendado</w:t>
      </w:r>
    </w:p>
    <w:p w14:paraId="06B67A8D" w14:textId="78E1688F" w:rsidR="003961D3" w:rsidRDefault="00BD79D8" w:rsidP="00BD79D8">
      <w:pPr>
        <w:pStyle w:val="Bulletlevel1"/>
        <w:spacing w:before="60" w:after="60" w:line="276" w:lineRule="auto"/>
      </w:pPr>
      <w:r>
        <w:t>Máquina virtual CyberOps Workstation</w:t>
      </w:r>
    </w:p>
    <w:p w14:paraId="218827F9" w14:textId="77777777" w:rsidR="003961D3" w:rsidRPr="004E2144" w:rsidRDefault="003961D3" w:rsidP="003961D3">
      <w:pPr>
        <w:pStyle w:val="InstNoteRedL25"/>
      </w:pPr>
      <w:r>
        <w:rPr>
          <w:b/>
        </w:rPr>
        <w:t>Nota para el instructor</w:t>
      </w:r>
      <w:r>
        <w:t>: Esta práctica de laboratorio se puede hacer con la máquina virtual creada en la práctica anterior.</w:t>
      </w:r>
    </w:p>
    <w:p w14:paraId="2BD8C186" w14:textId="77777777" w:rsidR="00125806" w:rsidRDefault="00125806" w:rsidP="00D452F4">
      <w:pPr>
        <w:pStyle w:val="Ttulo1"/>
      </w:pPr>
      <w:r>
        <w:t>Instrucciones</w:t>
      </w:r>
    </w:p>
    <w:p w14:paraId="734C97A1" w14:textId="77777777" w:rsidR="003961D3" w:rsidRDefault="003961D3" w:rsidP="003961D3">
      <w:pPr>
        <w:pStyle w:val="Ttulo2"/>
      </w:pPr>
      <w:r>
        <w:t>Conceptos básicos del Shell</w:t>
      </w:r>
    </w:p>
    <w:p w14:paraId="5C6202A8" w14:textId="71A54C4A" w:rsidR="003961D3" w:rsidRPr="006712E2" w:rsidRDefault="003D62C9" w:rsidP="003961D3">
      <w:pPr>
        <w:pStyle w:val="BodyTextL25"/>
      </w:pPr>
      <w:r>
        <w:t>S</w:t>
      </w:r>
      <w:r w:rsidR="003961D3">
        <w:t>hell es el término que se utiliza para hacer referencia al intérprete de comandos de Linux. También conocido como Terminal, Línea de comandos o Símbolo del sistema, el shell es un método muy versátil para interactuar con una computadora Linux.</w:t>
      </w:r>
    </w:p>
    <w:p w14:paraId="370CDAF2" w14:textId="77777777" w:rsidR="003961D3" w:rsidRPr="00A261EC" w:rsidRDefault="003961D3" w:rsidP="003961D3">
      <w:pPr>
        <w:pStyle w:val="Ttulo3"/>
        <w:rPr>
          <w:bCs w:val="0"/>
        </w:rPr>
      </w:pPr>
      <w:r>
        <w:t>Acceder a la línea de comandos</w:t>
      </w:r>
    </w:p>
    <w:p w14:paraId="03384FAF" w14:textId="77777777" w:rsidR="003961D3" w:rsidRPr="00A261EC" w:rsidRDefault="003961D3" w:rsidP="001739F6">
      <w:pPr>
        <w:pStyle w:val="SubStepAlpha"/>
      </w:pPr>
      <w:r>
        <w:t xml:space="preserve">Inicien sesión en la VM CyberOps Workstation con </w:t>
      </w:r>
      <w:r>
        <w:rPr>
          <w:b/>
        </w:rPr>
        <w:t>analyst</w:t>
      </w:r>
      <w:r>
        <w:t xml:space="preserve"> como usuario y </w:t>
      </w:r>
      <w:r w:rsidRPr="00D05582">
        <w:rPr>
          <w:b/>
        </w:rPr>
        <w:t>cyberops</w:t>
      </w:r>
      <w:r>
        <w:t xml:space="preserve"> como contraseña. En toda esta práctica de laboratorio se utiliza la cuenta </w:t>
      </w:r>
      <w:r>
        <w:rPr>
          <w:b/>
        </w:rPr>
        <w:t>analyst</w:t>
      </w:r>
      <w:r>
        <w:t xml:space="preserve"> como el usuario ejemplo.</w:t>
      </w:r>
    </w:p>
    <w:p w14:paraId="225590EB" w14:textId="77777777" w:rsidR="003961D3" w:rsidRDefault="003961D3" w:rsidP="00BD79D8">
      <w:pPr>
        <w:pStyle w:val="SubStepAlpha"/>
        <w:keepNext/>
      </w:pPr>
      <w:r>
        <w:t xml:space="preserve">Para acceder a la línea de comando, hagan clic en el icono del </w:t>
      </w:r>
      <w:r>
        <w:rPr>
          <w:b/>
        </w:rPr>
        <w:t>terminal</w:t>
      </w:r>
      <w:r>
        <w:t xml:space="preserve"> que se encuentra en el Dock, en la parte inferior de la pantalla de la VM. Se abrirá el emulador de terminales.</w:t>
      </w:r>
    </w:p>
    <w:p w14:paraId="47A53E85" w14:textId="77777777" w:rsidR="003961D3" w:rsidRDefault="003961D3" w:rsidP="003961D3">
      <w:pPr>
        <w:pStyle w:val="Visual"/>
      </w:pPr>
      <w:r>
        <w:rPr>
          <w:noProof/>
        </w:rPr>
        <w:drawing>
          <wp:inline distT="0" distB="0" distL="0" distR="0" wp14:anchorId="2B101D3A" wp14:editId="243E0826">
            <wp:extent cx="2724150" cy="1028700"/>
            <wp:effectExtent l="0" t="0" r="0" b="0"/>
            <wp:docPr id="1" name="Picture 1" descr="Screenshot of the Dock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14:paraId="295C592C" w14:textId="77777777" w:rsidR="003961D3" w:rsidRDefault="003961D3" w:rsidP="003961D3">
      <w:pPr>
        <w:pStyle w:val="Ttulo3"/>
      </w:pPr>
      <w:r>
        <w:t>Mostrar páginas del manual desde la línea de comandos.</w:t>
      </w:r>
    </w:p>
    <w:p w14:paraId="56D5B331" w14:textId="77777777" w:rsidR="003961D3" w:rsidRPr="000D1154" w:rsidRDefault="003961D3" w:rsidP="003961D3">
      <w:pPr>
        <w:pStyle w:val="BodyTextL25"/>
      </w:pPr>
      <w:r>
        <w:t>Pueden mostrar la ayuda de la línea de comandos si utilizan el comando </w:t>
      </w:r>
      <w:r>
        <w:rPr>
          <w:b/>
        </w:rPr>
        <w:t>man</w:t>
      </w:r>
      <w:r>
        <w:t>. Una página man, abreviatura de página manual, es una documentación integrada de los comandos Linux. Una página man proporciona información detallada sobre un comando y todas sus opciones disponibles.</w:t>
      </w:r>
    </w:p>
    <w:p w14:paraId="5F484035" w14:textId="77777777" w:rsidR="003961D3" w:rsidRDefault="003961D3" w:rsidP="001739F6">
      <w:pPr>
        <w:pStyle w:val="SubStepAlpha"/>
      </w:pPr>
      <w:r>
        <w:t>Para obtener más información sobre la página man, escriban:</w:t>
      </w:r>
    </w:p>
    <w:p w14:paraId="71D4102F" w14:textId="5F19E0C4" w:rsidR="003961D3" w:rsidRPr="003D62C9" w:rsidRDefault="003961D3" w:rsidP="003961D3">
      <w:pPr>
        <w:pStyle w:val="CMD"/>
        <w:rPr>
          <w:b/>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man </w:t>
      </w:r>
    </w:p>
    <w:p w14:paraId="65E88E67" w14:textId="01E4FD9B" w:rsidR="001739F6" w:rsidRPr="003D62C9" w:rsidRDefault="001739F6" w:rsidP="003D62C9">
      <w:pPr>
        <w:pStyle w:val="Ttulo4"/>
        <w:ind w:left="0"/>
        <w:rPr>
          <w:lang w:val="en-US"/>
        </w:rPr>
      </w:pPr>
    </w:p>
    <w:p w14:paraId="6F7DE098" w14:textId="77777777" w:rsidR="003961D3" w:rsidRPr="001739F6" w:rsidRDefault="003961D3" w:rsidP="001739F6">
      <w:pPr>
        <w:pStyle w:val="BodyTextL50"/>
        <w:spacing w:before="0"/>
      </w:pPr>
      <w:r>
        <w:t>Mencionen algunas de las secciones que se incluyen en una página man.</w:t>
      </w:r>
    </w:p>
    <w:p w14:paraId="2D30EE09" w14:textId="77777777" w:rsidR="003961D3" w:rsidRPr="003D62C9" w:rsidRDefault="003961D3" w:rsidP="001739F6">
      <w:pPr>
        <w:pStyle w:val="BodyTextL50"/>
        <w:rPr>
          <w:rStyle w:val="AnswerGray"/>
          <w:lang w:val="en-US"/>
        </w:rPr>
      </w:pPr>
      <w:proofErr w:type="spellStart"/>
      <w:r w:rsidRPr="003D62C9">
        <w:rPr>
          <w:rStyle w:val="AnswerGray"/>
          <w:lang w:val="en-US"/>
        </w:rPr>
        <w:t>Algunas</w:t>
      </w:r>
      <w:proofErr w:type="spellEnd"/>
      <w:r w:rsidRPr="003D62C9">
        <w:rPr>
          <w:rStyle w:val="AnswerGray"/>
          <w:lang w:val="en-US"/>
        </w:rPr>
        <w:t xml:space="preserve"> </w:t>
      </w:r>
      <w:proofErr w:type="spellStart"/>
      <w:r w:rsidRPr="003D62C9">
        <w:rPr>
          <w:rStyle w:val="AnswerGray"/>
          <w:lang w:val="en-US"/>
        </w:rPr>
        <w:t>secciones</w:t>
      </w:r>
      <w:proofErr w:type="spellEnd"/>
      <w:r w:rsidRPr="003D62C9">
        <w:rPr>
          <w:rStyle w:val="AnswerGray"/>
          <w:lang w:val="en-US"/>
        </w:rPr>
        <w:t xml:space="preserve"> de una </w:t>
      </w:r>
      <w:proofErr w:type="spellStart"/>
      <w:r w:rsidRPr="003D62C9">
        <w:rPr>
          <w:rStyle w:val="AnswerGray"/>
          <w:lang w:val="en-US"/>
        </w:rPr>
        <w:t>página</w:t>
      </w:r>
      <w:proofErr w:type="spellEnd"/>
      <w:r w:rsidRPr="003D62C9">
        <w:rPr>
          <w:rStyle w:val="AnswerGray"/>
          <w:lang w:val="en-US"/>
        </w:rPr>
        <w:t xml:space="preserve"> man son: Name, Synopsis, Configuration, Description, Options, </w:t>
      </w:r>
      <w:proofErr w:type="gramStart"/>
      <w:r w:rsidRPr="003D62C9">
        <w:rPr>
          <w:rStyle w:val="AnswerGray"/>
          <w:lang w:val="en-US"/>
        </w:rPr>
        <w:t>Exit</w:t>
      </w:r>
      <w:proofErr w:type="gramEnd"/>
      <w:r w:rsidRPr="003D62C9">
        <w:rPr>
          <w:rStyle w:val="AnswerGray"/>
          <w:lang w:val="en-US"/>
        </w:rPr>
        <w:t xml:space="preserve"> status, Return value, Errors, Environment, Files, Versions, Conforming to, Notes, Bugs, Example, Authors y See also.</w:t>
      </w:r>
    </w:p>
    <w:p w14:paraId="4928AA28" w14:textId="77777777" w:rsidR="003961D3" w:rsidRPr="001739F6" w:rsidRDefault="003961D3" w:rsidP="001739F6">
      <w:pPr>
        <w:pStyle w:val="SubStepAlpha"/>
      </w:pPr>
      <w:r>
        <w:t>Escriba</w:t>
      </w:r>
      <w:r w:rsidRPr="001739F6">
        <w:rPr>
          <w:b/>
          <w:bCs/>
        </w:rPr>
        <w:t xml:space="preserve"> q</w:t>
      </w:r>
      <w:r>
        <w:t xml:space="preserve"> para salir de la página man.</w:t>
      </w:r>
    </w:p>
    <w:p w14:paraId="3814A709" w14:textId="77777777" w:rsidR="003961D3" w:rsidRPr="001739F6" w:rsidRDefault="003961D3" w:rsidP="001739F6">
      <w:pPr>
        <w:pStyle w:val="SubStepAlpha"/>
      </w:pPr>
      <w:r>
        <w:t xml:space="preserve">Utilizar el comando </w:t>
      </w:r>
      <w:r w:rsidRPr="001739F6">
        <w:rPr>
          <w:b/>
          <w:bCs/>
        </w:rPr>
        <w:t>man</w:t>
      </w:r>
      <w:r>
        <w:t xml:space="preserve"> para aprender más acerca de el comando </w:t>
      </w:r>
      <w:r w:rsidRPr="001739F6">
        <w:rPr>
          <w:b/>
          <w:bCs/>
        </w:rPr>
        <w:t>cp</w:t>
      </w:r>
      <w:r>
        <w:t xml:space="preserve"> :</w:t>
      </w:r>
    </w:p>
    <w:p w14:paraId="0B58CA55" w14:textId="31D0ED1E" w:rsidR="003961D3" w:rsidRDefault="003961D3" w:rsidP="003961D3">
      <w:pPr>
        <w:pStyle w:val="CMD"/>
        <w:rPr>
          <w:b/>
        </w:rPr>
      </w:pPr>
      <w:r>
        <w:t>[analyst@secOps ~]$</w:t>
      </w:r>
      <w:r w:rsidRPr="00923392">
        <w:rPr>
          <w:b/>
        </w:rPr>
        <w:t xml:space="preserve"> man cp</w:t>
      </w:r>
    </w:p>
    <w:p w14:paraId="37255E42" w14:textId="383341B9" w:rsidR="001739F6" w:rsidRPr="001739F6" w:rsidRDefault="001739F6" w:rsidP="001739F6">
      <w:pPr>
        <w:pStyle w:val="Ttulo4"/>
      </w:pPr>
      <w:r>
        <w:t>Pregunta:</w:t>
      </w:r>
    </w:p>
    <w:p w14:paraId="6856CBFC" w14:textId="77777777" w:rsidR="003961D3" w:rsidRPr="001739F6" w:rsidRDefault="003961D3" w:rsidP="001739F6">
      <w:pPr>
        <w:pStyle w:val="BodyTextL50"/>
        <w:spacing w:before="0"/>
      </w:pPr>
      <w:r>
        <w:t>¿Cuál es la función del comando </w:t>
      </w:r>
      <w:r w:rsidRPr="001739F6">
        <w:rPr>
          <w:b/>
          <w:bCs/>
        </w:rPr>
        <w:t>cp</w:t>
      </w:r>
      <w:r>
        <w:t>?</w:t>
      </w:r>
    </w:p>
    <w:p w14:paraId="40E0CE25" w14:textId="77777777" w:rsidR="003961D3" w:rsidRDefault="003961D3" w:rsidP="003961D3">
      <w:pPr>
        <w:pStyle w:val="CMDOutput"/>
        <w:rPr>
          <w:rStyle w:val="AnswerGray"/>
        </w:rPr>
      </w:pPr>
      <w:r>
        <w:rPr>
          <w:rStyle w:val="AnswerGray"/>
        </w:rPr>
        <w:t>Copiar archivos desde una ubicación a otra ubicación en el sistema de archivos local.</w:t>
      </w:r>
    </w:p>
    <w:p w14:paraId="0B5125B4" w14:textId="77777777" w:rsidR="003961D3" w:rsidRPr="001739F6" w:rsidRDefault="003961D3" w:rsidP="001739F6">
      <w:pPr>
        <w:pStyle w:val="BodyTextL50"/>
      </w:pPr>
      <w:r>
        <w:t>¿Qué comando utilizaría para encontrar más información sobre el comando </w:t>
      </w:r>
      <w:r w:rsidRPr="001739F6">
        <w:rPr>
          <w:b/>
          <w:bCs/>
        </w:rPr>
        <w:t>pwd</w:t>
      </w:r>
      <w:r>
        <w:t>? ¿Cuál es la función del comando </w:t>
      </w:r>
      <w:r w:rsidRPr="001739F6">
        <w:rPr>
          <w:b/>
          <w:bCs/>
        </w:rPr>
        <w:t>pwd</w:t>
      </w:r>
      <w:r>
        <w:t>?</w:t>
      </w:r>
    </w:p>
    <w:p w14:paraId="0B91699D" w14:textId="77777777" w:rsidR="003961D3" w:rsidRPr="00960E9E" w:rsidRDefault="003961D3" w:rsidP="003961D3">
      <w:pPr>
        <w:pStyle w:val="BodyTextL50"/>
        <w:rPr>
          <w:rStyle w:val="AnswerGray"/>
        </w:rPr>
      </w:pPr>
      <w:r>
        <w:rPr>
          <w:rStyle w:val="AnswerGray"/>
        </w:rPr>
        <w:t xml:space="preserve">El comando </w:t>
      </w:r>
      <w:proofErr w:type="spellStart"/>
      <w:r>
        <w:rPr>
          <w:rStyle w:val="AnswerGray"/>
        </w:rPr>
        <w:t>man</w:t>
      </w:r>
      <w:proofErr w:type="spellEnd"/>
      <w:r>
        <w:rPr>
          <w:rStyle w:val="AnswerGray"/>
        </w:rPr>
        <w:t xml:space="preserve"> </w:t>
      </w:r>
      <w:proofErr w:type="spellStart"/>
      <w:r>
        <w:rPr>
          <w:rStyle w:val="AnswerGray"/>
        </w:rPr>
        <w:t>pwd</w:t>
      </w:r>
      <w:proofErr w:type="spellEnd"/>
      <w:r>
        <w:rPr>
          <w:rStyle w:val="AnswerGray"/>
        </w:rPr>
        <w:t xml:space="preserve"> se utiliza para acceder a la página man sobre pwd. El comando pwd imprime el nombre del directorio actual o activo.</w:t>
      </w:r>
    </w:p>
    <w:p w14:paraId="648D6235" w14:textId="77777777" w:rsidR="003961D3" w:rsidRPr="001739F6" w:rsidRDefault="003961D3" w:rsidP="001739F6">
      <w:pPr>
        <w:pStyle w:val="Ttulo3"/>
      </w:pPr>
      <w:r>
        <w:t>Crear y cambiar directorios</w:t>
      </w:r>
    </w:p>
    <w:p w14:paraId="1EFD719C" w14:textId="77777777" w:rsidR="003961D3" w:rsidRDefault="003961D3" w:rsidP="003961D3">
      <w:pPr>
        <w:pStyle w:val="BodyTextL25"/>
      </w:pPr>
      <w:r>
        <w:t>En este paso, utilizará los comandos cambiar directorio (</w:t>
      </w:r>
      <w:r w:rsidRPr="0014428D">
        <w:rPr>
          <w:b/>
        </w:rPr>
        <w:t>cd</w:t>
      </w:r>
      <w:r>
        <w:t>), crear directorio (</w:t>
      </w:r>
      <w:r>
        <w:rPr>
          <w:b/>
        </w:rPr>
        <w:t>mkdir</w:t>
      </w:r>
      <w:r>
        <w:t>) y enumerar directorio (</w:t>
      </w:r>
      <w:r w:rsidRPr="00374808">
        <w:rPr>
          <w:b/>
        </w:rPr>
        <w:t>ls</w:t>
      </w:r>
      <w:r>
        <w:t>).</w:t>
      </w:r>
    </w:p>
    <w:p w14:paraId="7BFC25CA" w14:textId="77777777" w:rsidR="003961D3" w:rsidRDefault="003961D3" w:rsidP="003961D3">
      <w:pPr>
        <w:pStyle w:val="BodyTextL25"/>
      </w:pPr>
      <w:r>
        <w:rPr>
          <w:b/>
        </w:rPr>
        <w:t>Nota</w:t>
      </w:r>
      <w:r>
        <w:t>: Directorio es otra palabra para carpeta. Los términos directorio y carpeta se utilizan indistintamente en esta práctica de laboratorio.</w:t>
      </w:r>
    </w:p>
    <w:p w14:paraId="1342B876" w14:textId="77777777" w:rsidR="003961D3" w:rsidRDefault="003961D3" w:rsidP="001739F6">
      <w:pPr>
        <w:pStyle w:val="SubStepAlpha"/>
      </w:pPr>
      <w:r>
        <w:t xml:space="preserve">Escriban </w:t>
      </w:r>
      <w:r>
        <w:rPr>
          <w:b/>
        </w:rPr>
        <w:t>pwd</w:t>
      </w:r>
      <w:r>
        <w:t xml:space="preserve"> en el cursor.</w:t>
      </w:r>
    </w:p>
    <w:p w14:paraId="01AB46EF"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w:t>
      </w:r>
      <w:proofErr w:type="spellStart"/>
      <w:r w:rsidRPr="003D62C9">
        <w:rPr>
          <w:b/>
          <w:lang w:val="en-US"/>
        </w:rPr>
        <w:t>pwd</w:t>
      </w:r>
      <w:proofErr w:type="spellEnd"/>
    </w:p>
    <w:p w14:paraId="22CCFDEA" w14:textId="77777777" w:rsidR="003961D3" w:rsidRPr="003D62C9" w:rsidRDefault="003961D3" w:rsidP="003961D3">
      <w:pPr>
        <w:pStyle w:val="CMD"/>
        <w:rPr>
          <w:lang w:val="en-US"/>
        </w:rPr>
      </w:pPr>
      <w:r w:rsidRPr="003D62C9">
        <w:rPr>
          <w:lang w:val="en-US"/>
        </w:rPr>
        <w:t>/home/analyst</w:t>
      </w:r>
    </w:p>
    <w:p w14:paraId="08A3EAD3" w14:textId="77777777" w:rsidR="001739F6" w:rsidRPr="003D62C9" w:rsidRDefault="001739F6" w:rsidP="001739F6">
      <w:pPr>
        <w:pStyle w:val="Ttulo4"/>
        <w:rPr>
          <w:lang w:val="en-US"/>
        </w:rPr>
      </w:pPr>
      <w:proofErr w:type="spellStart"/>
      <w:r w:rsidRPr="003D62C9">
        <w:rPr>
          <w:lang w:val="en-US"/>
        </w:rPr>
        <w:t>Pregunta</w:t>
      </w:r>
      <w:proofErr w:type="spellEnd"/>
      <w:r w:rsidRPr="003D62C9">
        <w:rPr>
          <w:lang w:val="en-US"/>
        </w:rPr>
        <w:t>:</w:t>
      </w:r>
    </w:p>
    <w:p w14:paraId="2D35D19A" w14:textId="4B47480D" w:rsidR="003961D3" w:rsidRDefault="003961D3" w:rsidP="001739F6">
      <w:pPr>
        <w:pStyle w:val="SubStepAlpha"/>
        <w:numPr>
          <w:ilvl w:val="0"/>
          <w:numId w:val="0"/>
        </w:numPr>
        <w:spacing w:before="0"/>
        <w:ind w:left="720"/>
      </w:pPr>
      <w:r>
        <w:t>¿Cuál es el directorio actual?</w:t>
      </w:r>
    </w:p>
    <w:p w14:paraId="759826D4" w14:textId="77777777" w:rsidR="003961D3" w:rsidRDefault="003961D3" w:rsidP="003961D3">
      <w:pPr>
        <w:pStyle w:val="BodyTextL50"/>
        <w:rPr>
          <w:rStyle w:val="AnswerGray"/>
        </w:rPr>
      </w:pPr>
      <w:r>
        <w:rPr>
          <w:rStyle w:val="AnswerGray"/>
        </w:rPr>
        <w:t>Las respuestas pueden variar. En este ejemplo, el directorio actual es /home/analyst.</w:t>
      </w:r>
    </w:p>
    <w:p w14:paraId="69167D30" w14:textId="77777777" w:rsidR="003961D3" w:rsidRDefault="003961D3" w:rsidP="001739F6">
      <w:pPr>
        <w:pStyle w:val="SubStepAlpha"/>
      </w:pPr>
      <w:r>
        <w:t>Diríjanse al directorio </w:t>
      </w:r>
      <w:r w:rsidRPr="00967A3A">
        <w:rPr>
          <w:b/>
        </w:rPr>
        <w:t>/home/analyst</w:t>
      </w:r>
      <w:r>
        <w:t xml:space="preserve"> si no están allí. Escriban </w:t>
      </w:r>
      <w:r>
        <w:rPr>
          <w:b/>
        </w:rPr>
        <w:t>cd /home/analyst</w:t>
      </w:r>
    </w:p>
    <w:p w14:paraId="1ECD831D" w14:textId="77777777" w:rsidR="003961D3" w:rsidRDefault="003961D3" w:rsidP="003961D3">
      <w:pPr>
        <w:pStyle w:val="CMD"/>
      </w:pPr>
      <w:r>
        <w:t>[analyst@secOps ~]$</w:t>
      </w:r>
      <w:r w:rsidRPr="00923392">
        <w:rPr>
          <w:b/>
        </w:rPr>
        <w:t xml:space="preserve"> cd /home/analyst</w:t>
      </w:r>
    </w:p>
    <w:p w14:paraId="4D2BBFDC" w14:textId="77777777" w:rsidR="003961D3" w:rsidRDefault="003961D3" w:rsidP="001739F6">
      <w:pPr>
        <w:pStyle w:val="SubStepAlpha"/>
      </w:pPr>
      <w:r>
        <w:t xml:space="preserve">Escriban </w:t>
      </w:r>
      <w:r w:rsidRPr="00605CA8">
        <w:rPr>
          <w:b/>
        </w:rPr>
        <w:t>ls -l</w:t>
      </w:r>
      <w:r>
        <w:t xml:space="preserve"> en el símbolo del sistema para generar una lista de los archivos y las carpetas presentes en la carpeta actual. La opción</w:t>
      </w:r>
      <w:r w:rsidRPr="00573E2B">
        <w:rPr>
          <w:b/>
        </w:rPr>
        <w:t> -l</w:t>
      </w:r>
      <w:r>
        <w:t>, que significa lista, muestra el tamaño, los permisos, la titularidad y la fecha de creación del archivo, entre otras propiedades.</w:t>
      </w:r>
    </w:p>
    <w:p w14:paraId="226C29F9"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w:t>
      </w:r>
    </w:p>
    <w:p w14:paraId="2A930123" w14:textId="77777777" w:rsidR="003961D3" w:rsidRPr="003D62C9" w:rsidRDefault="003961D3" w:rsidP="003961D3">
      <w:pPr>
        <w:pStyle w:val="CMD"/>
        <w:rPr>
          <w:lang w:val="en-US"/>
        </w:rPr>
      </w:pPr>
      <w:r w:rsidRPr="003D62C9">
        <w:rPr>
          <w:lang w:val="en-US"/>
        </w:rPr>
        <w:t>total 20</w:t>
      </w:r>
    </w:p>
    <w:p w14:paraId="649F60B9"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Mar 22 2018 Desktop</w:t>
      </w:r>
    </w:p>
    <w:p w14:paraId="514E7E36"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3 analyst </w:t>
      </w:r>
      <w:proofErr w:type="spellStart"/>
      <w:r w:rsidRPr="003D62C9">
        <w:rPr>
          <w:lang w:val="en-US"/>
        </w:rPr>
        <w:t>analyst</w:t>
      </w:r>
      <w:proofErr w:type="spellEnd"/>
      <w:r w:rsidRPr="003D62C9">
        <w:rPr>
          <w:lang w:val="en-US"/>
        </w:rPr>
        <w:t xml:space="preserve"> 4096 Apr 2 14:44 Downloads</w:t>
      </w:r>
    </w:p>
    <w:p w14:paraId="4B4CB1C3"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9 analyst </w:t>
      </w:r>
      <w:proofErr w:type="spellStart"/>
      <w:r w:rsidRPr="003D62C9">
        <w:rPr>
          <w:lang w:val="en-US"/>
        </w:rPr>
        <w:t>analyst</w:t>
      </w:r>
      <w:proofErr w:type="spellEnd"/>
      <w:r w:rsidRPr="003D62C9">
        <w:rPr>
          <w:lang w:val="en-US"/>
        </w:rPr>
        <w:t xml:space="preserve"> 4096 Jul 19 2018 </w:t>
      </w:r>
      <w:proofErr w:type="spellStart"/>
      <w:proofErr w:type="gramStart"/>
      <w:r w:rsidRPr="003D62C9">
        <w:rPr>
          <w:lang w:val="en-US"/>
        </w:rPr>
        <w:t>lab.support</w:t>
      </w:r>
      <w:proofErr w:type="gramEnd"/>
      <w:r w:rsidRPr="003D62C9">
        <w:rPr>
          <w:lang w:val="en-US"/>
        </w:rPr>
        <w:t>.files</w:t>
      </w:r>
      <w:proofErr w:type="spellEnd"/>
    </w:p>
    <w:p w14:paraId="584C5F01"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Mar 21 2018 </w:t>
      </w:r>
      <w:proofErr w:type="spellStart"/>
      <w:r w:rsidRPr="003D62C9">
        <w:rPr>
          <w:lang w:val="en-US"/>
        </w:rPr>
        <w:t>second_drive</w:t>
      </w:r>
      <w:proofErr w:type="spellEnd"/>
    </w:p>
    <w:p w14:paraId="04E5890D" w14:textId="77777777" w:rsidR="003961D3" w:rsidRPr="003D62C9" w:rsidRDefault="003961D3" w:rsidP="003961D3">
      <w:pPr>
        <w:pStyle w:val="CMD"/>
        <w:rPr>
          <w:lang w:val="en-US"/>
        </w:rPr>
      </w:pPr>
      <w:r w:rsidRPr="003D62C9">
        <w:rPr>
          <w:lang w:val="en-US"/>
        </w:rPr>
        <w:t>-</w:t>
      </w:r>
      <w:proofErr w:type="spellStart"/>
      <w:r w:rsidRPr="003D62C9">
        <w:rPr>
          <w:lang w:val="en-US"/>
        </w:rPr>
        <w:t>rw</w:t>
      </w:r>
      <w:proofErr w:type="spellEnd"/>
      <w:r w:rsidRPr="003D62C9">
        <w:rPr>
          <w:lang w:val="en-US"/>
        </w:rPr>
        <w:t xml:space="preserve">-r--r-- 1 analyst </w:t>
      </w:r>
      <w:proofErr w:type="spellStart"/>
      <w:r w:rsidRPr="003D62C9">
        <w:rPr>
          <w:lang w:val="en-US"/>
        </w:rPr>
        <w:t>analyst</w:t>
      </w:r>
      <w:proofErr w:type="spellEnd"/>
      <w:r w:rsidRPr="003D62C9">
        <w:rPr>
          <w:lang w:val="en-US"/>
        </w:rPr>
        <w:t xml:space="preserve"> 255 Apr 17 16:42 space.txt</w:t>
      </w:r>
    </w:p>
    <w:p w14:paraId="74C76979" w14:textId="77777777" w:rsidR="003961D3" w:rsidRDefault="003961D3" w:rsidP="001739F6">
      <w:pPr>
        <w:pStyle w:val="SubStepAlpha"/>
      </w:pPr>
      <w:r>
        <w:t>En el directorio actual, utilizar el comando</w:t>
      </w:r>
      <w:r w:rsidRPr="00923392">
        <w:rPr>
          <w:b/>
        </w:rPr>
        <w:t xml:space="preserve"> mkdir</w:t>
      </w:r>
      <w:r>
        <w:t xml:space="preserve"> para crear tres nuevas carpetas: </w:t>
      </w:r>
      <w:r>
        <w:rPr>
          <w:b/>
        </w:rPr>
        <w:t>cyops_folder1</w:t>
      </w:r>
      <w:r>
        <w:t xml:space="preserve">, </w:t>
      </w:r>
      <w:r>
        <w:rPr>
          <w:b/>
        </w:rPr>
        <w:t>cyops_folder2</w:t>
      </w:r>
      <w:r>
        <w:t xml:space="preserve">, y </w:t>
      </w:r>
      <w:r>
        <w:rPr>
          <w:b/>
        </w:rPr>
        <w:t>cyops_folder3</w:t>
      </w:r>
      <w:r>
        <w:t xml:space="preserve">. Escriban </w:t>
      </w:r>
      <w:r>
        <w:rPr>
          <w:b/>
        </w:rPr>
        <w:t>mkdir cyops_folder1</w:t>
      </w:r>
      <w:r>
        <w:t xml:space="preserve"> y presionen </w:t>
      </w:r>
      <w:r w:rsidRPr="00BB2DA9">
        <w:rPr>
          <w:b/>
        </w:rPr>
        <w:t>Intro</w:t>
      </w:r>
      <w:r>
        <w:t>. Repita estos pasos para crear</w:t>
      </w:r>
      <w:r>
        <w:rPr>
          <w:b/>
        </w:rPr>
        <w:t xml:space="preserve"> cyops_folder2</w:t>
      </w:r>
      <w:r>
        <w:t xml:space="preserve"> y </w:t>
      </w:r>
      <w:r>
        <w:rPr>
          <w:b/>
        </w:rPr>
        <w:t>cyops_folder3</w:t>
      </w:r>
      <w:r>
        <w:t>.</w:t>
      </w:r>
    </w:p>
    <w:p w14:paraId="2126382D"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w:t>
      </w:r>
      <w:proofErr w:type="spellStart"/>
      <w:r w:rsidRPr="003D62C9">
        <w:rPr>
          <w:b/>
          <w:lang w:val="en-US"/>
        </w:rPr>
        <w:t>mkdir</w:t>
      </w:r>
      <w:proofErr w:type="spellEnd"/>
      <w:r w:rsidRPr="003D62C9">
        <w:rPr>
          <w:b/>
          <w:lang w:val="en-US"/>
        </w:rPr>
        <w:t xml:space="preserve"> cyops_folder1</w:t>
      </w:r>
    </w:p>
    <w:p w14:paraId="5245DB81"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w:t>
      </w:r>
      <w:proofErr w:type="spellStart"/>
      <w:r w:rsidRPr="003D62C9">
        <w:rPr>
          <w:b/>
          <w:lang w:val="en-US"/>
        </w:rPr>
        <w:t>mkdir</w:t>
      </w:r>
      <w:proofErr w:type="spellEnd"/>
      <w:r w:rsidRPr="003D62C9">
        <w:rPr>
          <w:b/>
          <w:lang w:val="en-US"/>
        </w:rPr>
        <w:t xml:space="preserve"> cyops_folder2</w:t>
      </w:r>
    </w:p>
    <w:p w14:paraId="5D02D6CD"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w:t>
      </w:r>
      <w:proofErr w:type="spellStart"/>
      <w:r w:rsidRPr="003D62C9">
        <w:rPr>
          <w:b/>
          <w:lang w:val="en-US"/>
        </w:rPr>
        <w:t>mkdir</w:t>
      </w:r>
      <w:proofErr w:type="spellEnd"/>
      <w:r w:rsidRPr="003D62C9">
        <w:rPr>
          <w:b/>
          <w:lang w:val="en-US"/>
        </w:rPr>
        <w:t xml:space="preserve"> cyops_folder3</w:t>
      </w:r>
    </w:p>
    <w:p w14:paraId="50F768BD"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p>
    <w:p w14:paraId="3E79F493" w14:textId="77777777" w:rsidR="003961D3" w:rsidRDefault="003961D3" w:rsidP="001739F6">
      <w:pPr>
        <w:pStyle w:val="SubStepAlpha"/>
      </w:pPr>
      <w:r>
        <w:lastRenderedPageBreak/>
        <w:t xml:space="preserve">Escriban </w:t>
      </w:r>
      <w:proofErr w:type="spellStart"/>
      <w:r w:rsidRPr="00923392">
        <w:rPr>
          <w:b/>
        </w:rPr>
        <w:t>ls</w:t>
      </w:r>
      <w:proofErr w:type="spellEnd"/>
      <w:r w:rsidRPr="00923392">
        <w:rPr>
          <w:b/>
        </w:rPr>
        <w:t> -l</w:t>
      </w:r>
      <w:r>
        <w:t xml:space="preserve"> para verificar que se hayan creado las carpetas:</w:t>
      </w:r>
    </w:p>
    <w:p w14:paraId="67A8840A" w14:textId="77777777" w:rsidR="003961D3" w:rsidRPr="003D62C9" w:rsidRDefault="003961D3" w:rsidP="003961D3">
      <w:pPr>
        <w:pStyle w:val="CMD"/>
        <w:keepNext/>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w:t>
      </w:r>
    </w:p>
    <w:p w14:paraId="46DE6F44" w14:textId="77777777" w:rsidR="003961D3" w:rsidRPr="003D62C9" w:rsidRDefault="003961D3" w:rsidP="003961D3">
      <w:pPr>
        <w:pStyle w:val="CMD"/>
        <w:rPr>
          <w:lang w:val="en-US"/>
        </w:rPr>
      </w:pPr>
      <w:r w:rsidRPr="003D62C9">
        <w:rPr>
          <w:lang w:val="en-US"/>
        </w:rPr>
        <w:t>total 32</w:t>
      </w:r>
    </w:p>
    <w:p w14:paraId="5E5F524D" w14:textId="77777777" w:rsidR="003961D3" w:rsidRPr="003D62C9" w:rsidRDefault="003961D3" w:rsidP="003961D3">
      <w:pPr>
        <w:pStyle w:val="CMD"/>
        <w:rPr>
          <w:highlight w:val="yellow"/>
          <w:lang w:val="en-US"/>
        </w:rPr>
      </w:pPr>
      <w:proofErr w:type="spellStart"/>
      <w:r w:rsidRPr="003D62C9">
        <w:rPr>
          <w:highlight w:val="yellow"/>
          <w:lang w:val="en-US"/>
        </w:rPr>
        <w:t>drwxr</w:t>
      </w:r>
      <w:proofErr w:type="spellEnd"/>
      <w:r w:rsidRPr="003D62C9">
        <w:rPr>
          <w:highlight w:val="yellow"/>
          <w:lang w:val="en-US"/>
        </w:rPr>
        <w:t>-</w:t>
      </w:r>
      <w:proofErr w:type="spellStart"/>
      <w:r w:rsidRPr="003D62C9">
        <w:rPr>
          <w:highlight w:val="yellow"/>
          <w:lang w:val="en-US"/>
        </w:rPr>
        <w:t>xr</w:t>
      </w:r>
      <w:proofErr w:type="spellEnd"/>
      <w:r w:rsidRPr="003D62C9">
        <w:rPr>
          <w:highlight w:val="yellow"/>
          <w:lang w:val="en-US"/>
        </w:rPr>
        <w:t xml:space="preserve">-x 2 analyst </w:t>
      </w:r>
      <w:proofErr w:type="spellStart"/>
      <w:r w:rsidRPr="003D62C9">
        <w:rPr>
          <w:highlight w:val="yellow"/>
          <w:lang w:val="en-US"/>
        </w:rPr>
        <w:t>analyst</w:t>
      </w:r>
      <w:proofErr w:type="spellEnd"/>
      <w:r w:rsidRPr="003D62C9">
        <w:rPr>
          <w:highlight w:val="yellow"/>
          <w:lang w:val="en-US"/>
        </w:rPr>
        <w:t xml:space="preserve"> 4096 Aug 16 15:01 cyops_folder1</w:t>
      </w:r>
    </w:p>
    <w:p w14:paraId="09E54292" w14:textId="77777777" w:rsidR="003961D3" w:rsidRPr="003D62C9" w:rsidRDefault="003961D3" w:rsidP="003961D3">
      <w:pPr>
        <w:pStyle w:val="CMD"/>
        <w:rPr>
          <w:highlight w:val="yellow"/>
          <w:lang w:val="en-US"/>
        </w:rPr>
      </w:pPr>
      <w:proofErr w:type="spellStart"/>
      <w:r w:rsidRPr="003D62C9">
        <w:rPr>
          <w:highlight w:val="yellow"/>
          <w:lang w:val="en-US"/>
        </w:rPr>
        <w:t>drwxr</w:t>
      </w:r>
      <w:proofErr w:type="spellEnd"/>
      <w:r w:rsidRPr="003D62C9">
        <w:rPr>
          <w:highlight w:val="yellow"/>
          <w:lang w:val="en-US"/>
        </w:rPr>
        <w:t>-</w:t>
      </w:r>
      <w:proofErr w:type="spellStart"/>
      <w:r w:rsidRPr="003D62C9">
        <w:rPr>
          <w:highlight w:val="yellow"/>
          <w:lang w:val="en-US"/>
        </w:rPr>
        <w:t>xr</w:t>
      </w:r>
      <w:proofErr w:type="spellEnd"/>
      <w:r w:rsidRPr="003D62C9">
        <w:rPr>
          <w:highlight w:val="yellow"/>
          <w:lang w:val="en-US"/>
        </w:rPr>
        <w:t xml:space="preserve">-x 2 analyst </w:t>
      </w:r>
      <w:proofErr w:type="spellStart"/>
      <w:r w:rsidRPr="003D62C9">
        <w:rPr>
          <w:highlight w:val="yellow"/>
          <w:lang w:val="en-US"/>
        </w:rPr>
        <w:t>analyst</w:t>
      </w:r>
      <w:proofErr w:type="spellEnd"/>
      <w:r w:rsidRPr="003D62C9">
        <w:rPr>
          <w:highlight w:val="yellow"/>
          <w:lang w:val="en-US"/>
        </w:rPr>
        <w:t xml:space="preserve"> 4096 Aug 16 15:02 cyops_folder2</w:t>
      </w:r>
    </w:p>
    <w:p w14:paraId="3B379269" w14:textId="77777777" w:rsidR="003961D3" w:rsidRPr="003D62C9" w:rsidRDefault="003961D3" w:rsidP="003961D3">
      <w:pPr>
        <w:pStyle w:val="CMD"/>
        <w:rPr>
          <w:lang w:val="en-US"/>
        </w:rPr>
      </w:pPr>
      <w:proofErr w:type="spellStart"/>
      <w:r w:rsidRPr="003D62C9">
        <w:rPr>
          <w:highlight w:val="yellow"/>
          <w:lang w:val="en-US"/>
        </w:rPr>
        <w:t>drwxr</w:t>
      </w:r>
      <w:proofErr w:type="spellEnd"/>
      <w:r w:rsidRPr="003D62C9">
        <w:rPr>
          <w:highlight w:val="yellow"/>
          <w:lang w:val="en-US"/>
        </w:rPr>
        <w:t>-</w:t>
      </w:r>
      <w:proofErr w:type="spellStart"/>
      <w:r w:rsidRPr="003D62C9">
        <w:rPr>
          <w:highlight w:val="yellow"/>
          <w:lang w:val="en-US"/>
        </w:rPr>
        <w:t>xr</w:t>
      </w:r>
      <w:proofErr w:type="spellEnd"/>
      <w:r w:rsidRPr="003D62C9">
        <w:rPr>
          <w:highlight w:val="yellow"/>
          <w:lang w:val="en-US"/>
        </w:rPr>
        <w:t xml:space="preserve">-x 2 analyst </w:t>
      </w:r>
      <w:proofErr w:type="spellStart"/>
      <w:r w:rsidRPr="003D62C9">
        <w:rPr>
          <w:highlight w:val="yellow"/>
          <w:lang w:val="en-US"/>
        </w:rPr>
        <w:t>analyst</w:t>
      </w:r>
      <w:proofErr w:type="spellEnd"/>
      <w:r w:rsidRPr="003D62C9">
        <w:rPr>
          <w:highlight w:val="yellow"/>
          <w:lang w:val="en-US"/>
        </w:rPr>
        <w:t xml:space="preserve"> 4096 Aug 16 15:02 cyops_folder3</w:t>
      </w:r>
    </w:p>
    <w:p w14:paraId="5DF8A8E6"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Sep 26 2014 Desktop</w:t>
      </w:r>
    </w:p>
    <w:p w14:paraId="277468D5" w14:textId="77777777" w:rsidR="003961D3" w:rsidRPr="003D62C9" w:rsidRDefault="003961D3" w:rsidP="003961D3">
      <w:pPr>
        <w:pStyle w:val="CMD"/>
        <w:rPr>
          <w:lang w:val="en-US"/>
        </w:rPr>
      </w:pPr>
      <w:proofErr w:type="spellStart"/>
      <w:r w:rsidRPr="003D62C9">
        <w:rPr>
          <w:lang w:val="en-US"/>
        </w:rPr>
        <w:t>drwx</w:t>
      </w:r>
      <w:proofErr w:type="spellEnd"/>
      <w:r w:rsidRPr="003D62C9">
        <w:rPr>
          <w:lang w:val="en-US"/>
        </w:rPr>
        <w:t xml:space="preserve">------ 3 analyst </w:t>
      </w:r>
      <w:proofErr w:type="spellStart"/>
      <w:r w:rsidRPr="003D62C9">
        <w:rPr>
          <w:lang w:val="en-US"/>
        </w:rPr>
        <w:t>analyst</w:t>
      </w:r>
      <w:proofErr w:type="spellEnd"/>
      <w:r w:rsidRPr="003D62C9">
        <w:rPr>
          <w:lang w:val="en-US"/>
        </w:rPr>
        <w:t xml:space="preserve"> 4096 Jul 14 11:28 Downloads</w:t>
      </w:r>
    </w:p>
    <w:p w14:paraId="37E66EB9"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8 analyst </w:t>
      </w:r>
      <w:proofErr w:type="spellStart"/>
      <w:r w:rsidRPr="003D62C9">
        <w:rPr>
          <w:lang w:val="en-US"/>
        </w:rPr>
        <w:t>analyst</w:t>
      </w:r>
      <w:proofErr w:type="spellEnd"/>
      <w:r w:rsidRPr="003D62C9">
        <w:rPr>
          <w:lang w:val="en-US"/>
        </w:rPr>
        <w:t xml:space="preserve"> 4096 Jul 25 16:27 </w:t>
      </w:r>
      <w:proofErr w:type="spellStart"/>
      <w:proofErr w:type="gramStart"/>
      <w:r w:rsidRPr="003D62C9">
        <w:rPr>
          <w:lang w:val="en-US"/>
        </w:rPr>
        <w:t>lab.support</w:t>
      </w:r>
      <w:proofErr w:type="gramEnd"/>
      <w:r w:rsidRPr="003D62C9">
        <w:rPr>
          <w:lang w:val="en-US"/>
        </w:rPr>
        <w:t>.files</w:t>
      </w:r>
      <w:proofErr w:type="spellEnd"/>
    </w:p>
    <w:p w14:paraId="1E3283A7"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Mar 3 15:56 </w:t>
      </w:r>
      <w:proofErr w:type="spellStart"/>
      <w:r w:rsidRPr="003D62C9">
        <w:rPr>
          <w:lang w:val="en-US"/>
        </w:rPr>
        <w:t>second_drive</w:t>
      </w:r>
      <w:proofErr w:type="spellEnd"/>
    </w:p>
    <w:p w14:paraId="12F16C59" w14:textId="77777777" w:rsidR="003961D3" w:rsidRPr="003D62C9" w:rsidRDefault="003961D3" w:rsidP="003961D3">
      <w:pPr>
        <w:pStyle w:val="CMD"/>
        <w:rPr>
          <w:lang w:val="en-US"/>
        </w:rPr>
      </w:pPr>
      <w:r w:rsidRPr="003D62C9">
        <w:rPr>
          <w:lang w:val="en-US"/>
        </w:rPr>
        <w:t>-</w:t>
      </w:r>
      <w:proofErr w:type="spellStart"/>
      <w:r w:rsidRPr="003D62C9">
        <w:rPr>
          <w:lang w:val="en-US"/>
        </w:rPr>
        <w:t>rw</w:t>
      </w:r>
      <w:proofErr w:type="spellEnd"/>
      <w:r w:rsidRPr="003D62C9">
        <w:rPr>
          <w:lang w:val="en-US"/>
        </w:rPr>
        <w:t xml:space="preserve">-r--r-- 1 analyst </w:t>
      </w:r>
      <w:proofErr w:type="spellStart"/>
      <w:r w:rsidRPr="003D62C9">
        <w:rPr>
          <w:lang w:val="en-US"/>
        </w:rPr>
        <w:t>analyst</w:t>
      </w:r>
      <w:proofErr w:type="spellEnd"/>
      <w:r w:rsidRPr="003D62C9">
        <w:rPr>
          <w:lang w:val="en-US"/>
        </w:rPr>
        <w:t xml:space="preserve"> 254 Aug 16 13:38 space.txt</w:t>
      </w:r>
    </w:p>
    <w:p w14:paraId="52D63B2B" w14:textId="77777777" w:rsidR="003961D3" w:rsidRDefault="003961D3" w:rsidP="001739F6">
      <w:pPr>
        <w:pStyle w:val="SubStepAlpha"/>
      </w:pPr>
      <w:r>
        <w:t xml:space="preserve">Escriban </w:t>
      </w:r>
      <w:r w:rsidRPr="00923392">
        <w:rPr>
          <w:b/>
        </w:rPr>
        <w:t>cd /home/</w:t>
      </w:r>
      <w:proofErr w:type="spellStart"/>
      <w:r w:rsidRPr="00923392">
        <w:rPr>
          <w:b/>
        </w:rPr>
        <w:t>analyst</w:t>
      </w:r>
      <w:proofErr w:type="spellEnd"/>
      <w:r w:rsidRPr="00923392">
        <w:rPr>
          <w:b/>
        </w:rPr>
        <w:t>/cyops_folder3</w:t>
      </w:r>
      <w:r>
        <w:t xml:space="preserve"> en el símbolo del sistema y presionen </w:t>
      </w:r>
      <w:r>
        <w:rPr>
          <w:b/>
        </w:rPr>
        <w:t>Intro</w:t>
      </w:r>
      <w:r>
        <w:t>.</w:t>
      </w:r>
    </w:p>
    <w:p w14:paraId="7FA8BA3B"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cd /home/analyst/cyops_folder3</w:t>
      </w:r>
    </w:p>
    <w:p w14:paraId="06FD72EE" w14:textId="77777777" w:rsidR="003961D3" w:rsidRPr="00923392" w:rsidRDefault="003961D3" w:rsidP="003961D3">
      <w:pPr>
        <w:pStyle w:val="CMD"/>
      </w:pPr>
      <w:r>
        <w:t>[</w:t>
      </w:r>
      <w:proofErr w:type="spellStart"/>
      <w:r>
        <w:t>analyst@secOps</w:t>
      </w:r>
      <w:proofErr w:type="spellEnd"/>
      <w:r>
        <w:t xml:space="preserve"> cyops_folder3]$</w:t>
      </w:r>
    </w:p>
    <w:p w14:paraId="510AA8BD" w14:textId="1D671EEC" w:rsidR="00A9210E" w:rsidRDefault="00A9210E" w:rsidP="00A9210E">
      <w:pPr>
        <w:pStyle w:val="Ttulo4"/>
      </w:pPr>
      <w:r>
        <w:t>Pregunta:</w:t>
      </w:r>
    </w:p>
    <w:p w14:paraId="442ED3ED" w14:textId="0191CA4D" w:rsidR="003961D3" w:rsidRDefault="003961D3" w:rsidP="00A9210E">
      <w:pPr>
        <w:pStyle w:val="SubStepAlpha"/>
        <w:numPr>
          <w:ilvl w:val="0"/>
          <w:numId w:val="0"/>
        </w:numPr>
        <w:spacing w:before="0"/>
        <w:ind w:left="720"/>
      </w:pPr>
      <w:r>
        <w:t>¿En qué carpeta está ahora?</w:t>
      </w:r>
    </w:p>
    <w:p w14:paraId="303DE6D2" w14:textId="77777777" w:rsidR="003961D3" w:rsidRDefault="003961D3" w:rsidP="003961D3">
      <w:pPr>
        <w:pStyle w:val="BodyTextL50"/>
        <w:rPr>
          <w:rStyle w:val="AnswerGray"/>
        </w:rPr>
      </w:pPr>
      <w:r>
        <w:rPr>
          <w:rStyle w:val="AnswerGray"/>
        </w:rPr>
        <w:t xml:space="preserve">En este ejemplo, el directorio actual </w:t>
      </w:r>
      <w:proofErr w:type="gramStart"/>
      <w:r>
        <w:rPr>
          <w:rStyle w:val="AnswerGray"/>
        </w:rPr>
        <w:t>es  /</w:t>
      </w:r>
      <w:proofErr w:type="gramEnd"/>
      <w:r>
        <w:rPr>
          <w:rStyle w:val="AnswerGray"/>
        </w:rPr>
        <w:t>home/analyst/cyops_folder3 según lo que indica cyops_folder3 en el cursor.</w:t>
      </w:r>
    </w:p>
    <w:p w14:paraId="51CCC3BB" w14:textId="77777777" w:rsidR="003961D3" w:rsidRPr="00971C07" w:rsidRDefault="003961D3" w:rsidP="003961D3">
      <w:pPr>
        <w:pStyle w:val="BodyTextL50"/>
      </w:pPr>
      <w:r>
        <w:rPr>
          <w:b/>
        </w:rPr>
        <w:t>Nota</w:t>
      </w:r>
      <w:r w:rsidRPr="00923392">
        <w:t>: En el indicador</w:t>
      </w:r>
      <w:r>
        <w:rPr>
          <w:b/>
        </w:rPr>
        <w:t xml:space="preserve"> [analyst@secOps ~]$</w:t>
      </w:r>
      <w:r w:rsidRPr="00EA00D4">
        <w:t xml:space="preserve"> de arriba, el símbolo </w:t>
      </w:r>
      <w:r>
        <w:rPr>
          <w:b/>
        </w:rPr>
        <w:t>~</w:t>
      </w:r>
      <w:r>
        <w:t xml:space="preserve"> representa el directorio de inicio del usuario actual. En este ejemplo, el directorio de inicio del usuario actual es </w:t>
      </w:r>
      <w:r>
        <w:rPr>
          <w:b/>
        </w:rPr>
        <w:t>/home/analyst</w:t>
      </w:r>
      <w:r>
        <w:t xml:space="preserve">. Después del comando </w:t>
      </w:r>
      <w:r>
        <w:rPr>
          <w:b/>
        </w:rPr>
        <w:t>cd /home/analyst/cyops_folder3</w:t>
      </w:r>
      <w:r>
        <w:t xml:space="preserve">, ahora el directorio de inicio del usuario actual es </w:t>
      </w:r>
      <w:r>
        <w:rPr>
          <w:b/>
        </w:rPr>
        <w:t>/home/analyst/cyops_folder3</w:t>
      </w:r>
      <w:r>
        <w:t>.</w:t>
      </w:r>
    </w:p>
    <w:p w14:paraId="377DB4AD" w14:textId="77777777" w:rsidR="003961D3" w:rsidRPr="00971C07" w:rsidRDefault="003961D3" w:rsidP="003961D3">
      <w:pPr>
        <w:pStyle w:val="BodyTextL50"/>
      </w:pPr>
      <w:r>
        <w:rPr>
          <w:b/>
        </w:rPr>
        <w:t>Nota</w:t>
      </w:r>
      <w:r w:rsidRPr="00923392">
        <w:t xml:space="preserve">: </w:t>
      </w:r>
      <w:r>
        <w:rPr>
          <w:b/>
        </w:rPr>
        <w:t>$</w:t>
      </w:r>
      <w:r w:rsidRPr="00F33583">
        <w:t xml:space="preserve"> (el signo de dólar) indica un privilegio de usuario común. Si se muestra un ‘</w:t>
      </w:r>
      <w:r>
        <w:rPr>
          <w:b/>
        </w:rPr>
        <w:t xml:space="preserve">#’ </w:t>
      </w:r>
      <w:r w:rsidRPr="00BF346B">
        <w:t>(signo de hashtag o cardinal) en el indicador, se indica un privilegio elevado (</w:t>
      </w:r>
      <w:r>
        <w:rPr>
          <w:b/>
        </w:rPr>
        <w:t>usuario root</w:t>
      </w:r>
      <w:r>
        <w:t>).</w:t>
      </w:r>
    </w:p>
    <w:p w14:paraId="6C891F38" w14:textId="77777777" w:rsidR="003961D3" w:rsidRDefault="003961D3" w:rsidP="003961D3">
      <w:pPr>
        <w:pStyle w:val="BodyTextL50"/>
      </w:pPr>
      <w:r>
        <w:rPr>
          <w:b/>
        </w:rPr>
        <w:t>Nota</w:t>
      </w:r>
      <w:r w:rsidRPr="00923392">
        <w:t>: Si bien estos símbolos, convenciones y conceptos centrales son siempre los mismos, el indicador de una ventana del terminal de Linux permite amplias posibilidades de personalización. Por lo tanto, la estructura del cursor que se ve en la Maquina Virtual CyberOps Worstation probablemente sea diferente del cursor de otras instalaciones de Linux.</w:t>
      </w:r>
    </w:p>
    <w:p w14:paraId="3EEA3B79" w14:textId="77777777" w:rsidR="00A9210E" w:rsidRDefault="003961D3" w:rsidP="00A9210E">
      <w:pPr>
        <w:pStyle w:val="BodyTextL50"/>
        <w:spacing w:after="0"/>
      </w:pPr>
      <w:r>
        <w:rPr>
          <w:b/>
        </w:rPr>
        <w:t>Desafío:</w:t>
      </w:r>
      <w:r>
        <w:t xml:space="preserve"> Escribir el comando </w:t>
      </w:r>
      <w:r>
        <w:rPr>
          <w:b/>
        </w:rPr>
        <w:t>cd ~</w:t>
      </w:r>
      <w:r w:rsidRPr="00605CA8">
        <w:t xml:space="preserve"> y describir qué sucede.</w:t>
      </w:r>
    </w:p>
    <w:p w14:paraId="228B069A" w14:textId="77777777" w:rsidR="00A9210E" w:rsidRDefault="00A9210E" w:rsidP="00A9210E">
      <w:pPr>
        <w:pStyle w:val="Ttulo4"/>
      </w:pPr>
      <w:r>
        <w:t>Pregunta:</w:t>
      </w:r>
    </w:p>
    <w:p w14:paraId="637FA765" w14:textId="7BF28952" w:rsidR="003961D3" w:rsidRDefault="003961D3" w:rsidP="00A9210E">
      <w:pPr>
        <w:pStyle w:val="BodyTextL50"/>
        <w:spacing w:before="0"/>
      </w:pPr>
      <w:r>
        <w:t>¿Por qué sucedió esto?</w:t>
      </w:r>
    </w:p>
    <w:p w14:paraId="14AB81E3" w14:textId="77777777" w:rsidR="003961D3" w:rsidRDefault="003961D3" w:rsidP="003961D3">
      <w:pPr>
        <w:pStyle w:val="BodyTextL50"/>
        <w:rPr>
          <w:rStyle w:val="AnswerGray"/>
        </w:rPr>
      </w:pPr>
      <w:r>
        <w:rPr>
          <w:rStyle w:val="AnswerGray"/>
        </w:rPr>
        <w:t>El directorio se cambia al directorio de inicio. Ya que el shell interpreta el ~ como un atajo para el directorio de inicio del usuario actual, cd ~ cambia al inicio del usuario actual.</w:t>
      </w:r>
    </w:p>
    <w:p w14:paraId="12A2AAD3" w14:textId="77777777" w:rsidR="003961D3" w:rsidRDefault="003961D3" w:rsidP="001739F6">
      <w:pPr>
        <w:pStyle w:val="SubStepAlpha"/>
      </w:pPr>
      <w:r>
        <w:t>Utilicen el comando </w:t>
      </w:r>
      <w:r w:rsidRPr="00605CA8">
        <w:rPr>
          <w:b/>
        </w:rPr>
        <w:t>mkdir</w:t>
      </w:r>
      <w:r>
        <w:t xml:space="preserve"> para crear una carpeta nueva de nombre </w:t>
      </w:r>
      <w:r>
        <w:rPr>
          <w:b/>
        </w:rPr>
        <w:t>cyops_folder4</w:t>
      </w:r>
      <w:r>
        <w:t xml:space="preserve"> dentro de la carpeta </w:t>
      </w:r>
      <w:r>
        <w:rPr>
          <w:b/>
        </w:rPr>
        <w:t>cyops_folder3</w:t>
      </w:r>
      <w:r>
        <w:t>:</w:t>
      </w:r>
    </w:p>
    <w:p w14:paraId="05800D77"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w:t>
      </w:r>
      <w:proofErr w:type="spellStart"/>
      <w:r w:rsidRPr="003D62C9">
        <w:rPr>
          <w:b/>
          <w:lang w:val="en-US"/>
        </w:rPr>
        <w:t>mkdir</w:t>
      </w:r>
      <w:proofErr w:type="spellEnd"/>
      <w:r w:rsidRPr="003D62C9">
        <w:rPr>
          <w:b/>
          <w:lang w:val="en-US"/>
        </w:rPr>
        <w:t xml:space="preserve"> /home/analyst/cyops_folder3/cyops_folder4</w:t>
      </w:r>
    </w:p>
    <w:p w14:paraId="1C91332C" w14:textId="77777777" w:rsidR="003961D3" w:rsidRPr="00605CA8" w:rsidRDefault="003961D3" w:rsidP="003961D3">
      <w:pPr>
        <w:pStyle w:val="CMD"/>
      </w:pPr>
      <w:r>
        <w:t>[</w:t>
      </w:r>
      <w:proofErr w:type="spellStart"/>
      <w:r>
        <w:t>analyst@secOps</w:t>
      </w:r>
      <w:proofErr w:type="spellEnd"/>
      <w:r>
        <w:t xml:space="preserve"> ~]$</w:t>
      </w:r>
    </w:p>
    <w:p w14:paraId="0964E785" w14:textId="77777777" w:rsidR="003961D3" w:rsidRDefault="003961D3" w:rsidP="005E77B3">
      <w:pPr>
        <w:pStyle w:val="SubStepAlpha"/>
      </w:pPr>
      <w:r>
        <w:t>Utilice el comando </w:t>
      </w:r>
      <w:r w:rsidRPr="00605CA8">
        <w:rPr>
          <w:b/>
        </w:rPr>
        <w:t>ls -l</w:t>
      </w:r>
      <w:r>
        <w:t xml:space="preserve"> para verificar que se haya creado la carpeta.</w:t>
      </w:r>
    </w:p>
    <w:p w14:paraId="7F128632" w14:textId="77777777" w:rsidR="003961D3" w:rsidRPr="003D62C9" w:rsidRDefault="003961D3" w:rsidP="003961D3">
      <w:pPr>
        <w:pStyle w:val="CMD"/>
        <w:rPr>
          <w:lang w:val="en-US"/>
        </w:rPr>
      </w:pP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 /home/analyst/cyops_folder3</w:t>
      </w:r>
    </w:p>
    <w:p w14:paraId="04B324CD" w14:textId="77777777" w:rsidR="003961D3" w:rsidRPr="003D62C9" w:rsidRDefault="003961D3" w:rsidP="003961D3">
      <w:pPr>
        <w:pStyle w:val="CMD"/>
        <w:rPr>
          <w:lang w:val="en-US"/>
        </w:rPr>
      </w:pPr>
      <w:r w:rsidRPr="003D62C9">
        <w:rPr>
          <w:lang w:val="en-US"/>
        </w:rPr>
        <w:t>total 4</w:t>
      </w:r>
    </w:p>
    <w:p w14:paraId="67979108"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Aug 16 15:04 cyops_folder4</w:t>
      </w:r>
    </w:p>
    <w:p w14:paraId="3CA3C177" w14:textId="73D036D1" w:rsidR="003961D3" w:rsidRDefault="003961D3" w:rsidP="005E77B3">
      <w:pPr>
        <w:pStyle w:val="SubStepAlpha"/>
      </w:pPr>
      <w:r w:rsidRPr="003D62C9">
        <w:rPr>
          <w:rFonts w:cs="Arial"/>
          <w:szCs w:val="20"/>
        </w:rPr>
        <w:t xml:space="preserve">Hasta este punto, hemos utilizado </w:t>
      </w:r>
      <w:r w:rsidRPr="003D62C9">
        <w:rPr>
          <w:rFonts w:cs="Arial"/>
          <w:i/>
          <w:szCs w:val="20"/>
        </w:rPr>
        <w:t xml:space="preserve">rutas completas o </w:t>
      </w:r>
      <w:r w:rsidR="003D62C9" w:rsidRPr="003D62C9">
        <w:rPr>
          <w:rFonts w:cs="Arial"/>
          <w:i/>
          <w:szCs w:val="20"/>
        </w:rPr>
        <w:t>absolutas (</w:t>
      </w:r>
      <w:r w:rsidRPr="003D62C9">
        <w:rPr>
          <w:rFonts w:cs="Arial"/>
          <w:i/>
          <w:szCs w:val="20"/>
        </w:rPr>
        <w:t xml:space="preserve">full </w:t>
      </w:r>
      <w:proofErr w:type="spellStart"/>
      <w:r w:rsidRPr="003D62C9">
        <w:rPr>
          <w:rFonts w:cs="Arial"/>
          <w:i/>
          <w:szCs w:val="20"/>
        </w:rPr>
        <w:t>path</w:t>
      </w:r>
      <w:proofErr w:type="spellEnd"/>
      <w:r w:rsidRPr="003D62C9">
        <w:rPr>
          <w:rFonts w:cs="Arial"/>
          <w:i/>
          <w:szCs w:val="20"/>
        </w:rPr>
        <w:t xml:space="preserve"> </w:t>
      </w:r>
      <w:proofErr w:type="spellStart"/>
      <w:r w:rsidRPr="003D62C9">
        <w:rPr>
          <w:rFonts w:cs="Arial"/>
          <w:i/>
          <w:szCs w:val="20"/>
        </w:rPr>
        <w:t>or</w:t>
      </w:r>
      <w:proofErr w:type="spellEnd"/>
      <w:r w:rsidRPr="003D62C9">
        <w:rPr>
          <w:rFonts w:cs="Arial"/>
          <w:i/>
          <w:szCs w:val="20"/>
        </w:rPr>
        <w:t xml:space="preserve"> </w:t>
      </w:r>
      <w:proofErr w:type="spellStart"/>
      <w:r w:rsidRPr="003D62C9">
        <w:rPr>
          <w:rFonts w:cs="Arial"/>
          <w:i/>
          <w:szCs w:val="20"/>
        </w:rPr>
        <w:t>absolute</w:t>
      </w:r>
      <w:proofErr w:type="spellEnd"/>
      <w:r w:rsidRPr="003D62C9">
        <w:rPr>
          <w:rFonts w:cs="Arial"/>
          <w:i/>
          <w:szCs w:val="20"/>
        </w:rPr>
        <w:t xml:space="preserve"> path).</w:t>
      </w:r>
      <w:r w:rsidRPr="003D62C9">
        <w:rPr>
          <w:rFonts w:cs="Arial"/>
          <w:szCs w:val="20"/>
        </w:rPr>
        <w:t xml:space="preserve"> El término "ruta absoluta"(absolute path) es el que se utiliza para hacer referencia</w:t>
      </w:r>
      <w:r>
        <w:t xml:space="preserve"> a rutas que siempre comienzan en el directorio </w:t>
      </w:r>
      <w:proofErr w:type="gramStart"/>
      <w:r>
        <w:t>root(</w:t>
      </w:r>
      <w:proofErr w:type="gramEnd"/>
      <w:r>
        <w:t xml:space="preserve">/). También se puede trabajar con </w:t>
      </w:r>
      <w:r w:rsidRPr="002413AA">
        <w:rPr>
          <w:i/>
        </w:rPr>
        <w:t>rutas relativas</w:t>
      </w:r>
      <w:r>
        <w:t>. Las rutas relativas reducen la cantidad de texto que se debe escribir. Para comprender cómo funcionan las rutas relativas, tenemos que entender los directorios </w:t>
      </w:r>
      <w:r w:rsidRPr="002413AA">
        <w:rPr>
          <w:b/>
        </w:rPr>
        <w:t>.</w:t>
      </w:r>
      <w:r>
        <w:t> y</w:t>
      </w:r>
      <w:r w:rsidRPr="002413AA">
        <w:rPr>
          <w:b/>
        </w:rPr>
        <w:t xml:space="preserve"> ..</w:t>
      </w:r>
      <w:r>
        <w:t xml:space="preserve"> (punto y punto doble). En el directorio </w:t>
      </w:r>
      <w:r w:rsidRPr="002413AA">
        <w:rPr>
          <w:b/>
        </w:rPr>
        <w:t>cyops_folder3</w:t>
      </w:r>
      <w:r>
        <w:t>, emitan un </w:t>
      </w:r>
      <w:r w:rsidRPr="0085224A">
        <w:rPr>
          <w:b/>
        </w:rPr>
        <w:t>ls –la</w:t>
      </w:r>
      <w:r>
        <w:t>:</w:t>
      </w:r>
    </w:p>
    <w:p w14:paraId="7141B8BC" w14:textId="77777777" w:rsidR="003961D3" w:rsidRPr="003D62C9" w:rsidRDefault="003961D3" w:rsidP="003961D3">
      <w:pPr>
        <w:pStyle w:val="CMD"/>
        <w:keepNext/>
        <w:rPr>
          <w:lang w:val="en-US"/>
        </w:rPr>
      </w:pPr>
      <w:proofErr w:type="spellStart"/>
      <w:r w:rsidRPr="003D62C9">
        <w:rPr>
          <w:lang w:val="en-US"/>
        </w:rPr>
        <w:lastRenderedPageBreak/>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–la /home/analyst/cyops_folder3</w:t>
      </w:r>
    </w:p>
    <w:p w14:paraId="01590195" w14:textId="77777777" w:rsidR="003961D3" w:rsidRPr="003D62C9" w:rsidRDefault="003961D3" w:rsidP="003961D3">
      <w:pPr>
        <w:pStyle w:val="CMDOutput"/>
        <w:rPr>
          <w:lang w:val="en-US"/>
        </w:rPr>
      </w:pPr>
      <w:r w:rsidRPr="003D62C9">
        <w:rPr>
          <w:lang w:val="en-US"/>
        </w:rPr>
        <w:t>total 12</w:t>
      </w:r>
    </w:p>
    <w:p w14:paraId="4E9E5937" w14:textId="77777777" w:rsidR="003961D3" w:rsidRPr="003D62C9" w:rsidRDefault="003961D3" w:rsidP="003961D3">
      <w:pPr>
        <w:pStyle w:val="CMDOutput"/>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3 analyst </w:t>
      </w:r>
      <w:proofErr w:type="spellStart"/>
      <w:r w:rsidRPr="003D62C9">
        <w:rPr>
          <w:lang w:val="en-US"/>
        </w:rPr>
        <w:t>analyst</w:t>
      </w:r>
      <w:proofErr w:type="spellEnd"/>
      <w:r w:rsidRPr="003D62C9">
        <w:rPr>
          <w:lang w:val="en-US"/>
        </w:rPr>
        <w:t xml:space="preserve"> 4096 Aug 16 </w:t>
      </w:r>
      <w:proofErr w:type="gramStart"/>
      <w:r w:rsidRPr="003D62C9">
        <w:rPr>
          <w:lang w:val="en-US"/>
        </w:rPr>
        <w:t>15:04 .</w:t>
      </w:r>
      <w:proofErr w:type="gramEnd"/>
    </w:p>
    <w:p w14:paraId="2BD173A4" w14:textId="77777777" w:rsidR="003961D3" w:rsidRPr="003D62C9" w:rsidRDefault="003961D3" w:rsidP="003961D3">
      <w:pPr>
        <w:pStyle w:val="CMDOutput"/>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20 analyst </w:t>
      </w:r>
      <w:proofErr w:type="spellStart"/>
      <w:r w:rsidRPr="003D62C9">
        <w:rPr>
          <w:lang w:val="en-US"/>
        </w:rPr>
        <w:t>analyst</w:t>
      </w:r>
      <w:proofErr w:type="spellEnd"/>
      <w:r w:rsidRPr="003D62C9">
        <w:rPr>
          <w:lang w:val="en-US"/>
        </w:rPr>
        <w:t xml:space="preserve"> 4096 Aug 16 15:02</w:t>
      </w:r>
      <w:proofErr w:type="gramStart"/>
      <w:r w:rsidRPr="003D62C9">
        <w:rPr>
          <w:lang w:val="en-US"/>
        </w:rPr>
        <w:t xml:space="preserve"> ..</w:t>
      </w:r>
      <w:proofErr w:type="gramEnd"/>
    </w:p>
    <w:p w14:paraId="1D4E25A9" w14:textId="77777777" w:rsidR="003961D3" w:rsidRPr="003D62C9" w:rsidRDefault="003961D3" w:rsidP="003961D3">
      <w:pPr>
        <w:pStyle w:val="CMDOutput"/>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Aug 16 15:04 cyops_folder4</w:t>
      </w:r>
    </w:p>
    <w:p w14:paraId="5A077805" w14:textId="77777777" w:rsidR="003961D3" w:rsidRDefault="003961D3" w:rsidP="003961D3">
      <w:pPr>
        <w:pStyle w:val="SubStepAlpha"/>
        <w:numPr>
          <w:ilvl w:val="0"/>
          <w:numId w:val="0"/>
        </w:numPr>
        <w:ind w:left="720"/>
      </w:pPr>
      <w:r>
        <w:t>La opción </w:t>
      </w:r>
      <w:r w:rsidRPr="00A80774">
        <w:rPr>
          <w:b/>
        </w:rPr>
        <w:t>-a</w:t>
      </w:r>
      <w:r>
        <w:t xml:space="preserve"> le indica a </w:t>
      </w:r>
      <w:r w:rsidRPr="00605CA8">
        <w:rPr>
          <w:b/>
        </w:rPr>
        <w:t>ls</w:t>
      </w:r>
      <w:r>
        <w:t xml:space="preserve"> que debe mostrar todos los archivos. Observe los listados</w:t>
      </w:r>
      <w:r>
        <w:rPr>
          <w:b/>
        </w:rPr>
        <w:t> .</w:t>
      </w:r>
      <w:r>
        <w:t> y</w:t>
      </w:r>
      <w:r w:rsidRPr="002413AA">
        <w:rPr>
          <w:b/>
        </w:rPr>
        <w:t> ..</w:t>
      </w:r>
      <w:r>
        <w:t xml:space="preserve"> que muestra </w:t>
      </w:r>
      <w:r w:rsidRPr="00605CA8">
        <w:rPr>
          <w:b/>
        </w:rPr>
        <w:t>ls</w:t>
      </w:r>
      <w:r>
        <w:t>. El sistema operativo utiliza estos listados para rastrear el directorio actual (.) y el superior en el árbol (..) Puede ver cómo se utilizan los directorios</w:t>
      </w:r>
      <w:r w:rsidRPr="005853A0">
        <w:rPr>
          <w:b/>
        </w:rPr>
        <w:t xml:space="preserve"> .</w:t>
      </w:r>
      <w:r>
        <w:t xml:space="preserve"> y</w:t>
      </w:r>
      <w:r w:rsidRPr="005853A0">
        <w:rPr>
          <w:b/>
        </w:rPr>
        <w:t xml:space="preserve"> ..</w:t>
      </w:r>
      <w:r>
        <w:t xml:space="preserve"> al emplear el comando</w:t>
      </w:r>
      <w:r w:rsidRPr="005853A0">
        <w:rPr>
          <w:b/>
        </w:rPr>
        <w:t> cd</w:t>
      </w:r>
      <w:r>
        <w:t xml:space="preserve"> para cambiar de directorio. Utilizar el comando </w:t>
      </w:r>
      <w:r w:rsidRPr="00605CA8">
        <w:rPr>
          <w:b/>
        </w:rPr>
        <w:t>cd</w:t>
      </w:r>
      <w:r>
        <w:t xml:space="preserve"> para pasar de un directorio al </w:t>
      </w:r>
      <w:r w:rsidRPr="00A80774">
        <w:rPr>
          <w:b/>
        </w:rPr>
        <w:t>.</w:t>
      </w:r>
      <w:r>
        <w:t xml:space="preserve"> no genera ningún cambio de directorio visible porque </w:t>
      </w:r>
      <w:r w:rsidRPr="009439F4">
        <w:rPr>
          <w:b/>
        </w:rPr>
        <w:t>.</w:t>
      </w:r>
      <w:r>
        <w:t xml:space="preserve"> apunta a su propio directorio. </w:t>
      </w:r>
    </w:p>
    <w:p w14:paraId="6B94376C" w14:textId="77777777" w:rsidR="003961D3" w:rsidRDefault="003961D3" w:rsidP="005E77B3">
      <w:pPr>
        <w:pStyle w:val="SubStepAlpha"/>
      </w:pPr>
      <w:r>
        <w:t>Pasen del directorio actual a /home/analyst/cyops_folder3:</w:t>
      </w:r>
    </w:p>
    <w:p w14:paraId="301F21BF"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cd /home/analyst/cyops_folder3</w:t>
      </w:r>
    </w:p>
    <w:p w14:paraId="355E6B70" w14:textId="77777777" w:rsidR="003961D3" w:rsidRDefault="003961D3" w:rsidP="003961D3">
      <w:pPr>
        <w:pStyle w:val="CMD"/>
      </w:pPr>
      <w:r>
        <w:t>[</w:t>
      </w:r>
      <w:proofErr w:type="spellStart"/>
      <w:r>
        <w:t>analyst@secOps</w:t>
      </w:r>
      <w:proofErr w:type="spellEnd"/>
      <w:r>
        <w:t xml:space="preserve"> cyops_folder3]$</w:t>
      </w:r>
    </w:p>
    <w:p w14:paraId="024C735F" w14:textId="77777777" w:rsidR="003961D3" w:rsidRDefault="003961D3" w:rsidP="005E77B3">
      <w:pPr>
        <w:pStyle w:val="SubStepAlpha"/>
      </w:pPr>
      <w:r>
        <w:t xml:space="preserve">Escriban </w:t>
      </w:r>
      <w:r w:rsidRPr="0085224A">
        <w:rPr>
          <w:b/>
        </w:rPr>
        <w:t>cd .</w:t>
      </w:r>
      <w:r>
        <w:t>.</w:t>
      </w:r>
    </w:p>
    <w:p w14:paraId="49F2A228"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cyops_folder</w:t>
      </w:r>
      <w:proofErr w:type="gramStart"/>
      <w:r w:rsidRPr="003D62C9">
        <w:rPr>
          <w:lang w:val="en-US"/>
        </w:rPr>
        <w:t>3]$</w:t>
      </w:r>
      <w:proofErr w:type="gramEnd"/>
      <w:r w:rsidRPr="003D62C9">
        <w:rPr>
          <w:b/>
          <w:lang w:val="en-US"/>
        </w:rPr>
        <w:t xml:space="preserve"> cd .</w:t>
      </w:r>
    </w:p>
    <w:p w14:paraId="7C43BD89" w14:textId="77777777" w:rsidR="003961D3" w:rsidRPr="009439F4" w:rsidRDefault="003961D3" w:rsidP="003961D3">
      <w:pPr>
        <w:pStyle w:val="CMD"/>
      </w:pPr>
      <w:r>
        <w:t>[</w:t>
      </w:r>
      <w:proofErr w:type="spellStart"/>
      <w:r>
        <w:t>analyst@secOps</w:t>
      </w:r>
      <w:proofErr w:type="spellEnd"/>
      <w:r>
        <w:t xml:space="preserve"> cyops_folder3]$</w:t>
      </w:r>
    </w:p>
    <w:p w14:paraId="43669661" w14:textId="77777777" w:rsidR="005E77B3" w:rsidRDefault="005E77B3" w:rsidP="005E77B3">
      <w:pPr>
        <w:pStyle w:val="Ttulo4"/>
      </w:pPr>
      <w:r>
        <w:t>Pregunta:</w:t>
      </w:r>
    </w:p>
    <w:p w14:paraId="4DCB1BEB" w14:textId="0F9E3511" w:rsidR="003961D3" w:rsidRDefault="003961D3" w:rsidP="005E77B3">
      <w:pPr>
        <w:pStyle w:val="BodyTextL50"/>
        <w:spacing w:before="0"/>
      </w:pPr>
      <w:r>
        <w:t>¿Qué ocurre?</w:t>
      </w:r>
    </w:p>
    <w:p w14:paraId="490859D8" w14:textId="77777777" w:rsidR="003961D3" w:rsidRDefault="003961D3" w:rsidP="003961D3">
      <w:pPr>
        <w:pStyle w:val="BodyTextL50"/>
        <w:rPr>
          <w:rStyle w:val="AnswerGray"/>
        </w:rPr>
      </w:pPr>
      <w:r>
        <w:rPr>
          <w:rStyle w:val="AnswerGray"/>
        </w:rPr>
        <w:t>Al parecer, nada más que el intérprete de comandos cambió el directorio al directorio actual.</w:t>
      </w:r>
    </w:p>
    <w:p w14:paraId="606B8344" w14:textId="77777777" w:rsidR="003961D3" w:rsidRDefault="003961D3" w:rsidP="005E77B3">
      <w:pPr>
        <w:pStyle w:val="SubStepAlpha"/>
      </w:pPr>
      <w:r>
        <w:t>Al cambiar al directorio</w:t>
      </w:r>
      <w:r w:rsidRPr="00A80774">
        <w:rPr>
          <w:b/>
        </w:rPr>
        <w:t xml:space="preserve"> ..</w:t>
      </w:r>
      <w:r>
        <w:t xml:space="preserve">, se subirá un nivel en el árbol. Este directorio también se conoce como </w:t>
      </w:r>
      <w:r>
        <w:rPr>
          <w:i/>
        </w:rPr>
        <w:t>directorio matriz</w:t>
      </w:r>
      <w:r>
        <w:t xml:space="preserve">. Escriban </w:t>
      </w:r>
      <w:r>
        <w:rPr>
          <w:rFonts w:ascii="Courier New" w:hAnsi="Courier New"/>
          <w:b/>
        </w:rPr>
        <w:t>cd ..</w:t>
      </w:r>
      <w:r>
        <w:t>.</w:t>
      </w:r>
    </w:p>
    <w:p w14:paraId="1797B2B4"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cyops_folder</w:t>
      </w:r>
      <w:proofErr w:type="gramStart"/>
      <w:r w:rsidRPr="003D62C9">
        <w:rPr>
          <w:lang w:val="en-US"/>
        </w:rPr>
        <w:t>3]$</w:t>
      </w:r>
      <w:proofErr w:type="gramEnd"/>
      <w:r w:rsidRPr="003D62C9">
        <w:rPr>
          <w:b/>
          <w:lang w:val="en-US"/>
        </w:rPr>
        <w:t xml:space="preserve"> cd ..</w:t>
      </w:r>
    </w:p>
    <w:p w14:paraId="31AF658E" w14:textId="77777777" w:rsidR="003961D3" w:rsidRPr="009439F4" w:rsidRDefault="003961D3" w:rsidP="003961D3">
      <w:pPr>
        <w:pStyle w:val="CMD"/>
      </w:pPr>
      <w:r>
        <w:t>[</w:t>
      </w:r>
      <w:proofErr w:type="spellStart"/>
      <w:r>
        <w:t>analyst@secOps</w:t>
      </w:r>
      <w:proofErr w:type="spellEnd"/>
      <w:r>
        <w:t xml:space="preserve"> ~]$</w:t>
      </w:r>
    </w:p>
    <w:p w14:paraId="3C421EDF" w14:textId="77777777" w:rsidR="005E77B3" w:rsidRDefault="005E77B3" w:rsidP="005E77B3">
      <w:pPr>
        <w:pStyle w:val="Ttulo4"/>
      </w:pPr>
      <w:r>
        <w:t>Pregunta:</w:t>
      </w:r>
    </w:p>
    <w:p w14:paraId="30D7BAF9" w14:textId="182771B6" w:rsidR="003961D3" w:rsidRDefault="003961D3" w:rsidP="005E77B3">
      <w:pPr>
        <w:pStyle w:val="BodyTextL50"/>
        <w:spacing w:before="0"/>
      </w:pPr>
      <w:r>
        <w:t>¿Qué ocurre?</w:t>
      </w:r>
    </w:p>
    <w:p w14:paraId="51DEC5AD" w14:textId="77777777" w:rsidR="003961D3" w:rsidRDefault="003961D3" w:rsidP="003961D3">
      <w:pPr>
        <w:pStyle w:val="SubStepAlpha"/>
        <w:numPr>
          <w:ilvl w:val="0"/>
          <w:numId w:val="0"/>
        </w:numPr>
        <w:ind w:left="720"/>
      </w:pPr>
      <w:r>
        <w:rPr>
          <w:rStyle w:val="AnswerGray"/>
        </w:rPr>
        <w:t>El directorio se cambió a /home/analyst, que es el directorio inmediatamente superior a cyops_folder3, también conocido como directorio principal.</w:t>
      </w:r>
    </w:p>
    <w:p w14:paraId="6A527043" w14:textId="77777777" w:rsidR="003961D3" w:rsidRPr="005E77B3" w:rsidRDefault="003961D3" w:rsidP="005E77B3">
      <w:pPr>
        <w:pStyle w:val="BodyTextL50"/>
        <w:rPr>
          <w:rStyle w:val="AnswerGray"/>
          <w:b w:val="0"/>
          <w:shd w:val="clear" w:color="auto" w:fill="auto"/>
        </w:rPr>
      </w:pPr>
      <w:r>
        <w:rPr>
          <w:rStyle w:val="AnswerGray"/>
          <w:b w:val="0"/>
          <w:shd w:val="clear" w:color="auto" w:fill="auto"/>
        </w:rPr>
        <w:t>¿Cuál sería el directorio actual si emitiera el comando </w:t>
      </w:r>
      <w:r>
        <w:rPr>
          <w:rStyle w:val="AnswerGray"/>
          <w:shd w:val="clear" w:color="auto" w:fill="auto"/>
        </w:rPr>
        <w:t>cd ..</w:t>
      </w:r>
      <w:r>
        <w:rPr>
          <w:rStyle w:val="AnswerGray"/>
          <w:b w:val="0"/>
          <w:shd w:val="clear" w:color="auto" w:fill="auto"/>
        </w:rPr>
        <w:t xml:space="preserve"> en </w:t>
      </w:r>
      <w:r w:rsidRPr="005E77B3">
        <w:t>[analyst@secOps ~]$</w:t>
      </w:r>
      <w:r>
        <w:rPr>
          <w:rStyle w:val="AnswerGray"/>
          <w:b w:val="0"/>
          <w:shd w:val="clear" w:color="auto" w:fill="auto"/>
        </w:rPr>
        <w:t>?</w:t>
      </w:r>
    </w:p>
    <w:p w14:paraId="41C00233" w14:textId="77777777" w:rsidR="003961D3" w:rsidRDefault="003961D3" w:rsidP="003961D3">
      <w:pPr>
        <w:pStyle w:val="BodyTextL50"/>
        <w:rPr>
          <w:rStyle w:val="AnswerGray"/>
        </w:rPr>
      </w:pPr>
      <w:r>
        <w:rPr>
          <w:rStyle w:val="AnswerGray"/>
        </w:rPr>
        <w:t>/home</w:t>
      </w:r>
    </w:p>
    <w:p w14:paraId="7E21349E" w14:textId="77777777" w:rsidR="003961D3" w:rsidRPr="005E77B3" w:rsidRDefault="003961D3" w:rsidP="005E77B3">
      <w:pPr>
        <w:pStyle w:val="BodyTextL50"/>
      </w:pPr>
      <w:r>
        <w:t xml:space="preserve">¿Cuál sería el directorio actual al emitir el comando </w:t>
      </w:r>
      <w:r>
        <w:rPr>
          <w:b/>
        </w:rPr>
        <w:t>cd..</w:t>
      </w:r>
      <w:r>
        <w:t xml:space="preserve"> en [analyst@secOps home]$?</w:t>
      </w:r>
    </w:p>
    <w:p w14:paraId="3EE88625" w14:textId="77777777" w:rsidR="003961D3" w:rsidRDefault="003961D3" w:rsidP="003961D3">
      <w:pPr>
        <w:pStyle w:val="BodyTextL50"/>
        <w:rPr>
          <w:rStyle w:val="AnswerGray"/>
        </w:rPr>
      </w:pPr>
      <w:r>
        <w:rPr>
          <w:rStyle w:val="AnswerGray"/>
        </w:rPr>
        <w:t>/ (barra invertida), la raíz del sistema de archivos</w:t>
      </w:r>
    </w:p>
    <w:p w14:paraId="796F1B4B" w14:textId="77777777" w:rsidR="003961D3" w:rsidRPr="005E77B3" w:rsidRDefault="003961D3" w:rsidP="005E77B3">
      <w:pPr>
        <w:pStyle w:val="BodyTextL50"/>
      </w:pPr>
      <w:r>
        <w:t xml:space="preserve">¿Cuál sería el directorio actual al emitir el comando </w:t>
      </w:r>
      <w:r>
        <w:rPr>
          <w:b/>
        </w:rPr>
        <w:t>cd..</w:t>
      </w:r>
      <w:r>
        <w:t xml:space="preserve"> en [analyst@secOps /]$?</w:t>
      </w:r>
    </w:p>
    <w:p w14:paraId="116D1AC9" w14:textId="77777777" w:rsidR="003961D3" w:rsidRPr="007417D8" w:rsidRDefault="003961D3" w:rsidP="003961D3">
      <w:pPr>
        <w:pStyle w:val="BodyTextL50"/>
        <w:rPr>
          <w:rStyle w:val="AnswerGray"/>
        </w:rPr>
      </w:pPr>
      <w:r>
        <w:rPr>
          <w:rStyle w:val="AnswerGray"/>
        </w:rPr>
        <w:t>/ (barra invertida), la raíz del sistema de archivos. Ya que este es el nivel más alto, no se realiza ningún cambio hacia arriba ya que el directorio raíz no tiene un directorio principal.</w:t>
      </w:r>
    </w:p>
    <w:p w14:paraId="21A94193" w14:textId="77777777" w:rsidR="003961D3" w:rsidRPr="00DF6AC5" w:rsidRDefault="003961D3" w:rsidP="003961D3">
      <w:pPr>
        <w:pStyle w:val="Ttulo3"/>
      </w:pPr>
      <w:r>
        <w:t>Redireccionar salidas</w:t>
      </w:r>
    </w:p>
    <w:p w14:paraId="754572D9" w14:textId="77777777" w:rsidR="003961D3" w:rsidRPr="00DA0F85" w:rsidRDefault="003961D3" w:rsidP="003B308D">
      <w:pPr>
        <w:pStyle w:val="BodyTextL25"/>
      </w:pPr>
      <w:r>
        <w:t xml:space="preserve">Otro potente operador de la línea de comandos de Linux se conoce como </w:t>
      </w:r>
      <w:r>
        <w:rPr>
          <w:i/>
        </w:rPr>
        <w:t>redirect</w:t>
      </w:r>
      <w:r>
        <w:t>. Representado por el símbolo </w:t>
      </w:r>
      <w:r w:rsidRPr="00DA0F85">
        <w:rPr>
          <w:b/>
        </w:rPr>
        <w:t>&gt;</w:t>
      </w:r>
      <w:r>
        <w:t>, este operador permite redireccionar la salida de un comando a otra ubicación que no sea la ventana del terminal actual (la opción predeterminada).</w:t>
      </w:r>
    </w:p>
    <w:p w14:paraId="0453F5DB" w14:textId="77777777" w:rsidR="003961D3" w:rsidRDefault="003961D3" w:rsidP="003B308D">
      <w:pPr>
        <w:pStyle w:val="SubStepAlpha"/>
      </w:pPr>
      <w:r>
        <w:t>Utilicen el comando </w:t>
      </w:r>
      <w:r w:rsidRPr="009439F4">
        <w:rPr>
          <w:b/>
        </w:rPr>
        <w:t>cd</w:t>
      </w:r>
      <w:r>
        <w:t xml:space="preserve"> para pasar al directorio </w:t>
      </w:r>
      <w:r>
        <w:rPr>
          <w:b/>
        </w:rPr>
        <w:t>/home/analyst/</w:t>
      </w:r>
      <w:r>
        <w:t> (</w:t>
      </w:r>
      <w:r>
        <w:rPr>
          <w:b/>
        </w:rPr>
        <w:t>~)</w:t>
      </w:r>
      <w:r>
        <w:t>:</w:t>
      </w:r>
    </w:p>
    <w:p w14:paraId="240B9253"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cd /home/analyst/</w:t>
      </w:r>
    </w:p>
    <w:p w14:paraId="6AF943BB" w14:textId="77777777" w:rsidR="003961D3" w:rsidRPr="009439F4" w:rsidRDefault="003961D3" w:rsidP="003961D3">
      <w:pPr>
        <w:pStyle w:val="CMD"/>
      </w:pPr>
      <w:r>
        <w:t>[</w:t>
      </w:r>
      <w:proofErr w:type="spellStart"/>
      <w:r>
        <w:t>analyst@secOps</w:t>
      </w:r>
      <w:proofErr w:type="spellEnd"/>
      <w:r>
        <w:t xml:space="preserve"> ~]$</w:t>
      </w:r>
    </w:p>
    <w:p w14:paraId="77A84502" w14:textId="77777777" w:rsidR="003961D3" w:rsidRDefault="003961D3" w:rsidP="003B308D">
      <w:pPr>
        <w:pStyle w:val="SubStepAlpha"/>
      </w:pPr>
      <w:r>
        <w:t>Utilicen el comando </w:t>
      </w:r>
      <w:r w:rsidRPr="009439F4">
        <w:rPr>
          <w:b/>
        </w:rPr>
        <w:t>echo</w:t>
      </w:r>
      <w:r>
        <w:t xml:space="preserve"> para hacer echo de un mensaje. Como no se definió ninguna salida, la salida de echo se emitirá a la ventana del terminal actual:</w:t>
      </w:r>
    </w:p>
    <w:p w14:paraId="0D6C431C" w14:textId="77777777" w:rsidR="003961D3" w:rsidRPr="003D62C9" w:rsidRDefault="003961D3" w:rsidP="003961D3">
      <w:pPr>
        <w:pStyle w:val="CMD"/>
        <w:rPr>
          <w:lang w:val="en-US"/>
        </w:rPr>
      </w:pP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echo This is a message echoed to the terminal by echo.</w:t>
      </w:r>
    </w:p>
    <w:p w14:paraId="0D573383" w14:textId="77777777" w:rsidR="003961D3" w:rsidRPr="003D62C9" w:rsidRDefault="003961D3" w:rsidP="003961D3">
      <w:pPr>
        <w:pStyle w:val="CMD"/>
        <w:rPr>
          <w:lang w:val="en-US"/>
        </w:rPr>
      </w:pPr>
      <w:r w:rsidRPr="003D62C9">
        <w:rPr>
          <w:lang w:val="en-US"/>
        </w:rPr>
        <w:lastRenderedPageBreak/>
        <w:t>This is a message echoed to the terminal by echo.</w:t>
      </w:r>
    </w:p>
    <w:p w14:paraId="655FCDC1" w14:textId="77777777" w:rsidR="003961D3" w:rsidRDefault="003961D3" w:rsidP="003B308D">
      <w:pPr>
        <w:pStyle w:val="SubStepAlpha"/>
      </w:pPr>
      <w:r>
        <w:t>Utilicen el operador </w:t>
      </w:r>
      <w:r w:rsidRPr="00AA0AAC">
        <w:rPr>
          <w:b/>
        </w:rPr>
        <w:t>&gt;</w:t>
      </w:r>
      <w:r>
        <w:t xml:space="preserve"> para redireccionar la salida de echo a un archivo de texto y no a la pantalla:</w:t>
      </w:r>
    </w:p>
    <w:p w14:paraId="2765428D" w14:textId="77777777" w:rsidR="003961D3" w:rsidRPr="009439F4" w:rsidRDefault="003961D3" w:rsidP="003961D3">
      <w:pPr>
        <w:pStyle w:val="CMD"/>
      </w:pP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echo This is a message echoed to the terminal by echo. </w:t>
      </w:r>
      <w:r w:rsidRPr="009439F4">
        <w:rPr>
          <w:b/>
        </w:rPr>
        <w:t>&gt; some_text_file.txt</w:t>
      </w:r>
    </w:p>
    <w:p w14:paraId="53A7E58A" w14:textId="77777777" w:rsidR="00587365" w:rsidRDefault="003961D3" w:rsidP="00587365">
      <w:pPr>
        <w:pStyle w:val="BodyTextL50"/>
        <w:spacing w:after="0"/>
      </w:pPr>
      <w:r>
        <w:t>No se mostró ninguna salida en la pantalla.</w:t>
      </w:r>
    </w:p>
    <w:p w14:paraId="1C1CAEFE" w14:textId="77777777" w:rsidR="00587365" w:rsidRDefault="00587365" w:rsidP="00587365">
      <w:pPr>
        <w:pStyle w:val="Ttulo4"/>
      </w:pPr>
      <w:r>
        <w:t>Pregunta:</w:t>
      </w:r>
    </w:p>
    <w:p w14:paraId="72B6E21A" w14:textId="6FC65DBD" w:rsidR="003961D3" w:rsidRPr="00587365" w:rsidRDefault="003961D3" w:rsidP="00587365">
      <w:pPr>
        <w:pStyle w:val="BodyTextL50"/>
        <w:spacing w:before="0"/>
      </w:pPr>
      <w:r>
        <w:t>¿Es eso lo que se espera? Explique.</w:t>
      </w:r>
    </w:p>
    <w:p w14:paraId="25C1202D" w14:textId="77777777" w:rsidR="003961D3" w:rsidRDefault="003961D3" w:rsidP="003961D3">
      <w:pPr>
        <w:pStyle w:val="BodyTextL50"/>
        <w:rPr>
          <w:rStyle w:val="AnswerGray"/>
        </w:rPr>
      </w:pPr>
      <w:r>
        <w:rPr>
          <w:rStyle w:val="AnswerGray"/>
        </w:rPr>
        <w:t>Sí. La salida se reorientó hacia el archivo some_text_file.txt.</w:t>
      </w:r>
    </w:p>
    <w:p w14:paraId="7CFC218E" w14:textId="77777777" w:rsidR="003961D3" w:rsidRDefault="003961D3" w:rsidP="003B308D">
      <w:pPr>
        <w:pStyle w:val="SubStepAlpha"/>
      </w:pPr>
      <w:r>
        <w:t xml:space="preserve">Observar que, incluso aunque el archivo </w:t>
      </w:r>
      <w:r w:rsidRPr="00D13B9D">
        <w:rPr>
          <w:b/>
        </w:rPr>
        <w:t>some_text_file.txt</w:t>
      </w:r>
      <w:r>
        <w:t xml:space="preserve"> no existe, se le creó automaticamente para recibir la salida generada por </w:t>
      </w:r>
      <w:r w:rsidRPr="00114E8C">
        <w:rPr>
          <w:rFonts w:ascii="Courier New" w:hAnsi="Courier New"/>
          <w:b/>
        </w:rPr>
        <w:t>echo</w:t>
      </w:r>
      <w:r>
        <w:t>. Utilicen el comando </w:t>
      </w:r>
      <w:r w:rsidRPr="009439F4">
        <w:rPr>
          <w:b/>
        </w:rPr>
        <w:t>ls -l</w:t>
      </w:r>
      <w:r>
        <w:t xml:space="preserve"> para verificar si se creó efectivamente el archivo:</w:t>
      </w:r>
    </w:p>
    <w:p w14:paraId="6FA0422A"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 some_text_file.txt</w:t>
      </w:r>
    </w:p>
    <w:p w14:paraId="72172F94" w14:textId="77777777" w:rsidR="003961D3" w:rsidRPr="003D62C9" w:rsidRDefault="003961D3" w:rsidP="003961D3">
      <w:pPr>
        <w:pStyle w:val="CMD"/>
        <w:rPr>
          <w:lang w:val="en-US"/>
        </w:rPr>
      </w:pPr>
      <w:r w:rsidRPr="003D62C9">
        <w:rPr>
          <w:lang w:val="en-US"/>
        </w:rPr>
        <w:t>-</w:t>
      </w:r>
      <w:proofErr w:type="spellStart"/>
      <w:r w:rsidRPr="003D62C9">
        <w:rPr>
          <w:lang w:val="en-US"/>
        </w:rPr>
        <w:t>rw</w:t>
      </w:r>
      <w:proofErr w:type="spellEnd"/>
      <w:r w:rsidRPr="003D62C9">
        <w:rPr>
          <w:lang w:val="en-US"/>
        </w:rPr>
        <w:t xml:space="preserve">-r--r-- 1 analyst </w:t>
      </w:r>
      <w:proofErr w:type="spellStart"/>
      <w:r w:rsidRPr="003D62C9">
        <w:rPr>
          <w:lang w:val="en-US"/>
        </w:rPr>
        <w:t>analyst</w:t>
      </w:r>
      <w:proofErr w:type="spellEnd"/>
      <w:r w:rsidRPr="003D62C9">
        <w:rPr>
          <w:lang w:val="en-US"/>
        </w:rPr>
        <w:t xml:space="preserve"> 50 Feb 24 16:11 some_text_file.txt</w:t>
      </w:r>
    </w:p>
    <w:p w14:paraId="7E893760" w14:textId="77777777" w:rsidR="003961D3" w:rsidRDefault="003961D3" w:rsidP="003B308D">
      <w:pPr>
        <w:pStyle w:val="SubStepAlpha"/>
      </w:pPr>
      <w:r>
        <w:t>Utilicen el comando </w:t>
      </w:r>
      <w:proofErr w:type="spellStart"/>
      <w:r w:rsidRPr="009439F4">
        <w:rPr>
          <w:b/>
        </w:rPr>
        <w:t>cat</w:t>
      </w:r>
      <w:proofErr w:type="spellEnd"/>
      <w:r>
        <w:t xml:space="preserve"> para mostrar el contenido de archivo de texto </w:t>
      </w:r>
      <w:r w:rsidRPr="00D13B9D">
        <w:rPr>
          <w:b/>
        </w:rPr>
        <w:t>some_text_file.txt</w:t>
      </w:r>
      <w:r>
        <w:t>:</w:t>
      </w:r>
    </w:p>
    <w:p w14:paraId="711E4C64"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cat some_text_file.txt</w:t>
      </w:r>
    </w:p>
    <w:p w14:paraId="32659589" w14:textId="77777777" w:rsidR="003961D3" w:rsidRPr="003D62C9" w:rsidRDefault="003961D3" w:rsidP="003961D3">
      <w:pPr>
        <w:pStyle w:val="CMD"/>
        <w:rPr>
          <w:lang w:val="en-US"/>
        </w:rPr>
      </w:pPr>
      <w:r w:rsidRPr="003D62C9">
        <w:rPr>
          <w:lang w:val="en-US"/>
        </w:rPr>
        <w:t>This is a message echoed to the terminal by echo.</w:t>
      </w:r>
    </w:p>
    <w:p w14:paraId="7E267053" w14:textId="77777777" w:rsidR="003961D3" w:rsidRDefault="003961D3" w:rsidP="003B308D">
      <w:pPr>
        <w:pStyle w:val="SubStepAlpha"/>
      </w:pPr>
      <w:r>
        <w:t>Vuelvan a utilizar el operador </w:t>
      </w:r>
      <w:r w:rsidRPr="00AA0AAC">
        <w:rPr>
          <w:b/>
        </w:rPr>
        <w:t>&gt;</w:t>
      </w:r>
      <w:r>
        <w:t xml:space="preserve"> para redirigir otra salida de echo al archivo de texto </w:t>
      </w:r>
      <w:r>
        <w:rPr>
          <w:b/>
        </w:rPr>
        <w:t>some_text_file.txt</w:t>
      </w:r>
      <w:r>
        <w:t>:</w:t>
      </w:r>
    </w:p>
    <w:p w14:paraId="23B00BE7" w14:textId="77777777" w:rsidR="003961D3" w:rsidRPr="009439F4" w:rsidRDefault="003961D3" w:rsidP="003961D3">
      <w:pPr>
        <w:pStyle w:val="CMD"/>
      </w:pP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echo This is a DIFFERENT message, once again echoed to the terminal by echo. </w:t>
      </w:r>
      <w:r w:rsidRPr="009439F4">
        <w:rPr>
          <w:b/>
        </w:rPr>
        <w:t>&gt; some_text_file.txt</w:t>
      </w:r>
    </w:p>
    <w:p w14:paraId="33C55830" w14:textId="77777777" w:rsidR="003961D3" w:rsidRDefault="003961D3" w:rsidP="003B308D">
      <w:pPr>
        <w:pStyle w:val="SubStepAlpha"/>
      </w:pPr>
      <w:r>
        <w:t>Nuevamente, utilicen el comando </w:t>
      </w:r>
      <w:r w:rsidRPr="009439F4">
        <w:rPr>
          <w:b/>
        </w:rPr>
        <w:t>cat</w:t>
      </w:r>
      <w:r>
        <w:t xml:space="preserve"> para mostrar el contenido del archivo de texto </w:t>
      </w:r>
      <w:r w:rsidRPr="00D13B9D">
        <w:rPr>
          <w:b/>
        </w:rPr>
        <w:t>some_text_file.txt</w:t>
      </w:r>
      <w:r>
        <w:t>:</w:t>
      </w:r>
    </w:p>
    <w:p w14:paraId="34D4F6EA"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cat some_text_file.txt</w:t>
      </w:r>
    </w:p>
    <w:p w14:paraId="691141CD" w14:textId="77777777" w:rsidR="003961D3" w:rsidRPr="003D62C9" w:rsidRDefault="003961D3" w:rsidP="003961D3">
      <w:pPr>
        <w:pStyle w:val="CMD"/>
        <w:rPr>
          <w:lang w:val="en-US"/>
        </w:rPr>
      </w:pPr>
      <w:r w:rsidRPr="003D62C9">
        <w:rPr>
          <w:lang w:val="en-US"/>
        </w:rPr>
        <w:t>This is a DIFFERENT message, once again echoed to the terminal by echo.</w:t>
      </w:r>
    </w:p>
    <w:p w14:paraId="7053E443" w14:textId="77777777" w:rsidR="003B308D" w:rsidRDefault="003B308D" w:rsidP="003B308D">
      <w:pPr>
        <w:pStyle w:val="Ttulo4"/>
      </w:pPr>
      <w:r>
        <w:t>Pregunta:</w:t>
      </w:r>
    </w:p>
    <w:p w14:paraId="56164AA9" w14:textId="0CA35080" w:rsidR="003961D3" w:rsidRPr="003B308D" w:rsidRDefault="003961D3" w:rsidP="003B308D">
      <w:pPr>
        <w:pStyle w:val="BodyTextL50"/>
        <w:spacing w:before="0"/>
      </w:pPr>
      <w:r>
        <w:t>¿Qué le sucedió al archivo de texto? Explique.</w:t>
      </w:r>
    </w:p>
    <w:p w14:paraId="4C51022C" w14:textId="77777777" w:rsidR="003961D3" w:rsidRPr="009439F4" w:rsidRDefault="003961D3" w:rsidP="003961D3">
      <w:pPr>
        <w:pStyle w:val="BodyTextL50"/>
      </w:pPr>
      <w:r>
        <w:rPr>
          <w:rStyle w:val="AnswerGray"/>
        </w:rPr>
        <w:t>El archivo de texto fue completamente reemplazado por el nuevo mensaje. El operador &gt; destruyó el contenido del archivo txt antes de escribir el mensaje repetido por eco.</w:t>
      </w:r>
    </w:p>
    <w:p w14:paraId="5ACD30B1" w14:textId="77777777" w:rsidR="003961D3" w:rsidRDefault="003961D3" w:rsidP="003961D3">
      <w:pPr>
        <w:pStyle w:val="Ttulo3"/>
      </w:pPr>
      <w:r>
        <w:t>Redireccionar y anexar a un archivo de texto</w:t>
      </w:r>
    </w:p>
    <w:p w14:paraId="0CD1E6EC" w14:textId="77777777" w:rsidR="003961D3" w:rsidRDefault="003961D3" w:rsidP="003B308D">
      <w:pPr>
        <w:pStyle w:val="SubStepAlpha"/>
      </w:pPr>
      <w:r>
        <w:t>En forma similar a lo que ocurre con el operador </w:t>
      </w:r>
      <w:r w:rsidRPr="00A80BD6">
        <w:rPr>
          <w:b/>
        </w:rPr>
        <w:t>&gt;</w:t>
      </w:r>
      <w:r>
        <w:t xml:space="preserve">, </w:t>
      </w:r>
      <w:r>
        <w:rPr>
          <w:b/>
        </w:rPr>
        <w:t>&gt;&gt;</w:t>
      </w:r>
      <w:r>
        <w:t xml:space="preserve"> también permite redireccionar datos a archivos. La diferencia es que </w:t>
      </w:r>
      <w:r>
        <w:rPr>
          <w:b/>
        </w:rPr>
        <w:t>&gt;&gt;</w:t>
      </w:r>
      <w:r>
        <w:t xml:space="preserve"> anexa datos al final del archivo en cuestión, y mantiene el contenido actual intacto. Para anexar un mensaje a some_text_file.txt, emitir el siguiente comando: </w:t>
      </w:r>
    </w:p>
    <w:p w14:paraId="6B949F6F" w14:textId="77777777" w:rsidR="003961D3" w:rsidRPr="009439F4" w:rsidRDefault="003961D3" w:rsidP="003961D3">
      <w:pPr>
        <w:pStyle w:val="CMD"/>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echo This is another line of text. It will be APPENDED to the output file. </w:t>
      </w:r>
      <w:r>
        <w:rPr>
          <w:b/>
        </w:rPr>
        <w:t>&gt;&gt; some_text_file.txt</w:t>
      </w:r>
    </w:p>
    <w:p w14:paraId="3FB54BE7" w14:textId="77777777" w:rsidR="003961D3" w:rsidRDefault="003961D3" w:rsidP="003B308D">
      <w:pPr>
        <w:pStyle w:val="SubStepAlpha"/>
      </w:pPr>
      <w:r>
        <w:t xml:space="preserve">Utilizar el comando </w:t>
      </w:r>
      <w:r w:rsidRPr="006F5C89">
        <w:rPr>
          <w:b/>
          <w:bCs/>
        </w:rPr>
        <w:t xml:space="preserve"> cat</w:t>
      </w:r>
      <w:r>
        <w:t xml:space="preserve"> para mostrar el contenido del archivo de texto </w:t>
      </w:r>
      <w:r w:rsidRPr="00D13B9D">
        <w:rPr>
          <w:b/>
        </w:rPr>
        <w:t>some_text_file.txt</w:t>
      </w:r>
      <w:r>
        <w:t xml:space="preserve"> una vez más: </w:t>
      </w:r>
    </w:p>
    <w:p w14:paraId="292DAA05"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cat some_text_file.txt</w:t>
      </w:r>
    </w:p>
    <w:p w14:paraId="57E05822" w14:textId="77777777" w:rsidR="003961D3" w:rsidRPr="003D62C9" w:rsidRDefault="003961D3" w:rsidP="003961D3">
      <w:pPr>
        <w:pStyle w:val="CMD"/>
        <w:rPr>
          <w:lang w:val="en-US"/>
        </w:rPr>
      </w:pPr>
      <w:r w:rsidRPr="003D62C9">
        <w:rPr>
          <w:lang w:val="en-US"/>
        </w:rPr>
        <w:t>This is a DIFFERENT message, once again echoed to the terminal by echo.</w:t>
      </w:r>
    </w:p>
    <w:p w14:paraId="54A1F3C8" w14:textId="77777777" w:rsidR="003961D3" w:rsidRPr="003D62C9" w:rsidRDefault="003961D3" w:rsidP="003961D3">
      <w:pPr>
        <w:pStyle w:val="CMD"/>
        <w:rPr>
          <w:lang w:val="en-US"/>
        </w:rPr>
      </w:pPr>
      <w:r w:rsidRPr="003D62C9">
        <w:rPr>
          <w:lang w:val="en-US"/>
        </w:rPr>
        <w:t>This is another line of text. It will be APPENDED to the output file.</w:t>
      </w:r>
    </w:p>
    <w:p w14:paraId="6493A5DC" w14:textId="77777777" w:rsidR="003B308D" w:rsidRDefault="003B308D" w:rsidP="003B308D">
      <w:pPr>
        <w:pStyle w:val="Ttulo4"/>
      </w:pPr>
      <w:r>
        <w:t>Pregunta:</w:t>
      </w:r>
    </w:p>
    <w:p w14:paraId="64121AEB" w14:textId="288A816B" w:rsidR="003961D3" w:rsidRPr="003B308D" w:rsidRDefault="003961D3" w:rsidP="006F5C89">
      <w:pPr>
        <w:pStyle w:val="BodyTextL50"/>
        <w:spacing w:before="0"/>
      </w:pPr>
      <w:r>
        <w:t>¿Qué le sucedió al archivo de texto? Explique.</w:t>
      </w:r>
    </w:p>
    <w:p w14:paraId="74D83082" w14:textId="77777777" w:rsidR="003961D3" w:rsidRDefault="003961D3" w:rsidP="003961D3">
      <w:pPr>
        <w:pStyle w:val="CMDOutput"/>
        <w:rPr>
          <w:rStyle w:val="AnswerGray"/>
        </w:rPr>
      </w:pPr>
      <w:r>
        <w:rPr>
          <w:rStyle w:val="AnswerGray"/>
        </w:rPr>
        <w:t>El nuevo mensaje se adjuntó al final del archivo, manteniendo el contenido original intacto.</w:t>
      </w:r>
    </w:p>
    <w:p w14:paraId="24C9E6EF" w14:textId="77777777" w:rsidR="003961D3" w:rsidRDefault="003961D3" w:rsidP="003961D3">
      <w:pPr>
        <w:pStyle w:val="Ttulo3"/>
      </w:pPr>
      <w:r>
        <w:t>Trabajar con archivos ocultos en Linux</w:t>
      </w:r>
    </w:p>
    <w:p w14:paraId="70AD3477" w14:textId="265F73FB" w:rsidR="003961D3" w:rsidRDefault="003961D3" w:rsidP="0071644F">
      <w:pPr>
        <w:pStyle w:val="SubStepAlpha"/>
      </w:pPr>
      <w:r>
        <w:t xml:space="preserve">En Linux, los archivos cuyos nombres comienzan con un ‘.’ (punto) no se muestran por defecto. Si bien los </w:t>
      </w:r>
      <w:proofErr w:type="gramStart"/>
      <w:r>
        <w:t>archivos .</w:t>
      </w:r>
      <w:proofErr w:type="gramEnd"/>
      <w:r w:rsidR="00881385">
        <w:t xml:space="preserve"> n</w:t>
      </w:r>
      <w:r>
        <w:t xml:space="preserve">o son especiales en absoluto, se los denomina archivos ocultos debido a esta característica. Ejemplos de archivos ocultos: </w:t>
      </w:r>
      <w:r>
        <w:rPr>
          <w:b/>
        </w:rPr>
        <w:t>.file5</w:t>
      </w:r>
      <w:r>
        <w:t xml:space="preserve">, </w:t>
      </w:r>
      <w:r w:rsidRPr="00A909A2">
        <w:rPr>
          <w:b/>
        </w:rPr>
        <w:t>.file6</w:t>
      </w:r>
      <w:r>
        <w:t xml:space="preserve">, </w:t>
      </w:r>
      <w:r w:rsidRPr="00A909A2">
        <w:rPr>
          <w:b/>
        </w:rPr>
        <w:t>.file7</w:t>
      </w:r>
      <w:r>
        <w:t>.</w:t>
      </w:r>
    </w:p>
    <w:p w14:paraId="3FC2AAAC" w14:textId="77777777" w:rsidR="003961D3" w:rsidRPr="00A80BD6" w:rsidRDefault="003961D3" w:rsidP="003961D3">
      <w:pPr>
        <w:pStyle w:val="SubStepAlpha"/>
        <w:numPr>
          <w:ilvl w:val="0"/>
          <w:numId w:val="0"/>
        </w:numPr>
        <w:ind w:left="720"/>
      </w:pPr>
      <w:r>
        <w:rPr>
          <w:b/>
        </w:rPr>
        <w:lastRenderedPageBreak/>
        <w:t>Nota</w:t>
      </w:r>
      <w:r w:rsidRPr="009439F4">
        <w:t>: No confundan los archivos . con el símbolo que indica el directorio actual: “</w:t>
      </w:r>
      <w:r>
        <w:rPr>
          <w:b/>
        </w:rPr>
        <w:t>.</w:t>
      </w:r>
      <w:r>
        <w:t>”. Los nombres de los archivos ocultos comienzan con un punto, seguido por más caracteres mientras que el directorio . es un directorio oculto compuesto solo por un punto.</w:t>
      </w:r>
    </w:p>
    <w:p w14:paraId="2A1A62A0" w14:textId="77777777" w:rsidR="003961D3" w:rsidRDefault="003961D3" w:rsidP="0071644F">
      <w:pPr>
        <w:pStyle w:val="SubStepAlpha"/>
      </w:pPr>
      <w:r>
        <w:t xml:space="preserve">Utilicen </w:t>
      </w:r>
      <w:r w:rsidRPr="00023E77">
        <w:rPr>
          <w:b/>
        </w:rPr>
        <w:t>ls -l</w:t>
      </w:r>
      <w:r>
        <w:t xml:space="preserve"> para mostrar los archivos almacenados en el directorio de inicio de analyst.</w:t>
      </w:r>
    </w:p>
    <w:p w14:paraId="51465B4E" w14:textId="7E31DEEE" w:rsidR="003961D3" w:rsidRDefault="003961D3" w:rsidP="003961D3">
      <w:pPr>
        <w:pStyle w:val="CMD"/>
        <w:rPr>
          <w:b/>
        </w:rPr>
      </w:pPr>
      <w:r>
        <w:t>[analyst@secOps ~]$</w:t>
      </w:r>
      <w:r w:rsidRPr="00023E77">
        <w:rPr>
          <w:b/>
        </w:rPr>
        <w:t xml:space="preserve"> ls –l</w:t>
      </w:r>
    </w:p>
    <w:p w14:paraId="5A42541C" w14:textId="43748E42" w:rsidR="0071644F" w:rsidRPr="00023E77" w:rsidRDefault="0071644F" w:rsidP="0071644F">
      <w:pPr>
        <w:pStyle w:val="Ttulo4"/>
      </w:pPr>
      <w:r>
        <w:t>Pregunta:</w:t>
      </w:r>
    </w:p>
    <w:p w14:paraId="1329AE9C" w14:textId="77777777" w:rsidR="003961D3" w:rsidRPr="0071644F" w:rsidRDefault="003961D3" w:rsidP="0071644F">
      <w:pPr>
        <w:pStyle w:val="BodyTextL50"/>
        <w:spacing w:before="0"/>
      </w:pPr>
      <w:r>
        <w:t>¿Cuántos archivos aparecen en la lista?</w:t>
      </w:r>
    </w:p>
    <w:p w14:paraId="73D156EF" w14:textId="77777777" w:rsidR="003961D3" w:rsidRDefault="003961D3" w:rsidP="003961D3">
      <w:pPr>
        <w:pStyle w:val="SubStepAlpha"/>
        <w:numPr>
          <w:ilvl w:val="0"/>
          <w:numId w:val="0"/>
        </w:numPr>
        <w:ind w:left="720"/>
      </w:pPr>
      <w:r>
        <w:rPr>
          <w:rStyle w:val="AnswerGray"/>
        </w:rPr>
        <w:t>La respuesta puede variar en función de las actividades e interacciones de prácticas de laboratorio anteriores del usuario en la máquina virtual de CyberOps Worstation. Asegúrese de contar también los directorios (que muestra ls en azul).</w:t>
      </w:r>
    </w:p>
    <w:p w14:paraId="4100FB78" w14:textId="77777777" w:rsidR="003961D3" w:rsidRDefault="003961D3" w:rsidP="0071644F">
      <w:pPr>
        <w:pStyle w:val="SubStepAlpha"/>
      </w:pPr>
      <w:r>
        <w:t>Utilicen el comando </w:t>
      </w:r>
      <w:r w:rsidRPr="00023E77">
        <w:rPr>
          <w:b/>
        </w:rPr>
        <w:t>ls -la</w:t>
      </w:r>
      <w:r>
        <w:t xml:space="preserve"> para mostrar todos los archivos presentes en el directorio de inicio de analyst, incluidos los ocultos.</w:t>
      </w:r>
    </w:p>
    <w:p w14:paraId="5DBC131E" w14:textId="5136BE20" w:rsidR="003961D3" w:rsidRDefault="003961D3" w:rsidP="003961D3">
      <w:pPr>
        <w:pStyle w:val="CMD"/>
        <w:rPr>
          <w:b/>
        </w:rPr>
      </w:pPr>
      <w:r>
        <w:t>[analyst@secOps ~]$</w:t>
      </w:r>
      <w:r w:rsidRPr="00023E77">
        <w:rPr>
          <w:b/>
        </w:rPr>
        <w:t xml:space="preserve"> ls –la</w:t>
      </w:r>
    </w:p>
    <w:p w14:paraId="3C28A29F" w14:textId="45384983" w:rsidR="0071644F" w:rsidRPr="00023E77" w:rsidRDefault="0071644F" w:rsidP="0071644F">
      <w:pPr>
        <w:pStyle w:val="Ttulo4"/>
      </w:pPr>
      <w:r>
        <w:t>Preguntas:</w:t>
      </w:r>
    </w:p>
    <w:p w14:paraId="13364EA7" w14:textId="77777777" w:rsidR="003961D3" w:rsidRPr="0071644F" w:rsidRDefault="003961D3" w:rsidP="00587365">
      <w:pPr>
        <w:pStyle w:val="BodyTextL50"/>
        <w:spacing w:before="0"/>
      </w:pPr>
      <w:r>
        <w:t>¿Cuántos archivos extras aparecen más que antes? Explique.</w:t>
      </w:r>
    </w:p>
    <w:p w14:paraId="703A7182" w14:textId="77777777" w:rsidR="003961D3" w:rsidRDefault="003961D3" w:rsidP="003961D3">
      <w:pPr>
        <w:pStyle w:val="BodyTextL50"/>
      </w:pPr>
      <w:r>
        <w:rPr>
          <w:rStyle w:val="AnswerGray"/>
        </w:rPr>
        <w:t xml:space="preserve">Muchos más como </w:t>
      </w:r>
      <w:proofErr w:type="spellStart"/>
      <w:r>
        <w:rPr>
          <w:rStyle w:val="AnswerGray"/>
        </w:rPr>
        <w:t>ls</w:t>
      </w:r>
      <w:proofErr w:type="spellEnd"/>
      <w:r>
        <w:rPr>
          <w:rStyle w:val="AnswerGray"/>
        </w:rPr>
        <w:t xml:space="preserve"> -la muestra, además de archivos regulares, todos los archivos ocultos en la carpeta.</w:t>
      </w:r>
    </w:p>
    <w:p w14:paraId="0D217AA5" w14:textId="77777777" w:rsidR="003961D3" w:rsidRPr="00CC51BD" w:rsidRDefault="003961D3" w:rsidP="00CC51BD">
      <w:pPr>
        <w:pStyle w:val="BodyTextL50"/>
        <w:rPr>
          <w:rStyle w:val="AnswerGray"/>
          <w:b w:val="0"/>
          <w:shd w:val="clear" w:color="auto" w:fill="auto"/>
        </w:rPr>
      </w:pPr>
      <w:r>
        <w:rPr>
          <w:rStyle w:val="AnswerGray"/>
          <w:b w:val="0"/>
          <w:shd w:val="clear" w:color="auto" w:fill="auto"/>
        </w:rPr>
        <w:t xml:space="preserve">¿Es posible ocultar directorios completos agregando un punto antes de su nombre también? ¿Hay algún directorio en el resultado de </w:t>
      </w:r>
      <w:r w:rsidRPr="00CC51BD">
        <w:rPr>
          <w:b/>
          <w:bCs/>
        </w:rPr>
        <w:t>ls -la</w:t>
      </w:r>
      <w:r>
        <w:rPr>
          <w:rStyle w:val="AnswerGray"/>
          <w:b w:val="0"/>
          <w:shd w:val="clear" w:color="auto" w:fill="auto"/>
        </w:rPr>
        <w:t xml:space="preserve"> de arriba?</w:t>
      </w:r>
    </w:p>
    <w:p w14:paraId="145AA53C" w14:textId="77777777" w:rsidR="003961D3" w:rsidRDefault="003961D3" w:rsidP="003961D3">
      <w:pPr>
        <w:pStyle w:val="BodyTextL50"/>
        <w:rPr>
          <w:rStyle w:val="AnswerGray"/>
        </w:rPr>
      </w:pPr>
      <w:r>
        <w:rPr>
          <w:rStyle w:val="AnswerGray"/>
        </w:rPr>
        <w:t>Sí, hay muchos directorios ocultos en la salida.</w:t>
      </w:r>
    </w:p>
    <w:p w14:paraId="2B0A76D0" w14:textId="65C595FA" w:rsidR="003961D3" w:rsidRPr="00CC51BD" w:rsidRDefault="003961D3" w:rsidP="00881385">
      <w:pPr>
        <w:pStyle w:val="BodyTextL50"/>
      </w:pPr>
      <w:r>
        <w:t xml:space="preserve">Indique tres ejemplos de archivos ocultos que aparecen en el resultado de </w:t>
      </w:r>
      <w:proofErr w:type="spellStart"/>
      <w:r w:rsidRPr="00CC51BD">
        <w:rPr>
          <w:b/>
          <w:bCs/>
        </w:rPr>
        <w:t>ls</w:t>
      </w:r>
      <w:proofErr w:type="spellEnd"/>
      <w:r w:rsidRPr="00CC51BD">
        <w:rPr>
          <w:b/>
          <w:bCs/>
        </w:rPr>
        <w:t> -la</w:t>
      </w:r>
      <w:r>
        <w:t xml:space="preserve"> de arriba.</w:t>
      </w:r>
    </w:p>
    <w:p w14:paraId="4B7CCB6D" w14:textId="77777777" w:rsidR="003961D3" w:rsidRDefault="003961D3" w:rsidP="003961D3">
      <w:pPr>
        <w:pStyle w:val="BodyTextL50"/>
      </w:pPr>
      <w:proofErr w:type="gramStart"/>
      <w:r>
        <w:rPr>
          <w:rStyle w:val="AnswerGray"/>
        </w:rPr>
        <w:t>.config,.</w:t>
      </w:r>
      <w:proofErr w:type="gramEnd"/>
      <w:r>
        <w:rPr>
          <w:rStyle w:val="AnswerGray"/>
        </w:rPr>
        <w:t xml:space="preserve"> bash_history, .xinitrc</w:t>
      </w:r>
    </w:p>
    <w:p w14:paraId="0D94E17A" w14:textId="77777777" w:rsidR="003961D3" w:rsidRDefault="003961D3" w:rsidP="00CC51BD">
      <w:pPr>
        <w:pStyle w:val="SubStepAlpha"/>
      </w:pPr>
      <w:r>
        <w:t>Escriban el comando </w:t>
      </w:r>
      <w:r w:rsidRPr="00374808">
        <w:rPr>
          <w:b/>
        </w:rPr>
        <w:t>man ls</w:t>
      </w:r>
      <w:r>
        <w:t xml:space="preserve"> en el cursor para obtener más información sobre el comando </w:t>
      </w:r>
      <w:r w:rsidRPr="00873D95">
        <w:rPr>
          <w:b/>
        </w:rPr>
        <w:t>ls</w:t>
      </w:r>
      <w:r>
        <w:t>.</w:t>
      </w:r>
    </w:p>
    <w:p w14:paraId="239AC6BC" w14:textId="77777777" w:rsidR="003961D3" w:rsidRPr="00023E77" w:rsidRDefault="003961D3" w:rsidP="003961D3">
      <w:pPr>
        <w:pStyle w:val="CMD"/>
      </w:pPr>
      <w:r>
        <w:t>[analyst@secOps ~]$</w:t>
      </w:r>
      <w:r w:rsidRPr="00023E77">
        <w:rPr>
          <w:b/>
        </w:rPr>
        <w:t xml:space="preserve"> man ls</w:t>
      </w:r>
    </w:p>
    <w:p w14:paraId="03C6E3BB" w14:textId="77777777" w:rsidR="003961D3" w:rsidRPr="00BD21B4" w:rsidRDefault="003961D3" w:rsidP="00CC51BD">
      <w:pPr>
        <w:pStyle w:val="SubStepAlpha"/>
      </w:pPr>
      <w:r>
        <w:t xml:space="preserve">Utilizar la tecla de la flecha hacia abajo (una línea a la vez) o la barra espaciadora (una página a la vez) para desplazar la pagina y localizar la opción </w:t>
      </w:r>
      <w:r w:rsidRPr="006F5AF5">
        <w:rPr>
          <w:b/>
        </w:rPr>
        <w:t>-a</w:t>
      </w:r>
      <w:r>
        <w:t xml:space="preserve"> antes utilizada y leer su descripción para familiarizar el comando </w:t>
      </w:r>
      <w:r w:rsidRPr="00023E77">
        <w:rPr>
          <w:b/>
        </w:rPr>
        <w:t>ls -a</w:t>
      </w:r>
      <w:r>
        <w:t>.</w:t>
      </w:r>
    </w:p>
    <w:p w14:paraId="001B30B7" w14:textId="77777777" w:rsidR="003961D3" w:rsidRDefault="003961D3" w:rsidP="003961D3">
      <w:pPr>
        <w:pStyle w:val="Ttulo2"/>
      </w:pPr>
      <w:r>
        <w:t>Copiar, eliminar y mover archivo</w:t>
      </w:r>
    </w:p>
    <w:p w14:paraId="2E287D4D" w14:textId="77777777" w:rsidR="003961D3" w:rsidRPr="00063175" w:rsidRDefault="003961D3" w:rsidP="003961D3">
      <w:pPr>
        <w:pStyle w:val="Ttulo3"/>
      </w:pPr>
      <w:r>
        <w:t>Copiar archivos</w:t>
      </w:r>
    </w:p>
    <w:p w14:paraId="625BBBE1" w14:textId="77777777" w:rsidR="003961D3" w:rsidRDefault="003961D3" w:rsidP="00CC51BD">
      <w:pPr>
        <w:pStyle w:val="SubStepAlpha"/>
      </w:pPr>
      <w:r>
        <w:t>El comando </w:t>
      </w:r>
      <w:r w:rsidRPr="00023E77">
        <w:rPr>
          <w:b/>
        </w:rPr>
        <w:t>cp</w:t>
      </w:r>
      <w:r>
        <w:t xml:space="preserve"> se utiliza para copiar archivos en cualquier lugar del sistema de archivos local. Cuando se utiliza </w:t>
      </w:r>
      <w:r w:rsidRPr="00023E77">
        <w:rPr>
          <w:b/>
        </w:rPr>
        <w:t>cp</w:t>
      </w:r>
      <w:r>
        <w:t xml:space="preserve">, se crea una copia nueva del archivo y se la coloca en la ubicación especificada; el archivo original permanece intacto. El primer parámetro es el archivo de origen y el segundo es el destino. Emita el siguiente comando para copiar </w:t>
      </w:r>
      <w:r w:rsidRPr="006712E2">
        <w:rPr>
          <w:b/>
        </w:rPr>
        <w:t>some_text_file.txt</w:t>
      </w:r>
      <w:r>
        <w:t xml:space="preserve"> del directorio de inicio a la carpeta </w:t>
      </w:r>
      <w:r w:rsidRPr="006712E2">
        <w:rPr>
          <w:b/>
        </w:rPr>
        <w:t>cyops_folder2</w:t>
      </w:r>
      <w:r>
        <w:t>:</w:t>
      </w:r>
    </w:p>
    <w:p w14:paraId="744384D8"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cp some_text_file.txt cyops_folder2/</w:t>
      </w:r>
    </w:p>
    <w:p w14:paraId="5FCDB057" w14:textId="70F2E87F" w:rsidR="004042C1" w:rsidRDefault="003961D3" w:rsidP="004042C1">
      <w:pPr>
        <w:pStyle w:val="BodyTextL50"/>
        <w:spacing w:after="0"/>
        <w:rPr>
          <w:rStyle w:val="AnswerGray"/>
          <w:b w:val="0"/>
          <w:shd w:val="clear" w:color="auto" w:fill="auto"/>
        </w:rPr>
      </w:pPr>
      <w:r>
        <w:rPr>
          <w:rStyle w:val="AnswerGray"/>
          <w:b w:val="0"/>
          <w:shd w:val="clear" w:color="auto" w:fill="auto"/>
        </w:rPr>
        <w:t>Identifique los parámetros presentes en el comando </w:t>
      </w:r>
      <w:r w:rsidRPr="00CC51BD">
        <w:rPr>
          <w:b/>
          <w:bCs/>
        </w:rPr>
        <w:t>cp</w:t>
      </w:r>
      <w:r>
        <w:rPr>
          <w:rStyle w:val="AnswerGray"/>
          <w:b w:val="0"/>
          <w:shd w:val="clear" w:color="auto" w:fill="auto"/>
        </w:rPr>
        <w:t xml:space="preserve"> de arriba.</w:t>
      </w:r>
    </w:p>
    <w:p w14:paraId="31CE49BF" w14:textId="20C11607" w:rsidR="004042C1" w:rsidRPr="004B5A1D" w:rsidRDefault="004042C1" w:rsidP="004B5A1D">
      <w:pPr>
        <w:pStyle w:val="Ttulo4"/>
        <w:rPr>
          <w:rStyle w:val="AnswerGray"/>
          <w:b w:val="0"/>
          <w:sz w:val="6"/>
          <w:shd w:val="clear" w:color="auto" w:fill="auto"/>
        </w:rPr>
      </w:pPr>
      <w:r>
        <w:rPr>
          <w:rStyle w:val="AnswerGray"/>
          <w:b w:val="0"/>
          <w:sz w:val="6"/>
          <w:shd w:val="clear" w:color="auto" w:fill="auto"/>
        </w:rPr>
        <w:t>Pregunta:</w:t>
      </w:r>
    </w:p>
    <w:p w14:paraId="5D4C5810" w14:textId="5E1ED491" w:rsidR="003961D3" w:rsidRPr="00CC51BD" w:rsidRDefault="003961D3" w:rsidP="004042C1">
      <w:pPr>
        <w:pStyle w:val="BodyTextL50"/>
        <w:spacing w:before="0"/>
        <w:rPr>
          <w:rStyle w:val="AnswerGray"/>
          <w:b w:val="0"/>
          <w:shd w:val="clear" w:color="auto" w:fill="auto"/>
        </w:rPr>
      </w:pPr>
      <w:r>
        <w:rPr>
          <w:rStyle w:val="AnswerGray"/>
          <w:b w:val="0"/>
          <w:shd w:val="clear" w:color="auto" w:fill="auto"/>
        </w:rPr>
        <w:t xml:space="preserve">¿Cuáles son los archivos de origen y de destino? (Utilicen rutas completas para representar los parámetros) </w:t>
      </w:r>
    </w:p>
    <w:p w14:paraId="7DEF19EA" w14:textId="77777777" w:rsidR="003961D3" w:rsidRPr="003D62C9" w:rsidRDefault="003961D3" w:rsidP="003961D3">
      <w:pPr>
        <w:pStyle w:val="BodyTextL50"/>
        <w:rPr>
          <w:lang w:val="en-US"/>
        </w:rPr>
      </w:pPr>
      <w:r w:rsidRPr="003D62C9">
        <w:rPr>
          <w:rStyle w:val="AnswerGray"/>
          <w:lang w:val="en-US"/>
        </w:rPr>
        <w:t xml:space="preserve">Fuente: /home/analyst/some_text_file.txt. </w:t>
      </w:r>
      <w:proofErr w:type="spellStart"/>
      <w:r w:rsidRPr="003D62C9">
        <w:rPr>
          <w:rStyle w:val="AnswerGray"/>
          <w:lang w:val="en-US"/>
        </w:rPr>
        <w:t>Destino</w:t>
      </w:r>
      <w:proofErr w:type="spellEnd"/>
      <w:r w:rsidRPr="003D62C9">
        <w:rPr>
          <w:rStyle w:val="AnswerGray"/>
          <w:lang w:val="en-US"/>
        </w:rPr>
        <w:t>:  /home/analyst/cyops_folder2/some_text_file.txt</w:t>
      </w:r>
    </w:p>
    <w:p w14:paraId="58C23173" w14:textId="77777777" w:rsidR="003961D3" w:rsidRPr="007417D8" w:rsidRDefault="003961D3" w:rsidP="00CC51BD">
      <w:pPr>
        <w:pStyle w:val="SubStepAlpha"/>
      </w:pPr>
      <w:r>
        <w:t>Utilice el comando</w:t>
      </w:r>
      <w:r w:rsidRPr="00023E77">
        <w:rPr>
          <w:b/>
        </w:rPr>
        <w:t> </w:t>
      </w:r>
      <w:proofErr w:type="spellStart"/>
      <w:r w:rsidRPr="00023E77">
        <w:rPr>
          <w:b/>
        </w:rPr>
        <w:t>ls</w:t>
      </w:r>
      <w:proofErr w:type="spellEnd"/>
      <w:r>
        <w:t xml:space="preserve"> para verificar que </w:t>
      </w:r>
      <w:r>
        <w:rPr>
          <w:b/>
        </w:rPr>
        <w:t>some_text_file.txt</w:t>
      </w:r>
      <w:r>
        <w:t xml:space="preserve"> ahora esté en </w:t>
      </w:r>
      <w:r>
        <w:rPr>
          <w:b/>
        </w:rPr>
        <w:t>cyops_folder2</w:t>
      </w:r>
      <w:r>
        <w:t>:</w:t>
      </w:r>
    </w:p>
    <w:p w14:paraId="2CEFE3F7"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cyops_folder2/</w:t>
      </w:r>
    </w:p>
    <w:p w14:paraId="0A0956BF" w14:textId="77777777" w:rsidR="003961D3" w:rsidRPr="00023E77" w:rsidRDefault="003961D3" w:rsidP="003961D3">
      <w:pPr>
        <w:pStyle w:val="CMD"/>
      </w:pPr>
      <w:r>
        <w:t>some_text_file.txt</w:t>
      </w:r>
    </w:p>
    <w:p w14:paraId="235192F6" w14:textId="77777777" w:rsidR="003961D3" w:rsidRDefault="003961D3" w:rsidP="00CC51BD">
      <w:pPr>
        <w:pStyle w:val="SubStepAlpha"/>
      </w:pPr>
      <w:r>
        <w:t>Utilicen el comando </w:t>
      </w:r>
      <w:r w:rsidRPr="00023E77">
        <w:rPr>
          <w:b/>
        </w:rPr>
        <w:t>ls</w:t>
      </w:r>
      <w:r>
        <w:t xml:space="preserve"> para verificar que </w:t>
      </w:r>
      <w:r>
        <w:rPr>
          <w:b/>
        </w:rPr>
        <w:t>some_text_file.txt</w:t>
      </w:r>
      <w:r>
        <w:t xml:space="preserve"> también esté en el directorio de inicio:</w:t>
      </w:r>
    </w:p>
    <w:p w14:paraId="0B7FBC57" w14:textId="77777777" w:rsidR="003961D3" w:rsidRPr="003D62C9" w:rsidRDefault="003961D3" w:rsidP="003961D3">
      <w:pPr>
        <w:pStyle w:val="CMD"/>
        <w:rPr>
          <w:lang w:val="en-US"/>
        </w:rPr>
      </w:pPr>
      <w:r w:rsidRPr="003D62C9">
        <w:rPr>
          <w:lang w:val="en-US"/>
        </w:rPr>
        <w:lastRenderedPageBreak/>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w:t>
      </w:r>
    </w:p>
    <w:p w14:paraId="3E690855" w14:textId="77777777" w:rsidR="003961D3" w:rsidRPr="003D62C9" w:rsidRDefault="003961D3" w:rsidP="003961D3">
      <w:pPr>
        <w:pStyle w:val="CMD"/>
        <w:rPr>
          <w:lang w:val="en-US"/>
        </w:rPr>
      </w:pPr>
      <w:r w:rsidRPr="003D62C9">
        <w:rPr>
          <w:lang w:val="en-US"/>
        </w:rPr>
        <w:t>total 36</w:t>
      </w:r>
    </w:p>
    <w:p w14:paraId="5E717D98"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Aug 16 15:01 cyops_folder1</w:t>
      </w:r>
    </w:p>
    <w:p w14:paraId="42EC0C75"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Aug 16 15:11 cyops_folder2</w:t>
      </w:r>
    </w:p>
    <w:p w14:paraId="74A6AEFB"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3 analyst </w:t>
      </w:r>
      <w:proofErr w:type="spellStart"/>
      <w:r w:rsidRPr="003D62C9">
        <w:rPr>
          <w:lang w:val="en-US"/>
        </w:rPr>
        <w:t>analyst</w:t>
      </w:r>
      <w:proofErr w:type="spellEnd"/>
      <w:r w:rsidRPr="003D62C9">
        <w:rPr>
          <w:lang w:val="en-US"/>
        </w:rPr>
        <w:t xml:space="preserve"> 4096 Aug 16 15:04 cyops_folder3</w:t>
      </w:r>
    </w:p>
    <w:p w14:paraId="3993C227"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Sep 26 2014 Desktop</w:t>
      </w:r>
    </w:p>
    <w:p w14:paraId="748C2C74" w14:textId="77777777" w:rsidR="003961D3" w:rsidRPr="003D62C9" w:rsidRDefault="003961D3" w:rsidP="003961D3">
      <w:pPr>
        <w:pStyle w:val="CMD"/>
        <w:rPr>
          <w:lang w:val="en-US"/>
        </w:rPr>
      </w:pPr>
      <w:proofErr w:type="spellStart"/>
      <w:r w:rsidRPr="003D62C9">
        <w:rPr>
          <w:lang w:val="en-US"/>
        </w:rPr>
        <w:t>drwx</w:t>
      </w:r>
      <w:proofErr w:type="spellEnd"/>
      <w:r w:rsidRPr="003D62C9">
        <w:rPr>
          <w:lang w:val="en-US"/>
        </w:rPr>
        <w:t xml:space="preserve">------ 3 analyst </w:t>
      </w:r>
      <w:proofErr w:type="spellStart"/>
      <w:r w:rsidRPr="003D62C9">
        <w:rPr>
          <w:lang w:val="en-US"/>
        </w:rPr>
        <w:t>analyst</w:t>
      </w:r>
      <w:proofErr w:type="spellEnd"/>
      <w:r w:rsidRPr="003D62C9">
        <w:rPr>
          <w:lang w:val="en-US"/>
        </w:rPr>
        <w:t xml:space="preserve"> 4096 Jul 14 11:28 Downloads</w:t>
      </w:r>
    </w:p>
    <w:p w14:paraId="4092599F"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8 analyst </w:t>
      </w:r>
      <w:proofErr w:type="spellStart"/>
      <w:r w:rsidRPr="003D62C9">
        <w:rPr>
          <w:lang w:val="en-US"/>
        </w:rPr>
        <w:t>analyst</w:t>
      </w:r>
      <w:proofErr w:type="spellEnd"/>
      <w:r w:rsidRPr="003D62C9">
        <w:rPr>
          <w:lang w:val="en-US"/>
        </w:rPr>
        <w:t xml:space="preserve"> 4096 Jul 25 16:27 </w:t>
      </w:r>
      <w:proofErr w:type="spellStart"/>
      <w:proofErr w:type="gramStart"/>
      <w:r w:rsidRPr="003D62C9">
        <w:rPr>
          <w:lang w:val="en-US"/>
        </w:rPr>
        <w:t>lab.support</w:t>
      </w:r>
      <w:proofErr w:type="gramEnd"/>
      <w:r w:rsidRPr="003D62C9">
        <w:rPr>
          <w:lang w:val="en-US"/>
        </w:rPr>
        <w:t>.files</w:t>
      </w:r>
      <w:proofErr w:type="spellEnd"/>
    </w:p>
    <w:p w14:paraId="49850FCA"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Mar 3 15:56 </w:t>
      </w:r>
      <w:proofErr w:type="spellStart"/>
      <w:r w:rsidRPr="003D62C9">
        <w:rPr>
          <w:lang w:val="en-US"/>
        </w:rPr>
        <w:t>second_drive</w:t>
      </w:r>
      <w:proofErr w:type="spellEnd"/>
    </w:p>
    <w:p w14:paraId="10BB88DC" w14:textId="77777777" w:rsidR="003961D3" w:rsidRPr="003D62C9" w:rsidRDefault="003961D3" w:rsidP="003961D3">
      <w:pPr>
        <w:pStyle w:val="CMD"/>
        <w:rPr>
          <w:lang w:val="en-US"/>
        </w:rPr>
      </w:pPr>
      <w:r w:rsidRPr="003D62C9">
        <w:rPr>
          <w:highlight w:val="yellow"/>
          <w:lang w:val="en-US"/>
        </w:rPr>
        <w:t>-</w:t>
      </w:r>
      <w:proofErr w:type="spellStart"/>
      <w:r w:rsidRPr="003D62C9">
        <w:rPr>
          <w:highlight w:val="yellow"/>
          <w:lang w:val="en-US"/>
        </w:rPr>
        <w:t>rw</w:t>
      </w:r>
      <w:proofErr w:type="spellEnd"/>
      <w:r w:rsidRPr="003D62C9">
        <w:rPr>
          <w:highlight w:val="yellow"/>
          <w:lang w:val="en-US"/>
        </w:rPr>
        <w:t xml:space="preserve">-r--r-- 1 analyst </w:t>
      </w:r>
      <w:proofErr w:type="spellStart"/>
      <w:r w:rsidRPr="003D62C9">
        <w:rPr>
          <w:highlight w:val="yellow"/>
          <w:lang w:val="en-US"/>
        </w:rPr>
        <w:t>analyst</w:t>
      </w:r>
      <w:proofErr w:type="spellEnd"/>
      <w:r w:rsidRPr="003D62C9">
        <w:rPr>
          <w:highlight w:val="yellow"/>
          <w:lang w:val="en-US"/>
        </w:rPr>
        <w:t xml:space="preserve"> 142 Aug 16 15:09 some_text_file.txt</w:t>
      </w:r>
    </w:p>
    <w:p w14:paraId="057E168C" w14:textId="77777777" w:rsidR="003961D3" w:rsidRPr="003D62C9" w:rsidRDefault="003961D3" w:rsidP="003961D3">
      <w:pPr>
        <w:pStyle w:val="CMD"/>
        <w:rPr>
          <w:lang w:val="en-US"/>
        </w:rPr>
      </w:pPr>
      <w:r w:rsidRPr="003D62C9">
        <w:rPr>
          <w:lang w:val="en-US"/>
        </w:rPr>
        <w:t>-</w:t>
      </w:r>
      <w:proofErr w:type="spellStart"/>
      <w:r w:rsidRPr="003D62C9">
        <w:rPr>
          <w:lang w:val="en-US"/>
        </w:rPr>
        <w:t>rw</w:t>
      </w:r>
      <w:proofErr w:type="spellEnd"/>
      <w:r w:rsidRPr="003D62C9">
        <w:rPr>
          <w:lang w:val="en-US"/>
        </w:rPr>
        <w:t xml:space="preserve">-r--r-- 1 analyst </w:t>
      </w:r>
      <w:proofErr w:type="spellStart"/>
      <w:r w:rsidRPr="003D62C9">
        <w:rPr>
          <w:lang w:val="en-US"/>
        </w:rPr>
        <w:t>analyst</w:t>
      </w:r>
      <w:proofErr w:type="spellEnd"/>
      <w:r w:rsidRPr="003D62C9">
        <w:rPr>
          <w:lang w:val="en-US"/>
        </w:rPr>
        <w:t xml:space="preserve"> 254 Aug 16 13:38 space.txt</w:t>
      </w:r>
    </w:p>
    <w:p w14:paraId="5133BC4B" w14:textId="77777777" w:rsidR="003961D3" w:rsidRDefault="003961D3" w:rsidP="003961D3">
      <w:pPr>
        <w:pStyle w:val="Ttulo3"/>
      </w:pPr>
      <w:r>
        <w:t>Eliminar archivos y directorios</w:t>
      </w:r>
    </w:p>
    <w:p w14:paraId="48CB755E" w14:textId="77777777" w:rsidR="003961D3" w:rsidRDefault="003961D3" w:rsidP="00CC51BD">
      <w:pPr>
        <w:pStyle w:val="SubStepAlpha"/>
      </w:pPr>
      <w:r>
        <w:t>Utilice el comando</w:t>
      </w:r>
      <w:r w:rsidRPr="00023E77">
        <w:rPr>
          <w:b/>
        </w:rPr>
        <w:t> rm</w:t>
      </w:r>
      <w:r>
        <w:t xml:space="preserve"> para eliminar archivos. Emitan el siguiente comando para quitar el archivo </w:t>
      </w:r>
      <w:r w:rsidRPr="00063175">
        <w:rPr>
          <w:b/>
        </w:rPr>
        <w:t>some_text_file.txt</w:t>
      </w:r>
      <w:r>
        <w:t xml:space="preserve"> del directorio de inicio. Luego se debe utilizar el comando </w:t>
      </w:r>
      <w:r w:rsidRPr="008D5ADC">
        <w:rPr>
          <w:rFonts w:ascii="Courier New" w:hAnsi="Courier New"/>
          <w:b/>
        </w:rPr>
        <w:t>ls</w:t>
      </w:r>
      <w:r>
        <w:t xml:space="preserve"> para mostrar que el archivo </w:t>
      </w:r>
      <w:r w:rsidRPr="008D5ADC">
        <w:rPr>
          <w:b/>
        </w:rPr>
        <w:t>some_text_file.txt</w:t>
      </w:r>
      <w:r>
        <w:t xml:space="preserve"> fue retirado del directorio de inicio:</w:t>
      </w:r>
    </w:p>
    <w:p w14:paraId="4062751C"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rm some_text_file.txt</w:t>
      </w:r>
    </w:p>
    <w:p w14:paraId="1C338479"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w:t>
      </w:r>
    </w:p>
    <w:p w14:paraId="7F6DCC80" w14:textId="77777777" w:rsidR="003961D3" w:rsidRPr="003D62C9" w:rsidRDefault="003961D3" w:rsidP="003961D3">
      <w:pPr>
        <w:pStyle w:val="CMD"/>
        <w:rPr>
          <w:lang w:val="en-US"/>
        </w:rPr>
      </w:pPr>
      <w:r w:rsidRPr="003D62C9">
        <w:rPr>
          <w:lang w:val="en-US"/>
        </w:rPr>
        <w:t>total 32</w:t>
      </w:r>
    </w:p>
    <w:p w14:paraId="324B53B2"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Aug 16 15:01 cyops_folder1</w:t>
      </w:r>
    </w:p>
    <w:p w14:paraId="0ED69D9F"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Aug 16 15:11 cyops_folder2</w:t>
      </w:r>
    </w:p>
    <w:p w14:paraId="5A699AF3"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3 analyst </w:t>
      </w:r>
      <w:proofErr w:type="spellStart"/>
      <w:r w:rsidRPr="003D62C9">
        <w:rPr>
          <w:lang w:val="en-US"/>
        </w:rPr>
        <w:t>analyst</w:t>
      </w:r>
      <w:proofErr w:type="spellEnd"/>
      <w:r w:rsidRPr="003D62C9">
        <w:rPr>
          <w:lang w:val="en-US"/>
        </w:rPr>
        <w:t xml:space="preserve"> 4096 Aug 16 15:04 cyops_folder3</w:t>
      </w:r>
    </w:p>
    <w:p w14:paraId="206A5357"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Sep 26 2014 Desktop</w:t>
      </w:r>
    </w:p>
    <w:p w14:paraId="2A0BFC23" w14:textId="77777777" w:rsidR="003961D3" w:rsidRPr="003D62C9" w:rsidRDefault="003961D3" w:rsidP="003961D3">
      <w:pPr>
        <w:pStyle w:val="CMD"/>
        <w:rPr>
          <w:lang w:val="en-US"/>
        </w:rPr>
      </w:pPr>
      <w:proofErr w:type="spellStart"/>
      <w:r w:rsidRPr="003D62C9">
        <w:rPr>
          <w:lang w:val="en-US"/>
        </w:rPr>
        <w:t>drwx</w:t>
      </w:r>
      <w:proofErr w:type="spellEnd"/>
      <w:r w:rsidRPr="003D62C9">
        <w:rPr>
          <w:lang w:val="en-US"/>
        </w:rPr>
        <w:t xml:space="preserve">------ 3 analyst </w:t>
      </w:r>
      <w:proofErr w:type="spellStart"/>
      <w:r w:rsidRPr="003D62C9">
        <w:rPr>
          <w:lang w:val="en-US"/>
        </w:rPr>
        <w:t>analyst</w:t>
      </w:r>
      <w:proofErr w:type="spellEnd"/>
      <w:r w:rsidRPr="003D62C9">
        <w:rPr>
          <w:lang w:val="en-US"/>
        </w:rPr>
        <w:t xml:space="preserve"> 4096 Jul 14 11:28 Downloads</w:t>
      </w:r>
    </w:p>
    <w:p w14:paraId="28D481CA"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8 analyst </w:t>
      </w:r>
      <w:proofErr w:type="spellStart"/>
      <w:r w:rsidRPr="003D62C9">
        <w:rPr>
          <w:lang w:val="en-US"/>
        </w:rPr>
        <w:t>analyst</w:t>
      </w:r>
      <w:proofErr w:type="spellEnd"/>
      <w:r w:rsidRPr="003D62C9">
        <w:rPr>
          <w:lang w:val="en-US"/>
        </w:rPr>
        <w:t xml:space="preserve"> 4096 Jul 25 16:27 </w:t>
      </w:r>
      <w:proofErr w:type="spellStart"/>
      <w:proofErr w:type="gramStart"/>
      <w:r w:rsidRPr="003D62C9">
        <w:rPr>
          <w:lang w:val="en-US"/>
        </w:rPr>
        <w:t>lab.support</w:t>
      </w:r>
      <w:proofErr w:type="gramEnd"/>
      <w:r w:rsidRPr="003D62C9">
        <w:rPr>
          <w:lang w:val="en-US"/>
        </w:rPr>
        <w:t>.files</w:t>
      </w:r>
      <w:proofErr w:type="spellEnd"/>
    </w:p>
    <w:p w14:paraId="7B83E943"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Mar 3 15:56 </w:t>
      </w:r>
      <w:proofErr w:type="spellStart"/>
      <w:r w:rsidRPr="003D62C9">
        <w:rPr>
          <w:lang w:val="en-US"/>
        </w:rPr>
        <w:t>second_drive</w:t>
      </w:r>
      <w:proofErr w:type="spellEnd"/>
    </w:p>
    <w:p w14:paraId="0E98A91A" w14:textId="77777777" w:rsidR="003961D3" w:rsidRPr="003D62C9" w:rsidRDefault="003961D3" w:rsidP="003961D3">
      <w:pPr>
        <w:pStyle w:val="CMD"/>
        <w:rPr>
          <w:lang w:val="en-US"/>
        </w:rPr>
      </w:pPr>
      <w:r w:rsidRPr="003D62C9">
        <w:rPr>
          <w:lang w:val="en-US"/>
        </w:rPr>
        <w:t>-</w:t>
      </w:r>
      <w:proofErr w:type="spellStart"/>
      <w:r w:rsidRPr="003D62C9">
        <w:rPr>
          <w:lang w:val="en-US"/>
        </w:rPr>
        <w:t>rw</w:t>
      </w:r>
      <w:proofErr w:type="spellEnd"/>
      <w:r w:rsidRPr="003D62C9">
        <w:rPr>
          <w:lang w:val="en-US"/>
        </w:rPr>
        <w:t xml:space="preserve">-r--r-- 1 analyst </w:t>
      </w:r>
      <w:proofErr w:type="spellStart"/>
      <w:r w:rsidRPr="003D62C9">
        <w:rPr>
          <w:lang w:val="en-US"/>
        </w:rPr>
        <w:t>analyst</w:t>
      </w:r>
      <w:proofErr w:type="spellEnd"/>
      <w:r w:rsidRPr="003D62C9">
        <w:rPr>
          <w:lang w:val="en-US"/>
        </w:rPr>
        <w:t xml:space="preserve"> 254 Aug 16 13:38 space.txt</w:t>
      </w:r>
    </w:p>
    <w:p w14:paraId="119C045E" w14:textId="77777777" w:rsidR="003961D3" w:rsidRDefault="003961D3" w:rsidP="00CC51BD">
      <w:pPr>
        <w:pStyle w:val="SubStepAlpha"/>
      </w:pPr>
      <w:r>
        <w:t>En Linux, los directorios se ven como un tipo de archivo. Por ese motivo, el comando </w:t>
      </w:r>
      <w:r w:rsidRPr="00023E77">
        <w:rPr>
          <w:b/>
        </w:rPr>
        <w:t>rm</w:t>
      </w:r>
      <w:r>
        <w:t xml:space="preserve"> también se utilizar para eliminar directorios, pero se debe emplear la opción </w:t>
      </w:r>
      <w:r w:rsidRPr="00023E77">
        <w:rPr>
          <w:b/>
        </w:rPr>
        <w:t>-r</w:t>
      </w:r>
      <w:r>
        <w:t xml:space="preserve"> (recursivo). Observar que todos los archivos y otros directorios dentro de un directorio determinado también son eliminados cuando se elimina un directorio matriz con la opción -r. Emitan el siguiente comando para eliminar la carpeta </w:t>
      </w:r>
      <w:r w:rsidRPr="008D5ADC">
        <w:rPr>
          <w:b/>
        </w:rPr>
        <w:t>cyops_folder1</w:t>
      </w:r>
      <w:r>
        <w:t xml:space="preserve"> y su contenido:</w:t>
      </w:r>
    </w:p>
    <w:p w14:paraId="29604D49"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rm –r cyops_folder1</w:t>
      </w:r>
    </w:p>
    <w:p w14:paraId="6E81B9C4"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w:t>
      </w:r>
    </w:p>
    <w:p w14:paraId="01C082A7" w14:textId="77777777" w:rsidR="003961D3" w:rsidRPr="003D62C9" w:rsidRDefault="003961D3" w:rsidP="003961D3">
      <w:pPr>
        <w:pStyle w:val="CMD"/>
        <w:rPr>
          <w:lang w:val="en-US"/>
        </w:rPr>
      </w:pPr>
      <w:r w:rsidRPr="003D62C9">
        <w:rPr>
          <w:lang w:val="en-US"/>
        </w:rPr>
        <w:t>total 28</w:t>
      </w:r>
    </w:p>
    <w:p w14:paraId="5160EA41"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Aug 16 15:11 cyops_folder2</w:t>
      </w:r>
    </w:p>
    <w:p w14:paraId="0E079231"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3 analyst </w:t>
      </w:r>
      <w:proofErr w:type="spellStart"/>
      <w:r w:rsidRPr="003D62C9">
        <w:rPr>
          <w:lang w:val="en-US"/>
        </w:rPr>
        <w:t>analyst</w:t>
      </w:r>
      <w:proofErr w:type="spellEnd"/>
      <w:r w:rsidRPr="003D62C9">
        <w:rPr>
          <w:lang w:val="en-US"/>
        </w:rPr>
        <w:t xml:space="preserve"> 4096 Aug 16 15:04 cyops_folder3</w:t>
      </w:r>
    </w:p>
    <w:p w14:paraId="53800C5C"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Sep 26 2014 Desktop</w:t>
      </w:r>
    </w:p>
    <w:p w14:paraId="726705DA" w14:textId="77777777" w:rsidR="003961D3" w:rsidRPr="003D62C9" w:rsidRDefault="003961D3" w:rsidP="003961D3">
      <w:pPr>
        <w:pStyle w:val="CMD"/>
        <w:rPr>
          <w:lang w:val="en-US"/>
        </w:rPr>
      </w:pPr>
      <w:proofErr w:type="spellStart"/>
      <w:r w:rsidRPr="003D62C9">
        <w:rPr>
          <w:lang w:val="en-US"/>
        </w:rPr>
        <w:t>drwx</w:t>
      </w:r>
      <w:proofErr w:type="spellEnd"/>
      <w:r w:rsidRPr="003D62C9">
        <w:rPr>
          <w:lang w:val="en-US"/>
        </w:rPr>
        <w:t xml:space="preserve">------ 3 analyst </w:t>
      </w:r>
      <w:proofErr w:type="spellStart"/>
      <w:r w:rsidRPr="003D62C9">
        <w:rPr>
          <w:lang w:val="en-US"/>
        </w:rPr>
        <w:t>analyst</w:t>
      </w:r>
      <w:proofErr w:type="spellEnd"/>
      <w:r w:rsidRPr="003D62C9">
        <w:rPr>
          <w:lang w:val="en-US"/>
        </w:rPr>
        <w:t xml:space="preserve"> 4096 Jul 14 11:28 Downloads</w:t>
      </w:r>
    </w:p>
    <w:p w14:paraId="755873A1"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8 analyst </w:t>
      </w:r>
      <w:proofErr w:type="spellStart"/>
      <w:r w:rsidRPr="003D62C9">
        <w:rPr>
          <w:lang w:val="en-US"/>
        </w:rPr>
        <w:t>analyst</w:t>
      </w:r>
      <w:proofErr w:type="spellEnd"/>
      <w:r w:rsidRPr="003D62C9">
        <w:rPr>
          <w:lang w:val="en-US"/>
        </w:rPr>
        <w:t xml:space="preserve"> 4096 Jul 25 16:27 </w:t>
      </w:r>
      <w:proofErr w:type="spellStart"/>
      <w:proofErr w:type="gramStart"/>
      <w:r w:rsidRPr="003D62C9">
        <w:rPr>
          <w:lang w:val="en-US"/>
        </w:rPr>
        <w:t>lab.support</w:t>
      </w:r>
      <w:proofErr w:type="gramEnd"/>
      <w:r w:rsidRPr="003D62C9">
        <w:rPr>
          <w:lang w:val="en-US"/>
        </w:rPr>
        <w:t>.files</w:t>
      </w:r>
      <w:proofErr w:type="spellEnd"/>
    </w:p>
    <w:p w14:paraId="5D58D602"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Mar 3 15:56 </w:t>
      </w:r>
      <w:proofErr w:type="spellStart"/>
      <w:r w:rsidRPr="003D62C9">
        <w:rPr>
          <w:lang w:val="en-US"/>
        </w:rPr>
        <w:t>second_drive</w:t>
      </w:r>
      <w:proofErr w:type="spellEnd"/>
    </w:p>
    <w:p w14:paraId="3416E192" w14:textId="23B0BA82" w:rsidR="003961D3" w:rsidRDefault="003961D3" w:rsidP="003961D3">
      <w:pPr>
        <w:pStyle w:val="CMD"/>
        <w:rPr>
          <w:lang w:val="en-US"/>
        </w:rPr>
      </w:pPr>
      <w:r w:rsidRPr="003D62C9">
        <w:rPr>
          <w:lang w:val="en-US"/>
        </w:rPr>
        <w:t>-</w:t>
      </w:r>
      <w:proofErr w:type="spellStart"/>
      <w:r w:rsidRPr="003D62C9">
        <w:rPr>
          <w:lang w:val="en-US"/>
        </w:rPr>
        <w:t>rw</w:t>
      </w:r>
      <w:proofErr w:type="spellEnd"/>
      <w:r w:rsidRPr="003D62C9">
        <w:rPr>
          <w:lang w:val="en-US"/>
        </w:rPr>
        <w:t xml:space="preserve">-r--r-- 1 analyst </w:t>
      </w:r>
      <w:proofErr w:type="spellStart"/>
      <w:r w:rsidRPr="003D62C9">
        <w:rPr>
          <w:lang w:val="en-US"/>
        </w:rPr>
        <w:t>analyst</w:t>
      </w:r>
      <w:proofErr w:type="spellEnd"/>
      <w:r w:rsidRPr="003D62C9">
        <w:rPr>
          <w:lang w:val="en-US"/>
        </w:rPr>
        <w:t xml:space="preserve"> 254 Aug 16 13:38 space.txt</w:t>
      </w:r>
    </w:p>
    <w:p w14:paraId="2EF257C5" w14:textId="77777777" w:rsidR="00881385" w:rsidRPr="003D62C9" w:rsidRDefault="00881385" w:rsidP="003961D3">
      <w:pPr>
        <w:pStyle w:val="CMD"/>
        <w:rPr>
          <w:lang w:val="en-US"/>
        </w:rPr>
      </w:pPr>
    </w:p>
    <w:p w14:paraId="6CD86585" w14:textId="77777777" w:rsidR="003961D3" w:rsidRDefault="003961D3" w:rsidP="003961D3">
      <w:pPr>
        <w:pStyle w:val="Ttulo3"/>
      </w:pPr>
      <w:r>
        <w:lastRenderedPageBreak/>
        <w:t>Mover archivos y directorios</w:t>
      </w:r>
    </w:p>
    <w:p w14:paraId="44BB8418" w14:textId="77777777" w:rsidR="003961D3" w:rsidRDefault="003961D3" w:rsidP="004042C1">
      <w:pPr>
        <w:pStyle w:val="SubStepAlpha"/>
      </w:pPr>
      <w:r>
        <w:t>Mover archivos es similar a copias archivos. La diferencia es que al mover un archivo se lo quita de su ubicación original. Utilice los comandos</w:t>
      </w:r>
      <w:r w:rsidRPr="00023E77">
        <w:rPr>
          <w:b/>
        </w:rPr>
        <w:t> mv</w:t>
      </w:r>
      <w:r>
        <w:t xml:space="preserve"> para mover archivos a cualquier lugar del sistema de archivos local. Al igual que con los comandos </w:t>
      </w:r>
      <w:r w:rsidRPr="00023E77">
        <w:rPr>
          <w:b/>
        </w:rPr>
        <w:t>cp</w:t>
      </w:r>
      <w:r>
        <w:t xml:space="preserve">, el comando mv también requiere parámetros de origen y de destino. Emitan el siguiente comando para mover </w:t>
      </w:r>
      <w:r w:rsidRPr="00C507F3">
        <w:rPr>
          <w:b/>
        </w:rPr>
        <w:t>some_text_file.txt</w:t>
      </w:r>
      <w:r>
        <w:t xml:space="preserve"> de </w:t>
      </w:r>
      <w:r w:rsidRPr="00A73BE8">
        <w:rPr>
          <w:b/>
        </w:rPr>
        <w:t>/home/analyst/cyops_folder2</w:t>
      </w:r>
      <w:r>
        <w:t xml:space="preserve"> de regreso al directorio de inicio:</w:t>
      </w:r>
    </w:p>
    <w:p w14:paraId="68C77265"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mv cyops_folder2/some_text_file.txt .</w:t>
      </w:r>
    </w:p>
    <w:p w14:paraId="467C7930" w14:textId="77777777" w:rsidR="003961D3" w:rsidRPr="003D62C9" w:rsidRDefault="003961D3" w:rsidP="003961D3">
      <w:pPr>
        <w:pStyle w:val="CMD"/>
        <w:rPr>
          <w:b/>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 cyops_folder2/</w:t>
      </w:r>
    </w:p>
    <w:p w14:paraId="304200E1" w14:textId="77777777" w:rsidR="003961D3" w:rsidRPr="003D62C9" w:rsidRDefault="003961D3" w:rsidP="003961D3">
      <w:pPr>
        <w:pStyle w:val="CMD"/>
        <w:rPr>
          <w:lang w:val="en-US"/>
        </w:rPr>
      </w:pPr>
      <w:r w:rsidRPr="003D62C9">
        <w:rPr>
          <w:lang w:val="en-US"/>
        </w:rPr>
        <w:t>total 0</w:t>
      </w:r>
    </w:p>
    <w:p w14:paraId="6F28746D" w14:textId="77777777" w:rsidR="003961D3" w:rsidRPr="003D62C9" w:rsidRDefault="003961D3" w:rsidP="003961D3">
      <w:pPr>
        <w:pStyle w:val="CMD"/>
        <w:rPr>
          <w:lang w:val="en-US"/>
        </w:rPr>
      </w:pPr>
      <w:r w:rsidRPr="003D62C9">
        <w:rPr>
          <w:lang w:val="en-US"/>
        </w:rPr>
        <w:t>[</w:t>
      </w:r>
      <w:proofErr w:type="spellStart"/>
      <w:r w:rsidRPr="003D62C9">
        <w:rPr>
          <w:lang w:val="en-US"/>
        </w:rPr>
        <w:t>analyst@secOps</w:t>
      </w:r>
      <w:proofErr w:type="spellEnd"/>
      <w:r w:rsidRPr="003D62C9">
        <w:rPr>
          <w:lang w:val="en-US"/>
        </w:rPr>
        <w:t xml:space="preserve"> </w:t>
      </w:r>
      <w:proofErr w:type="gramStart"/>
      <w:r w:rsidRPr="003D62C9">
        <w:rPr>
          <w:lang w:val="en-US"/>
        </w:rPr>
        <w:t>~]$</w:t>
      </w:r>
      <w:proofErr w:type="gramEnd"/>
      <w:r w:rsidRPr="003D62C9">
        <w:rPr>
          <w:b/>
          <w:lang w:val="en-US"/>
        </w:rPr>
        <w:t xml:space="preserve"> ls –l /home/analyst/</w:t>
      </w:r>
    </w:p>
    <w:p w14:paraId="7E077EBE" w14:textId="77777777" w:rsidR="003961D3" w:rsidRPr="003D62C9" w:rsidRDefault="003961D3" w:rsidP="003961D3">
      <w:pPr>
        <w:pStyle w:val="CMD"/>
        <w:rPr>
          <w:lang w:val="en-US"/>
        </w:rPr>
      </w:pPr>
      <w:r w:rsidRPr="003D62C9">
        <w:rPr>
          <w:lang w:val="en-US"/>
        </w:rPr>
        <w:t>total 32</w:t>
      </w:r>
    </w:p>
    <w:p w14:paraId="009636B0"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Aug 16 15:13 cyops_folder2</w:t>
      </w:r>
    </w:p>
    <w:p w14:paraId="1DBCB490"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3 analyst </w:t>
      </w:r>
      <w:proofErr w:type="spellStart"/>
      <w:r w:rsidRPr="003D62C9">
        <w:rPr>
          <w:lang w:val="en-US"/>
        </w:rPr>
        <w:t>analyst</w:t>
      </w:r>
      <w:proofErr w:type="spellEnd"/>
      <w:r w:rsidRPr="003D62C9">
        <w:rPr>
          <w:lang w:val="en-US"/>
        </w:rPr>
        <w:t xml:space="preserve"> 4096 Aug 16 15:04 cyops_folder3</w:t>
      </w:r>
    </w:p>
    <w:p w14:paraId="6B67BBBF"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Sep 26 2014 Desktop</w:t>
      </w:r>
    </w:p>
    <w:p w14:paraId="059A8603" w14:textId="77777777" w:rsidR="003961D3" w:rsidRPr="003D62C9" w:rsidRDefault="003961D3" w:rsidP="003961D3">
      <w:pPr>
        <w:pStyle w:val="CMD"/>
        <w:rPr>
          <w:lang w:val="en-US"/>
        </w:rPr>
      </w:pPr>
      <w:proofErr w:type="spellStart"/>
      <w:r w:rsidRPr="003D62C9">
        <w:rPr>
          <w:lang w:val="en-US"/>
        </w:rPr>
        <w:t>drwx</w:t>
      </w:r>
      <w:proofErr w:type="spellEnd"/>
      <w:r w:rsidRPr="003D62C9">
        <w:rPr>
          <w:lang w:val="en-US"/>
        </w:rPr>
        <w:t xml:space="preserve">------ 3 analyst </w:t>
      </w:r>
      <w:proofErr w:type="spellStart"/>
      <w:r w:rsidRPr="003D62C9">
        <w:rPr>
          <w:lang w:val="en-US"/>
        </w:rPr>
        <w:t>analyst</w:t>
      </w:r>
      <w:proofErr w:type="spellEnd"/>
      <w:r w:rsidRPr="003D62C9">
        <w:rPr>
          <w:lang w:val="en-US"/>
        </w:rPr>
        <w:t xml:space="preserve"> 4096 Jul 14 11:28 Downloads</w:t>
      </w:r>
    </w:p>
    <w:p w14:paraId="1413E773"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8 analyst </w:t>
      </w:r>
      <w:proofErr w:type="spellStart"/>
      <w:r w:rsidRPr="003D62C9">
        <w:rPr>
          <w:lang w:val="en-US"/>
        </w:rPr>
        <w:t>analyst</w:t>
      </w:r>
      <w:proofErr w:type="spellEnd"/>
      <w:r w:rsidRPr="003D62C9">
        <w:rPr>
          <w:lang w:val="en-US"/>
        </w:rPr>
        <w:t xml:space="preserve"> 4096 Jul 25 16:27 </w:t>
      </w:r>
      <w:proofErr w:type="spellStart"/>
      <w:proofErr w:type="gramStart"/>
      <w:r w:rsidRPr="003D62C9">
        <w:rPr>
          <w:lang w:val="en-US"/>
        </w:rPr>
        <w:t>lab.support</w:t>
      </w:r>
      <w:proofErr w:type="gramEnd"/>
      <w:r w:rsidRPr="003D62C9">
        <w:rPr>
          <w:lang w:val="en-US"/>
        </w:rPr>
        <w:t>.files</w:t>
      </w:r>
      <w:proofErr w:type="spellEnd"/>
    </w:p>
    <w:p w14:paraId="5AA2EFC2" w14:textId="77777777" w:rsidR="003961D3" w:rsidRPr="003D62C9" w:rsidRDefault="003961D3" w:rsidP="003961D3">
      <w:pPr>
        <w:pStyle w:val="CMD"/>
        <w:rPr>
          <w:lang w:val="en-US"/>
        </w:rPr>
      </w:pPr>
      <w:proofErr w:type="spellStart"/>
      <w:r w:rsidRPr="003D62C9">
        <w:rPr>
          <w:lang w:val="en-US"/>
        </w:rPr>
        <w:t>drwxr</w:t>
      </w:r>
      <w:proofErr w:type="spellEnd"/>
      <w:r w:rsidRPr="003D62C9">
        <w:rPr>
          <w:lang w:val="en-US"/>
        </w:rPr>
        <w:t>-</w:t>
      </w:r>
      <w:proofErr w:type="spellStart"/>
      <w:r w:rsidRPr="003D62C9">
        <w:rPr>
          <w:lang w:val="en-US"/>
        </w:rPr>
        <w:t>xr</w:t>
      </w:r>
      <w:proofErr w:type="spellEnd"/>
      <w:r w:rsidRPr="003D62C9">
        <w:rPr>
          <w:lang w:val="en-US"/>
        </w:rPr>
        <w:t xml:space="preserve">-x 2 analyst </w:t>
      </w:r>
      <w:proofErr w:type="spellStart"/>
      <w:r w:rsidRPr="003D62C9">
        <w:rPr>
          <w:lang w:val="en-US"/>
        </w:rPr>
        <w:t>analyst</w:t>
      </w:r>
      <w:proofErr w:type="spellEnd"/>
      <w:r w:rsidRPr="003D62C9">
        <w:rPr>
          <w:lang w:val="en-US"/>
        </w:rPr>
        <w:t xml:space="preserve"> 4096 Mar 3 15:56 </w:t>
      </w:r>
      <w:proofErr w:type="spellStart"/>
      <w:r w:rsidRPr="003D62C9">
        <w:rPr>
          <w:lang w:val="en-US"/>
        </w:rPr>
        <w:t>second_drive</w:t>
      </w:r>
      <w:proofErr w:type="spellEnd"/>
    </w:p>
    <w:p w14:paraId="37D4BC2B" w14:textId="77777777" w:rsidR="003961D3" w:rsidRPr="003D62C9" w:rsidRDefault="003961D3" w:rsidP="003961D3">
      <w:pPr>
        <w:pStyle w:val="CMD"/>
        <w:rPr>
          <w:lang w:val="en-US"/>
        </w:rPr>
      </w:pPr>
      <w:r w:rsidRPr="003D62C9">
        <w:rPr>
          <w:highlight w:val="yellow"/>
          <w:lang w:val="en-US"/>
        </w:rPr>
        <w:t>-</w:t>
      </w:r>
      <w:proofErr w:type="spellStart"/>
      <w:r w:rsidRPr="003D62C9">
        <w:rPr>
          <w:highlight w:val="yellow"/>
          <w:lang w:val="en-US"/>
        </w:rPr>
        <w:t>rw</w:t>
      </w:r>
      <w:proofErr w:type="spellEnd"/>
      <w:r w:rsidRPr="003D62C9">
        <w:rPr>
          <w:highlight w:val="yellow"/>
          <w:lang w:val="en-US"/>
        </w:rPr>
        <w:t xml:space="preserve">-r--r-- 1 analyst </w:t>
      </w:r>
      <w:proofErr w:type="spellStart"/>
      <w:r w:rsidRPr="003D62C9">
        <w:rPr>
          <w:highlight w:val="yellow"/>
          <w:lang w:val="en-US"/>
        </w:rPr>
        <w:t>analyst</w:t>
      </w:r>
      <w:proofErr w:type="spellEnd"/>
      <w:r w:rsidRPr="003D62C9">
        <w:rPr>
          <w:highlight w:val="yellow"/>
          <w:lang w:val="en-US"/>
        </w:rPr>
        <w:t xml:space="preserve"> 142 Aug 16 15:11 some_text_file.txt</w:t>
      </w:r>
    </w:p>
    <w:p w14:paraId="77439D87" w14:textId="77777777" w:rsidR="003961D3" w:rsidRPr="003D62C9" w:rsidRDefault="003961D3" w:rsidP="003961D3">
      <w:pPr>
        <w:pStyle w:val="CMD"/>
        <w:rPr>
          <w:lang w:val="en-US"/>
        </w:rPr>
      </w:pPr>
      <w:r w:rsidRPr="003D62C9">
        <w:rPr>
          <w:lang w:val="en-US"/>
        </w:rPr>
        <w:t>-</w:t>
      </w:r>
      <w:proofErr w:type="spellStart"/>
      <w:r w:rsidRPr="003D62C9">
        <w:rPr>
          <w:lang w:val="en-US"/>
        </w:rPr>
        <w:t>rw</w:t>
      </w:r>
      <w:proofErr w:type="spellEnd"/>
      <w:r w:rsidRPr="003D62C9">
        <w:rPr>
          <w:lang w:val="en-US"/>
        </w:rPr>
        <w:t xml:space="preserve">-r--r-- 1 analyst </w:t>
      </w:r>
      <w:proofErr w:type="spellStart"/>
      <w:r w:rsidRPr="003D62C9">
        <w:rPr>
          <w:lang w:val="en-US"/>
        </w:rPr>
        <w:t>analyst</w:t>
      </w:r>
      <w:proofErr w:type="spellEnd"/>
      <w:r w:rsidRPr="003D62C9">
        <w:rPr>
          <w:lang w:val="en-US"/>
        </w:rPr>
        <w:t xml:space="preserve"> 254 Aug 16 13:38 space.txt</w:t>
      </w:r>
    </w:p>
    <w:p w14:paraId="209C47F9" w14:textId="500D8B7D" w:rsidR="00264CC6" w:rsidRPr="004B5A1D" w:rsidRDefault="00264CC6" w:rsidP="004B5A1D">
      <w:pPr>
        <w:pStyle w:val="Ttulo4"/>
      </w:pPr>
      <w:r>
        <w:t>Pregunta:</w:t>
      </w:r>
    </w:p>
    <w:p w14:paraId="20CB261F" w14:textId="2771A822" w:rsidR="00264CC6" w:rsidRDefault="00264CC6" w:rsidP="004B5A1D">
      <w:pPr>
        <w:pStyle w:val="BodyTextL50"/>
        <w:spacing w:before="0"/>
      </w:pPr>
      <w:r>
        <w:t>¿Que comando puede utilizar para completar la tarea?</w:t>
      </w:r>
    </w:p>
    <w:p w14:paraId="67E42DFE" w14:textId="768D63BC" w:rsidR="00264CC6" w:rsidRPr="004B5A1D" w:rsidRDefault="004B5A1D" w:rsidP="004B5A1D">
      <w:pPr>
        <w:pStyle w:val="CMD"/>
        <w:rPr>
          <w:rStyle w:val="AnswerGray"/>
        </w:rPr>
      </w:pPr>
      <w:proofErr w:type="spellStart"/>
      <w:r>
        <w:rPr>
          <w:rStyle w:val="AnswerGray"/>
        </w:rPr>
        <w:t>rm</w:t>
      </w:r>
      <w:proofErr w:type="spellEnd"/>
      <w:r>
        <w:rPr>
          <w:rStyle w:val="AnswerGray"/>
        </w:rPr>
        <w:t xml:space="preserve"> -r cyops_folder2/</w:t>
      </w:r>
    </w:p>
    <w:p w14:paraId="419D4F0D" w14:textId="77777777" w:rsidR="003961D3" w:rsidRDefault="003961D3" w:rsidP="003961D3">
      <w:pPr>
        <w:pStyle w:val="Ttulo1"/>
      </w:pPr>
      <w:r>
        <w:t>Reflexión</w:t>
      </w:r>
    </w:p>
    <w:p w14:paraId="4AEE6D47" w14:textId="77777777" w:rsidR="003961D3" w:rsidRDefault="003961D3" w:rsidP="003961D3">
      <w:pPr>
        <w:pStyle w:val="BodyTextL25"/>
        <w:keepNext/>
      </w:pPr>
      <w:r>
        <w:t>¿Cuáles son las ventajas de utilizar la línea de comandos de Linux?</w:t>
      </w:r>
    </w:p>
    <w:p w14:paraId="5F71C7F0" w14:textId="77777777" w:rsidR="003961D3" w:rsidRPr="00D469FF" w:rsidRDefault="003961D3" w:rsidP="003961D3">
      <w:pPr>
        <w:pStyle w:val="BodyTextL25"/>
        <w:rPr>
          <w:rStyle w:val="AnswerGray"/>
        </w:rPr>
      </w:pPr>
      <w:r>
        <w:rPr>
          <w:rStyle w:val="AnswerGray"/>
        </w:rPr>
        <w:t>Las respuestas pueden variar. La línea de comandos permite que los usuarios tengan más opciones y control sobre la interfaz gráfica. A medida que los usuarios ganan más experiencia con la línea de comandos, pueden combinar estos comandos en scripts para realizar tareas de rutina. La interfaz de línea de comandos utiliza menos recursos cuando los usuarios administran las computadoras de forma remota.</w:t>
      </w:r>
    </w:p>
    <w:p w14:paraId="32AFF543" w14:textId="67CD1FAD" w:rsidR="00C162C0" w:rsidRPr="003961D3" w:rsidRDefault="003961D3" w:rsidP="003961D3">
      <w:pPr>
        <w:pStyle w:val="ConfigWindow"/>
      </w:pPr>
      <w:r>
        <w:t>Fin del documento</w:t>
      </w:r>
    </w:p>
    <w:sectPr w:rsidR="00C162C0" w:rsidRPr="003961D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2329B" w14:textId="77777777" w:rsidR="00984BE3" w:rsidRDefault="00984BE3" w:rsidP="00710659">
      <w:pPr>
        <w:spacing w:after="0" w:line="240" w:lineRule="auto"/>
      </w:pPr>
      <w:r>
        <w:separator/>
      </w:r>
    </w:p>
    <w:p w14:paraId="032C147E" w14:textId="77777777" w:rsidR="00984BE3" w:rsidRDefault="00984BE3"/>
  </w:endnote>
  <w:endnote w:type="continuationSeparator" w:id="0">
    <w:p w14:paraId="18DF6B82" w14:textId="77777777" w:rsidR="00984BE3" w:rsidRDefault="00984BE3" w:rsidP="00710659">
      <w:pPr>
        <w:spacing w:after="0" w:line="240" w:lineRule="auto"/>
      </w:pPr>
      <w:r>
        <w:continuationSeparator/>
      </w:r>
    </w:p>
    <w:p w14:paraId="4E2C089B" w14:textId="77777777" w:rsidR="00984BE3" w:rsidRDefault="00984B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C5A53" w14:textId="0C54186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w:t>
    </w:r>
    <w:r w:rsidR="00881385">
      <w:t>–</w:t>
    </w:r>
    <w:r>
      <w:t xml:space="preserve"> </w:t>
    </w:r>
    <w:r w:rsidR="00881385">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0A589" w14:textId="265FDA38"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2018</w:t>
        </w:r>
      </w:sdtContent>
    </w:sdt>
    <w:r>
      <w:t xml:space="preserve"> - </w:t>
    </w:r>
    <w:r w:rsidR="007E6402">
      <w:fldChar w:fldCharType="begin"/>
    </w:r>
    <w:r w:rsidR="007E6402">
      <w:instrText xml:space="preserve"> SAVEDATE  \@ "yyyy"  \* MERGEFORMAT </w:instrText>
    </w:r>
    <w:r w:rsidR="007E6402">
      <w:fldChar w:fldCharType="separate"/>
    </w:r>
    <w:r w:rsidR="00881385">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DDB91" w14:textId="77777777" w:rsidR="00984BE3" w:rsidRDefault="00984BE3" w:rsidP="00710659">
      <w:pPr>
        <w:spacing w:after="0" w:line="240" w:lineRule="auto"/>
      </w:pPr>
      <w:r>
        <w:separator/>
      </w:r>
    </w:p>
    <w:p w14:paraId="752D3FAF" w14:textId="77777777" w:rsidR="00984BE3" w:rsidRDefault="00984BE3"/>
  </w:footnote>
  <w:footnote w:type="continuationSeparator" w:id="0">
    <w:p w14:paraId="34684A5A" w14:textId="77777777" w:rsidR="00984BE3" w:rsidRDefault="00984BE3" w:rsidP="00710659">
      <w:pPr>
        <w:spacing w:after="0" w:line="240" w:lineRule="auto"/>
      </w:pPr>
      <w:r>
        <w:continuationSeparator/>
      </w:r>
    </w:p>
    <w:p w14:paraId="1FF9232F" w14:textId="77777777" w:rsidR="00984BE3" w:rsidRDefault="00984BE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BB826ADE610348D8B90D14BF9457F151"/>
      </w:placeholder>
      <w:dataBinding w:prefixMappings="xmlns:ns0='http://purl.org/dc/elements/1.1/' xmlns:ns1='http://schemas.openxmlformats.org/package/2006/metadata/core-properties' " w:xpath="/ns1:coreProperties[1]/ns0:title[1]" w:storeItemID="{6C3C8BC8-F283-45AE-878A-BAB7291924A1}"/>
      <w:text/>
    </w:sdtPr>
    <w:sdtEndPr/>
    <w:sdtContent>
      <w:p w14:paraId="0F982ED7" w14:textId="51D17AB6" w:rsidR="00926CB2" w:rsidRDefault="003961D3" w:rsidP="008402F2">
        <w:pPr>
          <w:pStyle w:val="PageHead"/>
        </w:pPr>
        <w:r>
          <w:t>Práctica de laboratorio: Familiarizarse con el shell de Linux</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F6DAFA" w14:textId="77777777" w:rsidR="00926CB2" w:rsidRDefault="00882B63" w:rsidP="006C3FCF">
    <w:pPr>
      <w:ind w:left="-288"/>
    </w:pPr>
    <w:r>
      <w:rPr>
        <w:noProof/>
      </w:rPr>
      <w:drawing>
        <wp:inline distT="0" distB="0" distL="0" distR="0" wp14:anchorId="20B1E939" wp14:editId="644CF62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0B6CC0"/>
    <w:multiLevelType w:val="multilevel"/>
    <w:tmpl w:val="BDF014B2"/>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0"/>
  </w:num>
  <w:num w:numId="10">
    <w:abstractNumId w:val="7"/>
  </w:num>
  <w:num w:numId="11">
    <w:abstractNumId w:val="2"/>
    <w:lvlOverride w:ilvl="0">
      <w:lvl w:ilvl="0">
        <w:start w:val="1"/>
        <w:numFmt w:val="decimal"/>
        <w:lvlText w:val="Parte %1:"/>
        <w:lvlJc w:val="left"/>
        <w:pPr>
          <w:tabs>
            <w:tab w:val="num" w:pos="1080"/>
          </w:tabs>
          <w:ind w:left="1080" w:hanging="1080"/>
        </w:pPr>
        <w:rPr>
          <w:rFonts w:hint="default"/>
        </w:rPr>
      </w:lvl>
    </w:lvlOverride>
    <w:lvlOverride w:ilvl="1">
      <w:lvl w:ilvl="1">
        <w:start w:val="1"/>
        <w:numFmt w:val="decimal"/>
        <w:lvlText w:val="Paso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2"/>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3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9F6"/>
    <w:rsid w:val="001755D5"/>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CC6"/>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06A"/>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61D3"/>
    <w:rsid w:val="003A19DC"/>
    <w:rsid w:val="003A1B45"/>
    <w:rsid w:val="003A220C"/>
    <w:rsid w:val="003B256A"/>
    <w:rsid w:val="003B308D"/>
    <w:rsid w:val="003B46FC"/>
    <w:rsid w:val="003B5767"/>
    <w:rsid w:val="003B7605"/>
    <w:rsid w:val="003C08AA"/>
    <w:rsid w:val="003C2A7B"/>
    <w:rsid w:val="003C49EF"/>
    <w:rsid w:val="003C6BCA"/>
    <w:rsid w:val="003C7902"/>
    <w:rsid w:val="003D0BFF"/>
    <w:rsid w:val="003D62C9"/>
    <w:rsid w:val="003D6EF1"/>
    <w:rsid w:val="003E5BE5"/>
    <w:rsid w:val="003F18D1"/>
    <w:rsid w:val="003F20EC"/>
    <w:rsid w:val="003F4F0E"/>
    <w:rsid w:val="003F6096"/>
    <w:rsid w:val="003F6E06"/>
    <w:rsid w:val="00403C7A"/>
    <w:rsid w:val="004042C1"/>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A1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43C4"/>
    <w:rsid w:val="00570A65"/>
    <w:rsid w:val="005762B1"/>
    <w:rsid w:val="00580456"/>
    <w:rsid w:val="00580E73"/>
    <w:rsid w:val="00587365"/>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7B3"/>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2F7A"/>
    <w:rsid w:val="006D3FC1"/>
    <w:rsid w:val="006D7590"/>
    <w:rsid w:val="006E372B"/>
    <w:rsid w:val="006E5FE9"/>
    <w:rsid w:val="006E6581"/>
    <w:rsid w:val="006E71DF"/>
    <w:rsid w:val="006F1616"/>
    <w:rsid w:val="006F1CC4"/>
    <w:rsid w:val="006F2A86"/>
    <w:rsid w:val="006F3163"/>
    <w:rsid w:val="006F5C89"/>
    <w:rsid w:val="00705FEC"/>
    <w:rsid w:val="00710659"/>
    <w:rsid w:val="0071147A"/>
    <w:rsid w:val="0071185D"/>
    <w:rsid w:val="0071644F"/>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0B44"/>
    <w:rsid w:val="007E3264"/>
    <w:rsid w:val="007E3FEA"/>
    <w:rsid w:val="007E6402"/>
    <w:rsid w:val="007E69B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1385"/>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4BE3"/>
    <w:rsid w:val="00985210"/>
    <w:rsid w:val="00996053"/>
    <w:rsid w:val="00997E71"/>
    <w:rsid w:val="009A0B2F"/>
    <w:rsid w:val="009A1CF4"/>
    <w:rsid w:val="009A37D7"/>
    <w:rsid w:val="009A4E17"/>
    <w:rsid w:val="009A6955"/>
    <w:rsid w:val="009B0697"/>
    <w:rsid w:val="009B341C"/>
    <w:rsid w:val="009B5747"/>
    <w:rsid w:val="009C0B81"/>
    <w:rsid w:val="009C3182"/>
    <w:rsid w:val="009C542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210E"/>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1649"/>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D79D8"/>
    <w:rsid w:val="00BE3A73"/>
    <w:rsid w:val="00BE56B3"/>
    <w:rsid w:val="00BE676D"/>
    <w:rsid w:val="00BF04E8"/>
    <w:rsid w:val="00BF16BF"/>
    <w:rsid w:val="00BF4D1F"/>
    <w:rsid w:val="00BF76BE"/>
    <w:rsid w:val="00C02A73"/>
    <w:rsid w:val="00C03635"/>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51BD"/>
    <w:rsid w:val="00CC7A35"/>
    <w:rsid w:val="00CD072A"/>
    <w:rsid w:val="00CD1070"/>
    <w:rsid w:val="00CD40B1"/>
    <w:rsid w:val="00CD51E0"/>
    <w:rsid w:val="00CD7F73"/>
    <w:rsid w:val="00CE26C5"/>
    <w:rsid w:val="00CE36AF"/>
    <w:rsid w:val="00CE47F3"/>
    <w:rsid w:val="00CE54DD"/>
    <w:rsid w:val="00CF0DA5"/>
    <w:rsid w:val="00CF26E3"/>
    <w:rsid w:val="00CF5C46"/>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94461D"/>
  <w15:docId w15:val="{B0473BBE-02CD-48C3-8F04-52E2C1D7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9F6"/>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4B5A1D"/>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43C4"/>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87365"/>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4B5A1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4B5A1D"/>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B826ADE610348D8B90D14BF9457F151"/>
        <w:category>
          <w:name w:val="General"/>
          <w:gallery w:val="placeholder"/>
        </w:category>
        <w:types>
          <w:type w:val="bbPlcHdr"/>
        </w:types>
        <w:behaviors>
          <w:behavior w:val="content"/>
        </w:behaviors>
        <w:guid w:val="{43DEDC27-FA3F-4E92-9621-FD736AC7DF37}"/>
      </w:docPartPr>
      <w:docPartBody>
        <w:p w:rsidR="00BA2E71" w:rsidRDefault="00CD480F">
          <w:pPr>
            <w:pStyle w:val="BB826ADE610348D8B90D14BF9457F151"/>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0F"/>
    <w:rsid w:val="0015351C"/>
    <w:rsid w:val="00522F20"/>
    <w:rsid w:val="00A0180C"/>
    <w:rsid w:val="00BA2E71"/>
    <w:rsid w:val="00CD48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BB826ADE610348D8B90D14BF9457F151">
    <w:name w:val="BB826ADE610348D8B90D14BF9457F1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27DB12-EC6E-4410-81A8-73829D37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23</TotalTime>
  <Pages>8</Pages>
  <Words>2951</Words>
  <Characters>16234</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de laboratorio: Familiarizarse con el shell de Linux</vt:lpstr>
      <vt:lpstr>Enter the Title here</vt:lpstr>
    </vt:vector>
  </TitlesOfParts>
  <Company>Cisco Systems, Inc.</Company>
  <LinksUpToDate>false</LinksUpToDate>
  <CharactersWithSpaces>19147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Familiarizarse con el shell de Linux</dc:title>
  <dc:creator>SP</dc:creator>
  <dc:description>2018</dc:description>
  <cp:lastModifiedBy>Jose Ramirez Perez</cp:lastModifiedBy>
  <cp:revision>6</cp:revision>
  <cp:lastPrinted>2020-12-17T14:04:00Z</cp:lastPrinted>
  <dcterms:created xsi:type="dcterms:W3CDTF">2020-04-30T23:53:00Z</dcterms:created>
  <dcterms:modified xsi:type="dcterms:W3CDTF">2020-12-17T14:05:00Z</dcterms:modified>
</cp:coreProperties>
</file>