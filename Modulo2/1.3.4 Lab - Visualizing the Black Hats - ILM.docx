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097AF" w14:textId="77777777" w:rsidR="004D36D7" w:rsidRPr="00FD4A68" w:rsidRDefault="00AE181C" w:rsidP="00B47940">
      <w:pPr>
        <w:pStyle w:val="Ttulo"/>
        <w:rPr>
          <w:rStyle w:val="LabTitleInstVersred"/>
          <w:b/>
          <w:color w:val="auto"/>
        </w:rPr>
      </w:pPr>
      <w:sdt>
        <w:sdtPr>
          <w:rPr>
            <w:b w:val="0"/>
            <w:color w:val="EE0000"/>
          </w:rPr>
          <w:alias w:val="Título"/>
          <w:tag w:val=""/>
          <w:id w:val="-487021785"/>
          <w:placeholder>
            <w:docPart w:val="48FF2BBB91F74816AF766FEEB00527F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3797D">
            <w:t>Práctica de laboratorio: Visualizar a los Hackers de Sombrero Negro</w:t>
          </w:r>
        </w:sdtContent>
      </w:sdt>
      <w:r w:rsidR="0013797D">
        <w:rPr>
          <w:rStyle w:val="LabTitleInstVersred"/>
        </w:rPr>
        <w:t xml:space="preserve"> (versión para el instructor)</w:t>
      </w:r>
    </w:p>
    <w:p w14:paraId="62B7D1F0" w14:textId="77777777" w:rsidR="00D778DF" w:rsidRPr="009A1CF4" w:rsidRDefault="00D778DF" w:rsidP="00D778DF">
      <w:pPr>
        <w:pStyle w:val="InstNoteRed"/>
      </w:pPr>
      <w:r>
        <w:rPr>
          <w:b/>
        </w:rPr>
        <w:t>Nota para el instructor</w:t>
      </w:r>
      <w:r w:rsidRPr="001C05A1">
        <w:t>: Los elementos con color de fuente rojo o resaltados en gris indican texto que aparece solo en la copia del instructor.</w:t>
      </w:r>
    </w:p>
    <w:p w14:paraId="40FDDB53" w14:textId="77777777" w:rsidR="00D778DF" w:rsidRPr="00E70096" w:rsidRDefault="00D778DF" w:rsidP="00D452F4">
      <w:pPr>
        <w:pStyle w:val="Ttulo1"/>
      </w:pPr>
      <w:r>
        <w:t>Objetivos</w:t>
      </w:r>
    </w:p>
    <w:p w14:paraId="65D3D1A5" w14:textId="77777777" w:rsidR="0040748F" w:rsidRPr="00647CBE" w:rsidRDefault="0040748F" w:rsidP="0040748F">
      <w:pPr>
        <w:pStyle w:val="BodyTextL25"/>
      </w:pPr>
      <w:r>
        <w:t>Investigar y analizar incidentes de ciberseguridad</w:t>
      </w:r>
    </w:p>
    <w:p w14:paraId="0A1EA69F" w14:textId="77777777" w:rsidR="00D778DF" w:rsidRDefault="00D778DF" w:rsidP="00D452F4">
      <w:pPr>
        <w:pStyle w:val="Ttulo1"/>
      </w:pPr>
      <w:r>
        <w:t>Aspectos básicos/Situación</w:t>
      </w:r>
    </w:p>
    <w:p w14:paraId="54EAE904" w14:textId="77777777" w:rsidR="0040748F" w:rsidRDefault="0040748F" w:rsidP="0040748F">
      <w:pPr>
        <w:pStyle w:val="BodyTextL25"/>
      </w:pPr>
      <w:r>
        <w:t>El FBI ha estimado que el cibercrimen costó a individuos y empresas más de 3.5 billones de dólares en 2019. Los gobiernos, las empresas y los usuarios individuales cada vez son víctimas de más ciberataques, y los incidentes de ciberseguridad se están volviendo más habituales.</w:t>
      </w:r>
    </w:p>
    <w:p w14:paraId="52FA34B0" w14:textId="77777777" w:rsidR="0040748F" w:rsidRDefault="0040748F" w:rsidP="0040748F">
      <w:pPr>
        <w:pStyle w:val="BodyTextL25"/>
      </w:pPr>
      <w:r>
        <w:t>En esta práctica de laboratorio, crearán tres ciberatacantes hipotéticos, cada uno con una organización, un ataque y un método para que una organización impida o mitigue el ataque. Además, sugiera un método mediante el cual una organización podría prevenir o mitigar el ataque.</w:t>
      </w:r>
    </w:p>
    <w:p w14:paraId="63C435E7" w14:textId="77777777" w:rsidR="0040748F" w:rsidRDefault="0040748F" w:rsidP="0040748F">
      <w:pPr>
        <w:pStyle w:val="BodyTextL25"/>
      </w:pPr>
      <w:r>
        <w:rPr>
          <w:b/>
        </w:rPr>
        <w:t>Nota</w:t>
      </w:r>
      <w:r>
        <w:t>: Puede utilizar el navegador web de la máquina virtual instalada en una práctica de laboratorio anterior para investigar problemas de seguridad. Si utilizan la máquina virtual, pueden impedir que se instale malware en su computadora.</w:t>
      </w:r>
    </w:p>
    <w:p w14:paraId="7954C352" w14:textId="77777777" w:rsidR="00D778DF" w:rsidRPr="00E70096" w:rsidRDefault="00D778DF" w:rsidP="00D452F4">
      <w:pPr>
        <w:pStyle w:val="Ttulo1"/>
      </w:pPr>
      <w:r>
        <w:t>Recursos necesarios</w:t>
      </w:r>
    </w:p>
    <w:p w14:paraId="30922038" w14:textId="77777777" w:rsidR="0040748F" w:rsidRDefault="0040748F" w:rsidP="0040748F">
      <w:pPr>
        <w:pStyle w:val="Bulletlevel1"/>
        <w:spacing w:before="60" w:after="60" w:line="276" w:lineRule="auto"/>
      </w:pPr>
      <w:r>
        <w:t>PC o dispositivo móvil con acceso a Internet y máquina virtual (opcional)</w:t>
      </w:r>
    </w:p>
    <w:p w14:paraId="410F6057" w14:textId="77777777" w:rsidR="00125806" w:rsidRDefault="00125806" w:rsidP="00D452F4">
      <w:pPr>
        <w:pStyle w:val="Ttulo1"/>
      </w:pPr>
      <w:r>
        <w:t>Instrucciones</w:t>
      </w:r>
    </w:p>
    <w:p w14:paraId="05EFCB64" w14:textId="73DAC558" w:rsidR="00103401" w:rsidRDefault="00103401" w:rsidP="00103401">
      <w:pPr>
        <w:pStyle w:val="Ttulo2"/>
      </w:pPr>
    </w:p>
    <w:p w14:paraId="0AB3B29A" w14:textId="77777777" w:rsidR="0040748F" w:rsidRDefault="0040748F" w:rsidP="0040748F">
      <w:pPr>
        <w:pStyle w:val="SubStepAlpha"/>
      </w:pPr>
      <w:r>
        <w:t>¿Quién es el atacante?</w:t>
      </w:r>
    </w:p>
    <w:p w14:paraId="394E6DED" w14:textId="16E4B1A1" w:rsidR="0040748F" w:rsidRDefault="004C264E" w:rsidP="004C264E">
      <w:pPr>
        <w:pStyle w:val="AnswerLineL50"/>
      </w:pPr>
      <w:r>
        <w:t>Escriba sus respuestas aquí.</w:t>
      </w:r>
    </w:p>
    <w:p w14:paraId="10DBE2EF" w14:textId="77777777" w:rsidR="0040748F" w:rsidRPr="004C264E" w:rsidRDefault="0040748F" w:rsidP="004C264E">
      <w:pPr>
        <w:pStyle w:val="BodyTextL50"/>
        <w:rPr>
          <w:rStyle w:val="AnswerGray"/>
        </w:rPr>
      </w:pPr>
      <w:r>
        <w:rPr>
          <w:rStyle w:val="AnswerGray"/>
          <w:highlight w:val="lightGray"/>
        </w:rPr>
        <w:t>Las respuestas pueden variar.</w:t>
      </w:r>
    </w:p>
    <w:p w14:paraId="5E9DA963" w14:textId="77777777" w:rsidR="0040748F" w:rsidRDefault="0040748F" w:rsidP="004C264E">
      <w:pPr>
        <w:pStyle w:val="SubStepAlpha"/>
      </w:pPr>
      <w:r>
        <w:t>¿A qué organización o grupo está asociado el atacante, si lo hay?</w:t>
      </w:r>
    </w:p>
    <w:p w14:paraId="6F549D88" w14:textId="77777777" w:rsidR="004C264E" w:rsidRDefault="004C264E" w:rsidP="004C264E">
      <w:pPr>
        <w:pStyle w:val="AnswerLineL50"/>
      </w:pPr>
      <w:r>
        <w:t>Escriba sus respuestas aquí.</w:t>
      </w:r>
    </w:p>
    <w:p w14:paraId="1C2C6571" w14:textId="77777777" w:rsidR="004C264E" w:rsidRPr="004C264E" w:rsidRDefault="004C264E" w:rsidP="004C264E">
      <w:pPr>
        <w:pStyle w:val="BodyTextL50"/>
        <w:rPr>
          <w:rStyle w:val="AnswerGray"/>
        </w:rPr>
      </w:pPr>
      <w:r>
        <w:rPr>
          <w:rStyle w:val="AnswerGray"/>
          <w:highlight w:val="lightGray"/>
        </w:rPr>
        <w:t>Las respuestas pueden variar.</w:t>
      </w:r>
    </w:p>
    <w:p w14:paraId="35FCBC72" w14:textId="77777777" w:rsidR="0040748F" w:rsidRDefault="0040748F" w:rsidP="004C264E">
      <w:pPr>
        <w:pStyle w:val="SubStepAlpha"/>
      </w:pPr>
      <w:r>
        <w:t>¿Cuál es el motivo del atacante?</w:t>
      </w:r>
    </w:p>
    <w:p w14:paraId="58B84D92" w14:textId="77777777" w:rsidR="004C264E" w:rsidRDefault="004C264E" w:rsidP="004C264E">
      <w:pPr>
        <w:pStyle w:val="AnswerLineL50"/>
      </w:pPr>
      <w:r>
        <w:t>Escriba sus respuestas aquí.</w:t>
      </w:r>
    </w:p>
    <w:p w14:paraId="3184B381" w14:textId="77777777" w:rsidR="004C264E" w:rsidRPr="004C264E" w:rsidRDefault="004C264E" w:rsidP="004C264E">
      <w:pPr>
        <w:pStyle w:val="BodyTextL50"/>
        <w:rPr>
          <w:rStyle w:val="AnswerGray"/>
        </w:rPr>
      </w:pPr>
      <w:r>
        <w:rPr>
          <w:rStyle w:val="AnswerGray"/>
          <w:highlight w:val="lightGray"/>
        </w:rPr>
        <w:t>Las respuestas pueden variar.</w:t>
      </w:r>
    </w:p>
    <w:p w14:paraId="7AF3C453" w14:textId="77777777" w:rsidR="0040748F" w:rsidRDefault="0040748F" w:rsidP="004C264E">
      <w:pPr>
        <w:pStyle w:val="SubStepAlpha"/>
      </w:pPr>
      <w:r>
        <w:lastRenderedPageBreak/>
        <w:t>¿Qué método de ataque se utilizó?</w:t>
      </w:r>
    </w:p>
    <w:p w14:paraId="1A0580B3" w14:textId="77777777" w:rsidR="004C264E" w:rsidRDefault="004C264E" w:rsidP="004C264E">
      <w:pPr>
        <w:pStyle w:val="AnswerLineL50"/>
      </w:pPr>
      <w:r>
        <w:t>Escriba sus respuestas aquí.</w:t>
      </w:r>
    </w:p>
    <w:p w14:paraId="0CC9A94F" w14:textId="77777777" w:rsidR="0040748F" w:rsidRPr="003E6F3B" w:rsidRDefault="0040748F" w:rsidP="003E6F3B">
      <w:pPr>
        <w:pStyle w:val="BodyTextL50"/>
        <w:rPr>
          <w:rStyle w:val="AnswerGray"/>
        </w:rPr>
      </w:pPr>
      <w:r>
        <w:rPr>
          <w:rStyle w:val="AnswerGray"/>
          <w:highlight w:val="lightGray"/>
        </w:rPr>
        <w:t>Las respuestas pueden variar.</w:t>
      </w:r>
    </w:p>
    <w:p w14:paraId="2F70ED9A" w14:textId="77777777" w:rsidR="0040748F" w:rsidRDefault="0040748F" w:rsidP="003E6F3B">
      <w:pPr>
        <w:pStyle w:val="SubStepAlpha"/>
      </w:pPr>
      <w:r>
        <w:t xml:space="preserve">¿Qué objetivo y vulnerabilidades se utilizaron contra la empresa? </w:t>
      </w:r>
    </w:p>
    <w:p w14:paraId="7EE2795F" w14:textId="77777777" w:rsidR="003E6F3B" w:rsidRDefault="003E6F3B" w:rsidP="003E6F3B">
      <w:pPr>
        <w:pStyle w:val="AnswerLineL50"/>
      </w:pPr>
      <w:r>
        <w:t>Escriba sus respuestas aquí.</w:t>
      </w:r>
    </w:p>
    <w:p w14:paraId="74B102AF" w14:textId="77777777" w:rsidR="0040748F" w:rsidRPr="003E6F3B" w:rsidRDefault="0040748F" w:rsidP="0040748F">
      <w:pPr>
        <w:pStyle w:val="BodyTextL50"/>
        <w:rPr>
          <w:rStyle w:val="AnswerGray"/>
        </w:rPr>
      </w:pPr>
      <w:r>
        <w:rPr>
          <w:rStyle w:val="AnswerGray"/>
          <w:highlight w:val="lightGray"/>
        </w:rPr>
        <w:t>Las respuestas pueden variar.</w:t>
      </w:r>
    </w:p>
    <w:p w14:paraId="45C0F0C8" w14:textId="77777777" w:rsidR="0040748F" w:rsidRDefault="0040748F" w:rsidP="003E6F3B">
      <w:pPr>
        <w:pStyle w:val="SubStepAlpha"/>
      </w:pPr>
      <w:r>
        <w:t>¿Cómo se podría prevenir o mitigar este ataque?</w:t>
      </w:r>
    </w:p>
    <w:p w14:paraId="1BBB7D40" w14:textId="77777777" w:rsidR="003E6F3B" w:rsidRDefault="003E6F3B" w:rsidP="003E6F3B">
      <w:pPr>
        <w:pStyle w:val="AnswerLineL50"/>
      </w:pPr>
      <w:r>
        <w:t>Escriba sus respuestas aquí.</w:t>
      </w:r>
    </w:p>
    <w:p w14:paraId="337B0E9B" w14:textId="77777777" w:rsidR="0040748F" w:rsidRPr="003E6F3B" w:rsidRDefault="0040748F" w:rsidP="0040748F">
      <w:pPr>
        <w:pStyle w:val="BodyTextL50"/>
        <w:rPr>
          <w:rStyle w:val="AnswerGray"/>
        </w:rPr>
      </w:pPr>
      <w:r>
        <w:rPr>
          <w:rStyle w:val="AnswerGray"/>
          <w:highlight w:val="lightGray"/>
        </w:rPr>
        <w:t>Las respuestas pueden variar.</w:t>
      </w:r>
    </w:p>
    <w:p w14:paraId="12EC2B59" w14:textId="77777777" w:rsidR="0040748F" w:rsidRDefault="0040748F" w:rsidP="0040748F">
      <w:pPr>
        <w:pStyle w:val="Ttulo2"/>
      </w:pPr>
    </w:p>
    <w:p w14:paraId="0947C369" w14:textId="77777777" w:rsidR="0040748F" w:rsidRDefault="0040748F" w:rsidP="003E6F3B">
      <w:pPr>
        <w:pStyle w:val="SubStepAlpha"/>
      </w:pPr>
      <w:r>
        <w:t>¿Quién es el atacante?</w:t>
      </w:r>
    </w:p>
    <w:p w14:paraId="17D44119" w14:textId="77777777" w:rsidR="003E6F3B" w:rsidRDefault="003E6F3B" w:rsidP="003E6F3B">
      <w:pPr>
        <w:pStyle w:val="AnswerLineL50"/>
      </w:pPr>
      <w:r>
        <w:t>Escriba sus respuestas aquí.</w:t>
      </w:r>
    </w:p>
    <w:p w14:paraId="232B10C4" w14:textId="77777777" w:rsidR="0040748F" w:rsidRPr="003E6F3B" w:rsidRDefault="0040748F" w:rsidP="0040748F">
      <w:pPr>
        <w:pStyle w:val="BodyTextL50"/>
        <w:rPr>
          <w:rStyle w:val="AnswerGray"/>
        </w:rPr>
      </w:pPr>
      <w:r>
        <w:rPr>
          <w:rStyle w:val="AnswerGray"/>
          <w:highlight w:val="lightGray"/>
        </w:rPr>
        <w:t>Las respuestas pueden variar.</w:t>
      </w:r>
    </w:p>
    <w:p w14:paraId="462EE84C" w14:textId="77777777" w:rsidR="0040748F" w:rsidRDefault="0040748F" w:rsidP="003E6F3B">
      <w:pPr>
        <w:pStyle w:val="SubStepAlpha"/>
      </w:pPr>
      <w:r>
        <w:t>¿Con qué organización y/o grupo está asociado el atacante?</w:t>
      </w:r>
    </w:p>
    <w:p w14:paraId="06258E6F" w14:textId="77777777" w:rsidR="003E6F3B" w:rsidRDefault="003E6F3B" w:rsidP="003E6F3B">
      <w:pPr>
        <w:pStyle w:val="AnswerLineL50"/>
      </w:pPr>
      <w:r>
        <w:t>Escriba sus respuestas aquí.</w:t>
      </w:r>
    </w:p>
    <w:p w14:paraId="37AE796E" w14:textId="77777777" w:rsidR="0040748F" w:rsidRPr="003E6F3B" w:rsidRDefault="0040748F" w:rsidP="0040748F">
      <w:pPr>
        <w:pStyle w:val="BodyTextL50"/>
        <w:rPr>
          <w:rStyle w:val="AnswerGray"/>
        </w:rPr>
      </w:pPr>
      <w:r>
        <w:rPr>
          <w:rStyle w:val="AnswerGray"/>
          <w:highlight w:val="lightGray"/>
        </w:rPr>
        <w:t>Las respuestas pueden variar.</w:t>
      </w:r>
    </w:p>
    <w:p w14:paraId="3B753213" w14:textId="77777777" w:rsidR="0040748F" w:rsidRDefault="0040748F" w:rsidP="003E6F3B">
      <w:pPr>
        <w:pStyle w:val="SubStepAlpha"/>
      </w:pPr>
      <w:r>
        <w:t>¿Cuál es el motivo del atacante?</w:t>
      </w:r>
    </w:p>
    <w:p w14:paraId="7CA67CAA" w14:textId="77777777" w:rsidR="003E6F3B" w:rsidRDefault="003E6F3B" w:rsidP="003E6F3B">
      <w:pPr>
        <w:pStyle w:val="AnswerLineL50"/>
      </w:pPr>
      <w:r>
        <w:t>Escriba sus respuestas aquí.</w:t>
      </w:r>
    </w:p>
    <w:p w14:paraId="48F93B4B" w14:textId="77777777" w:rsidR="0040748F" w:rsidRPr="003E6F3B" w:rsidRDefault="0040748F" w:rsidP="0040748F">
      <w:pPr>
        <w:pStyle w:val="BodyTextL50"/>
        <w:rPr>
          <w:rStyle w:val="AnswerGray"/>
        </w:rPr>
      </w:pPr>
      <w:r>
        <w:rPr>
          <w:rStyle w:val="AnswerGray"/>
          <w:highlight w:val="lightGray"/>
        </w:rPr>
        <w:t>Las respuestas pueden variar.</w:t>
      </w:r>
    </w:p>
    <w:p w14:paraId="1C6481AB" w14:textId="77777777" w:rsidR="0040748F" w:rsidRDefault="0040748F" w:rsidP="003E6F3B">
      <w:pPr>
        <w:pStyle w:val="SubStepAlpha"/>
      </w:pPr>
      <w:r>
        <w:t>¿Qué método de ataque se utilizó?</w:t>
      </w:r>
    </w:p>
    <w:p w14:paraId="7884F5A2" w14:textId="77777777" w:rsidR="003E6F3B" w:rsidRDefault="003E6F3B" w:rsidP="003E6F3B">
      <w:pPr>
        <w:pStyle w:val="AnswerLineL50"/>
      </w:pPr>
      <w:r>
        <w:t>Escriba sus respuestas aquí.</w:t>
      </w:r>
    </w:p>
    <w:p w14:paraId="1706FDE4" w14:textId="77777777" w:rsidR="0040748F" w:rsidRPr="0090774C" w:rsidRDefault="0040748F" w:rsidP="0090774C">
      <w:pPr>
        <w:pStyle w:val="BodyTextL50"/>
        <w:rPr>
          <w:rStyle w:val="AnswerGray"/>
        </w:rPr>
      </w:pPr>
      <w:r>
        <w:rPr>
          <w:rStyle w:val="AnswerGray"/>
          <w:highlight w:val="lightGray"/>
        </w:rPr>
        <w:t>Las respuestas pueden variar.</w:t>
      </w:r>
    </w:p>
    <w:p w14:paraId="0246D3E5" w14:textId="77777777" w:rsidR="0040748F" w:rsidRDefault="0040748F" w:rsidP="003E6F3B">
      <w:pPr>
        <w:pStyle w:val="SubStepAlpha"/>
      </w:pPr>
      <w:r>
        <w:lastRenderedPageBreak/>
        <w:t xml:space="preserve">¿Qué objetivo y vulnerabilidades se utilizaron contra la empresa? </w:t>
      </w:r>
    </w:p>
    <w:p w14:paraId="13FEB7B2" w14:textId="77777777" w:rsidR="003E6F3B" w:rsidRDefault="003E6F3B" w:rsidP="003E6F3B">
      <w:pPr>
        <w:pStyle w:val="AnswerLineL50"/>
      </w:pPr>
      <w:r>
        <w:t>Escriba sus respuestas aquí.</w:t>
      </w:r>
    </w:p>
    <w:p w14:paraId="340D35BE" w14:textId="77777777" w:rsidR="0040748F" w:rsidRPr="003E6F3B" w:rsidRDefault="0040748F" w:rsidP="0040748F">
      <w:pPr>
        <w:pStyle w:val="BodyTextL50"/>
        <w:rPr>
          <w:rStyle w:val="AnswerGray"/>
        </w:rPr>
      </w:pPr>
      <w:r>
        <w:rPr>
          <w:rStyle w:val="AnswerGray"/>
          <w:highlight w:val="lightGray"/>
        </w:rPr>
        <w:t>Las respuestas pueden variar.</w:t>
      </w:r>
    </w:p>
    <w:p w14:paraId="79D384CC" w14:textId="77777777" w:rsidR="0040748F" w:rsidRDefault="0040748F" w:rsidP="003E6F3B">
      <w:pPr>
        <w:pStyle w:val="SubStepAlpha"/>
      </w:pPr>
      <w:r>
        <w:t>¿Cómo se podría prevenir o mitigar este ataque?</w:t>
      </w:r>
    </w:p>
    <w:p w14:paraId="1B98D028" w14:textId="77777777" w:rsidR="003E6F3B" w:rsidRDefault="003E6F3B" w:rsidP="003E6F3B">
      <w:pPr>
        <w:pStyle w:val="AnswerLineL50"/>
      </w:pPr>
      <w:r>
        <w:t>Escriba sus respuestas aquí.</w:t>
      </w:r>
    </w:p>
    <w:p w14:paraId="12AB41D9" w14:textId="77777777" w:rsidR="0040748F" w:rsidRPr="003E6F3B" w:rsidRDefault="0040748F" w:rsidP="0040748F">
      <w:pPr>
        <w:pStyle w:val="BodyTextL50"/>
        <w:rPr>
          <w:rStyle w:val="AnswerGray"/>
        </w:rPr>
      </w:pPr>
      <w:r>
        <w:rPr>
          <w:rStyle w:val="AnswerGray"/>
          <w:highlight w:val="lightGray"/>
        </w:rPr>
        <w:t>Las respuestas pueden variar.</w:t>
      </w:r>
    </w:p>
    <w:p w14:paraId="4F09EC9C" w14:textId="77777777" w:rsidR="0040748F" w:rsidRDefault="0040748F" w:rsidP="0040748F">
      <w:pPr>
        <w:pStyle w:val="Ttulo2"/>
      </w:pPr>
    </w:p>
    <w:p w14:paraId="4AC70126" w14:textId="77777777" w:rsidR="0040748F" w:rsidRDefault="0040748F" w:rsidP="003E6F3B">
      <w:pPr>
        <w:pStyle w:val="SubStepAlpha"/>
      </w:pPr>
      <w:r>
        <w:t>¿Quién es el atacante?</w:t>
      </w:r>
    </w:p>
    <w:p w14:paraId="5891C6A1" w14:textId="77777777" w:rsidR="003E6F3B" w:rsidRDefault="003E6F3B" w:rsidP="003E6F3B">
      <w:pPr>
        <w:pStyle w:val="AnswerLineL50"/>
      </w:pPr>
      <w:r>
        <w:t>Escriba sus respuestas aquí.</w:t>
      </w:r>
    </w:p>
    <w:p w14:paraId="3EC1E06D" w14:textId="77777777" w:rsidR="003E6F3B" w:rsidRPr="003E6F3B" w:rsidRDefault="003E6F3B" w:rsidP="003E6F3B">
      <w:pPr>
        <w:pStyle w:val="BodyTextL50"/>
        <w:rPr>
          <w:rStyle w:val="AnswerGray"/>
        </w:rPr>
      </w:pPr>
      <w:r>
        <w:rPr>
          <w:rStyle w:val="AnswerGray"/>
          <w:highlight w:val="lightGray"/>
        </w:rPr>
        <w:t>Las respuestas pueden variar.</w:t>
      </w:r>
    </w:p>
    <w:p w14:paraId="2D597CFF" w14:textId="03E22AE8" w:rsidR="0040748F" w:rsidRDefault="0040748F" w:rsidP="003E6F3B">
      <w:pPr>
        <w:pStyle w:val="SubStepAlpha"/>
      </w:pPr>
      <w:r>
        <w:t>¿Con qué organización y/o grupo está asociado el atacante?</w:t>
      </w:r>
    </w:p>
    <w:p w14:paraId="0BD96A9D" w14:textId="77777777" w:rsidR="003E6F3B" w:rsidRDefault="003E6F3B" w:rsidP="003E6F3B">
      <w:pPr>
        <w:pStyle w:val="AnswerLineL50"/>
      </w:pPr>
      <w:r>
        <w:t>Escriba sus respuestas aquí.</w:t>
      </w:r>
    </w:p>
    <w:p w14:paraId="07633483" w14:textId="77777777" w:rsidR="003E6F3B" w:rsidRPr="003E6F3B" w:rsidRDefault="003E6F3B" w:rsidP="003E6F3B">
      <w:pPr>
        <w:pStyle w:val="BodyTextL50"/>
        <w:rPr>
          <w:rStyle w:val="AnswerGray"/>
        </w:rPr>
      </w:pPr>
      <w:r>
        <w:rPr>
          <w:rStyle w:val="AnswerGray"/>
          <w:highlight w:val="lightGray"/>
        </w:rPr>
        <w:t>Las respuestas pueden variar.</w:t>
      </w:r>
    </w:p>
    <w:p w14:paraId="25801E71" w14:textId="77777777" w:rsidR="0040748F" w:rsidRDefault="0040748F" w:rsidP="003E6F3B">
      <w:pPr>
        <w:pStyle w:val="SubStepAlpha"/>
      </w:pPr>
      <w:r>
        <w:t>¿Cuál es el motivo del atacante?</w:t>
      </w:r>
    </w:p>
    <w:p w14:paraId="43013E39" w14:textId="77777777" w:rsidR="003E6F3B" w:rsidRDefault="003E6F3B" w:rsidP="003E6F3B">
      <w:pPr>
        <w:pStyle w:val="AnswerLineL50"/>
      </w:pPr>
      <w:r>
        <w:t>Escriba sus respuestas aquí.</w:t>
      </w:r>
    </w:p>
    <w:p w14:paraId="6961B8CD" w14:textId="77777777" w:rsidR="003E6F3B" w:rsidRPr="003E6F3B" w:rsidRDefault="003E6F3B" w:rsidP="003E6F3B">
      <w:pPr>
        <w:pStyle w:val="BodyTextL50"/>
        <w:rPr>
          <w:rStyle w:val="AnswerGray"/>
        </w:rPr>
      </w:pPr>
      <w:r>
        <w:rPr>
          <w:rStyle w:val="AnswerGray"/>
          <w:highlight w:val="lightGray"/>
        </w:rPr>
        <w:t>Las respuestas pueden variar.</w:t>
      </w:r>
    </w:p>
    <w:p w14:paraId="147F98C6" w14:textId="77777777" w:rsidR="0040748F" w:rsidRDefault="0040748F" w:rsidP="003E6F3B">
      <w:pPr>
        <w:pStyle w:val="SubStepAlpha"/>
      </w:pPr>
      <w:r>
        <w:t>¿Qué método de ataque se utilizó?</w:t>
      </w:r>
    </w:p>
    <w:p w14:paraId="00FCB4AA" w14:textId="77777777" w:rsidR="003E6F3B" w:rsidRDefault="003E6F3B" w:rsidP="003E6F3B">
      <w:pPr>
        <w:pStyle w:val="AnswerLineL50"/>
      </w:pPr>
      <w:r>
        <w:t>Escriba sus respuestas aquí.</w:t>
      </w:r>
    </w:p>
    <w:p w14:paraId="77AF961C" w14:textId="77777777" w:rsidR="003E6F3B" w:rsidRPr="003E6F3B" w:rsidRDefault="003E6F3B" w:rsidP="003E6F3B">
      <w:pPr>
        <w:pStyle w:val="BodyTextL50"/>
        <w:rPr>
          <w:rStyle w:val="AnswerGray"/>
        </w:rPr>
      </w:pPr>
      <w:r>
        <w:rPr>
          <w:rStyle w:val="AnswerGray"/>
          <w:highlight w:val="lightGray"/>
        </w:rPr>
        <w:t>Las respuestas pueden variar.</w:t>
      </w:r>
    </w:p>
    <w:p w14:paraId="3A25115F" w14:textId="77777777" w:rsidR="0040748F" w:rsidRDefault="0040748F" w:rsidP="003E6F3B">
      <w:pPr>
        <w:pStyle w:val="SubStepAlpha"/>
      </w:pPr>
      <w:r>
        <w:t xml:space="preserve">¿Qué objetivo y vulnerabilidades se utilizaron contra la empresa? </w:t>
      </w:r>
    </w:p>
    <w:p w14:paraId="245E97AA" w14:textId="77777777" w:rsidR="003E6F3B" w:rsidRDefault="003E6F3B" w:rsidP="003E6F3B">
      <w:pPr>
        <w:pStyle w:val="AnswerLineL50"/>
      </w:pPr>
      <w:r>
        <w:t>Escriba sus respuestas aquí.</w:t>
      </w:r>
    </w:p>
    <w:p w14:paraId="0B84A03B" w14:textId="77777777" w:rsidR="003E6F3B" w:rsidRPr="003E6F3B" w:rsidRDefault="003E6F3B" w:rsidP="003E6F3B">
      <w:pPr>
        <w:pStyle w:val="BodyTextL50"/>
        <w:rPr>
          <w:rStyle w:val="AnswerGray"/>
        </w:rPr>
      </w:pPr>
      <w:r>
        <w:rPr>
          <w:rStyle w:val="AnswerGray"/>
          <w:highlight w:val="lightGray"/>
        </w:rPr>
        <w:t>Las respuestas pueden variar.</w:t>
      </w:r>
    </w:p>
    <w:p w14:paraId="72842B81" w14:textId="77777777" w:rsidR="0040748F" w:rsidRDefault="0040748F" w:rsidP="003E6F3B">
      <w:pPr>
        <w:pStyle w:val="SubStepAlpha"/>
      </w:pPr>
      <w:r>
        <w:lastRenderedPageBreak/>
        <w:t>¿Cómo se podría prevenir o mitigar este ataque?</w:t>
      </w:r>
    </w:p>
    <w:p w14:paraId="009A9CD0" w14:textId="08B93C66" w:rsidR="0040748F" w:rsidRDefault="003E6F3B" w:rsidP="003E6F3B">
      <w:pPr>
        <w:pStyle w:val="AnswerLineL50"/>
      </w:pPr>
      <w:r>
        <w:t>Escriba sus respuestas aquí.</w:t>
      </w:r>
    </w:p>
    <w:p w14:paraId="467E7A67" w14:textId="77777777" w:rsidR="0040748F" w:rsidRPr="003E6F3B" w:rsidRDefault="0040748F" w:rsidP="0040748F">
      <w:pPr>
        <w:pStyle w:val="BodyTextL50"/>
        <w:rPr>
          <w:rStyle w:val="AnswerGray"/>
        </w:rPr>
      </w:pPr>
      <w:r>
        <w:rPr>
          <w:rStyle w:val="AnswerGray"/>
          <w:highlight w:val="lightGray"/>
        </w:rPr>
        <w:t>Las respuestas pueden variar.</w:t>
      </w:r>
    </w:p>
    <w:p w14:paraId="65384851" w14:textId="1FF18669" w:rsidR="00C162C0" w:rsidRPr="003E6F3B" w:rsidRDefault="0040748F" w:rsidP="003E6F3B">
      <w:pPr>
        <w:pStyle w:val="ConfigWindow"/>
        <w:rPr>
          <w:rStyle w:val="DevConfigGray"/>
          <w:rFonts w:ascii="Arial" w:hAnsi="Arial"/>
          <w:b w:val="0"/>
          <w:color w:val="FFFFFF" w:themeColor="background1"/>
          <w:sz w:val="6"/>
          <w:shd w:val="clear" w:color="auto" w:fill="auto"/>
        </w:rPr>
      </w:pPr>
      <w:r>
        <w:rPr>
          <w:rStyle w:val="DevConfigGray"/>
          <w:rFonts w:ascii="Arial" w:hAnsi="Arial"/>
          <w:b w:val="0"/>
          <w:color w:val="FFFFFF" w:themeColor="background1"/>
          <w:sz w:val="6"/>
          <w:shd w:val="clear" w:color="auto" w:fill="auto"/>
        </w:rPr>
        <w:t>Fin del documento</w:t>
      </w:r>
    </w:p>
    <w:sectPr w:rsidR="00C162C0" w:rsidRPr="003E6F3B" w:rsidSect="009C3182">
      <w:headerReference w:type="default"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A04683" w14:textId="77777777" w:rsidR="0013797D" w:rsidRDefault="0013797D" w:rsidP="00710659">
      <w:pPr>
        <w:spacing w:after="0" w:line="240" w:lineRule="auto"/>
      </w:pPr>
      <w:r>
        <w:separator/>
      </w:r>
    </w:p>
    <w:p w14:paraId="53BDD5F2" w14:textId="77777777" w:rsidR="0013797D" w:rsidRDefault="0013797D"/>
  </w:endnote>
  <w:endnote w:type="continuationSeparator" w:id="0">
    <w:p w14:paraId="1AD57EAC" w14:textId="77777777" w:rsidR="0013797D" w:rsidRDefault="0013797D" w:rsidP="00710659">
      <w:pPr>
        <w:spacing w:after="0" w:line="240" w:lineRule="auto"/>
      </w:pPr>
      <w:r>
        <w:continuationSeparator/>
      </w:r>
    </w:p>
    <w:p w14:paraId="0B694608" w14:textId="77777777" w:rsidR="0013797D" w:rsidRDefault="001379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E2586" w14:textId="0C74CBDC"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2018</w:t>
        </w:r>
      </w:sdtContent>
    </w:sdt>
    <w:r>
      <w:t xml:space="preserve"> </w:t>
    </w:r>
    <w:r w:rsidR="00D15801">
      <w:t xml:space="preserve">– 2020 </w:t>
    </w:r>
    <w:r>
      <w:t xml:space="preserve">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6</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9264DD" w14:textId="67D545FB"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2018</w:t>
        </w:r>
      </w:sdtContent>
    </w:sdt>
    <w:r>
      <w:t xml:space="preserve"> </w:t>
    </w:r>
    <w:r w:rsidR="00D15801">
      <w:t>–</w:t>
    </w:r>
    <w:r>
      <w:t xml:space="preserve"> </w:t>
    </w:r>
    <w:r w:rsidR="00D15801">
      <w:t xml:space="preserve">2020 </w:t>
    </w:r>
    <w:r>
      <w:t xml:space="preserve">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DB188E" w14:textId="77777777" w:rsidR="0013797D" w:rsidRDefault="0013797D" w:rsidP="00710659">
      <w:pPr>
        <w:spacing w:after="0" w:line="240" w:lineRule="auto"/>
      </w:pPr>
      <w:r>
        <w:separator/>
      </w:r>
    </w:p>
    <w:p w14:paraId="2B4A02C9" w14:textId="77777777" w:rsidR="0013797D" w:rsidRDefault="0013797D"/>
  </w:footnote>
  <w:footnote w:type="continuationSeparator" w:id="0">
    <w:p w14:paraId="797FEFF8" w14:textId="77777777" w:rsidR="0013797D" w:rsidRDefault="0013797D" w:rsidP="00710659">
      <w:pPr>
        <w:spacing w:after="0" w:line="240" w:lineRule="auto"/>
      </w:pPr>
      <w:r>
        <w:continuationSeparator/>
      </w:r>
    </w:p>
    <w:p w14:paraId="3C25FC8C" w14:textId="77777777" w:rsidR="0013797D" w:rsidRDefault="001379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ítulo"/>
      <w:tag w:val=""/>
      <w:id w:val="-1711953976"/>
      <w:placeholder>
        <w:docPart w:val="48FF2BBB91F74816AF766FEEB00527FC"/>
      </w:placeholder>
      <w:dataBinding w:prefixMappings="xmlns:ns0='http://purl.org/dc/elements/1.1/' xmlns:ns1='http://schemas.openxmlformats.org/package/2006/metadata/core-properties' " w:xpath="/ns1:coreProperties[1]/ns0:title[1]" w:storeItemID="{6C3C8BC8-F283-45AE-878A-BAB7291924A1}"/>
      <w:text/>
    </w:sdtPr>
    <w:sdtEndPr/>
    <w:sdtContent>
      <w:p w14:paraId="2EBD6EDA" w14:textId="77777777" w:rsidR="00926CB2" w:rsidRDefault="007A03CC" w:rsidP="008402F2">
        <w:pPr>
          <w:pStyle w:val="PageHead"/>
        </w:pPr>
        <w:r>
          <w:t>Práctica de laboratorio: Visualizar a los Hackers de Sombrero Negro</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E1672" w14:textId="77777777" w:rsidR="00926CB2" w:rsidRDefault="00882B63" w:rsidP="006C3FCF">
    <w:pPr>
      <w:ind w:left="-288"/>
    </w:pPr>
    <w:r>
      <w:rPr>
        <w:noProof/>
      </w:rPr>
      <w:drawing>
        <wp:inline distT="0" distB="0" distL="0" distR="0" wp14:anchorId="38903B38" wp14:editId="103C93D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5B7B1F"/>
    <w:multiLevelType w:val="hybridMultilevel"/>
    <w:tmpl w:val="79F65CC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49B2D08"/>
    <w:multiLevelType w:val="multilevel"/>
    <w:tmpl w:val="75E8D08C"/>
    <w:lvl w:ilvl="0">
      <w:start w:val="1"/>
      <w:numFmt w:val="decimal"/>
      <w:suff w:val="space"/>
      <w:lvlText w:val="Parte %1:"/>
      <w:lvlJc w:val="left"/>
      <w:pPr>
        <w:ind w:left="5760" w:hanging="1080"/>
      </w:pPr>
      <w:rPr>
        <w:rFonts w:hint="default"/>
      </w:rPr>
    </w:lvl>
    <w:lvl w:ilvl="1">
      <w:start w:val="1"/>
      <w:numFmt w:val="decimal"/>
      <w:suff w:val="space"/>
      <w:lvlText w:val="Situación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1F7C1A64"/>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Situación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9826798"/>
    <w:multiLevelType w:val="hybridMultilevel"/>
    <w:tmpl w:val="79F65CC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55544B49"/>
    <w:multiLevelType w:val="hybridMultilevel"/>
    <w:tmpl w:val="79F65CC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lvlOverride w:ilvl="0"/>
  </w:num>
  <w:num w:numId="6">
    <w:abstractNumId w:val="0"/>
  </w:num>
  <w:num w:numId="7">
    <w:abstractNumId w:val="1"/>
  </w:num>
  <w:num w:numId="8">
    <w:abstractNumId w:val="6"/>
    <w:lvlOverride w:ilvl="0">
      <w:lvl w:ilvl="0">
        <w:start w:val="1"/>
        <w:numFmt w:val="decimal"/>
        <w:lvlText w:val="Parte %1:"/>
        <w:lvlJc w:val="left"/>
        <w:pPr>
          <w:tabs>
            <w:tab w:val="num" w:pos="1152"/>
          </w:tabs>
          <w:ind w:left="1152" w:hanging="792"/>
        </w:pPr>
        <w:rPr>
          <w:rFonts w:hint="default"/>
        </w:rPr>
      </w:lvl>
    </w:lvlOverride>
  </w:num>
  <w:num w:numId="9">
    <w:abstractNumId w:val="5"/>
    <w:lvlOverride w:ilvl="0"/>
  </w:num>
  <w:num w:numId="10">
    <w:abstractNumId w:val="8"/>
  </w:num>
  <w:num w:numId="11">
    <w:abstractNumId w:val="10"/>
  </w:num>
  <w:num w:numId="12">
    <w:abstractNumId w:val="4"/>
    <w:lvlOverride w:ilvl="0"/>
  </w:num>
  <w:num w:numId="13">
    <w:abstractNumId w:val="2"/>
  </w:num>
  <w:num w:numId="14">
    <w:abstractNumId w:val="7"/>
  </w:num>
  <w:num w:numId="15">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3C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7E9B"/>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3797D"/>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5F86"/>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0830"/>
    <w:rsid w:val="003B256A"/>
    <w:rsid w:val="003B46FC"/>
    <w:rsid w:val="003B5767"/>
    <w:rsid w:val="003B7605"/>
    <w:rsid w:val="003C08AA"/>
    <w:rsid w:val="003C2A7B"/>
    <w:rsid w:val="003C49EF"/>
    <w:rsid w:val="003C6BCA"/>
    <w:rsid w:val="003C7902"/>
    <w:rsid w:val="003D0BFF"/>
    <w:rsid w:val="003D6EF1"/>
    <w:rsid w:val="003E5BE5"/>
    <w:rsid w:val="003E6F3B"/>
    <w:rsid w:val="003F18D1"/>
    <w:rsid w:val="003F20EC"/>
    <w:rsid w:val="003F4F0E"/>
    <w:rsid w:val="003F6096"/>
    <w:rsid w:val="003F6E06"/>
    <w:rsid w:val="00403C7A"/>
    <w:rsid w:val="004057A6"/>
    <w:rsid w:val="00406554"/>
    <w:rsid w:val="0040748F"/>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264E"/>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2659"/>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03CC"/>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0774C"/>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24966"/>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181C"/>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3290"/>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5801"/>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3B6C"/>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6D6ABB"/>
  <w15:docId w15:val="{1C585702-9A21-4370-A1F5-778131391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0748F"/>
    <w:pPr>
      <w:spacing w:before="60" w:after="60" w:line="276" w:lineRule="auto"/>
    </w:pPr>
    <w:rPr>
      <w:sz w:val="22"/>
      <w:szCs w:val="22"/>
    </w:rPr>
  </w:style>
  <w:style w:type="paragraph" w:styleId="Ttulo1">
    <w:name w:val="heading 1"/>
    <w:basedOn w:val="Normal"/>
    <w:next w:val="BodyTextL25"/>
    <w:link w:val="Ttulo1Car"/>
    <w:uiPriority w:val="9"/>
    <w:unhideWhenUsed/>
    <w:qFormat/>
    <w:rsid w:val="0040748F"/>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unhideWhenUsed/>
    <w:qFormat/>
    <w:rsid w:val="0040748F"/>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40748F"/>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981CCA"/>
    <w:pPr>
      <w:keepNext/>
      <w:spacing w:before="0" w:after="0"/>
      <w:ind w:left="720"/>
      <w:outlineLvl w:val="3"/>
    </w:pPr>
    <w:rPr>
      <w:rFonts w:eastAsia="Times New Roman"/>
      <w:bCs/>
      <w:color w:val="984806" w:themeColor="accent6" w:themeShade="80"/>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F26E3"/>
    <w:rPr>
      <w:b/>
      <w:bCs/>
      <w:noProof/>
      <w:sz w:val="26"/>
      <w:szCs w:val="26"/>
    </w:rPr>
  </w:style>
  <w:style w:type="character" w:customStyle="1" w:styleId="Ttulo2Car">
    <w:name w:val="Título 2 Car"/>
    <w:link w:val="Ttulo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E6F3B"/>
    <w:pPr>
      <w:spacing w:after="78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3E6F3B"/>
    <w:pPr>
      <w:spacing w:before="0" w:after="0"/>
    </w:pPr>
    <w:rPr>
      <w:i/>
      <w:color w:val="FFFFFF" w:themeColor="background1"/>
      <w:sz w:val="6"/>
    </w:rPr>
  </w:style>
  <w:style w:type="paragraph" w:customStyle="1" w:styleId="SubStepAlpha">
    <w:name w:val="SubStep Alpha"/>
    <w:basedOn w:val="BodyTextL25"/>
    <w:qFormat/>
    <w:rsid w:val="003E6F3B"/>
    <w:pPr>
      <w:keepNext/>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40748F"/>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40748F"/>
    <w:pPr>
      <w:numPr>
        <w:numId w:val="1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981CCA"/>
    <w:rPr>
      <w:rFonts w:eastAsia="Times New Roman"/>
      <w:bCs/>
      <w:color w:val="984806" w:themeColor="accent6" w:themeShade="80"/>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PartHead">
    <w:name w:val="Part Head"/>
    <w:basedOn w:val="Prrafodelista"/>
    <w:next w:val="BodyTextL25"/>
    <w:qFormat/>
    <w:rsid w:val="0040748F"/>
    <w:pPr>
      <w:keepNext/>
      <w:tabs>
        <w:tab w:val="num" w:pos="360"/>
      </w:tabs>
      <w:spacing w:before="240"/>
      <w:contextualSpacing w:val="0"/>
      <w:outlineLvl w:val="0"/>
    </w:pPr>
    <w:rPr>
      <w:b/>
      <w:sz w:val="28"/>
    </w:rPr>
  </w:style>
  <w:style w:type="paragraph" w:styleId="Prrafodelista">
    <w:name w:val="List Paragraph"/>
    <w:basedOn w:val="Normal"/>
    <w:uiPriority w:val="34"/>
    <w:qFormat/>
    <w:rsid w:val="00407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8FF2BBB91F74816AF766FEEB00527FC"/>
        <w:category>
          <w:name w:val="General"/>
          <w:gallery w:val="placeholder"/>
        </w:category>
        <w:types>
          <w:type w:val="bbPlcHdr"/>
        </w:types>
        <w:behaviors>
          <w:behavior w:val="content"/>
        </w:behaviors>
        <w:guid w:val="{B86B9B8F-A666-441D-9965-4699681A1B36}"/>
      </w:docPartPr>
      <w:docPartBody>
        <w:p w:rsidR="00CA17E0" w:rsidRDefault="00AD1175">
          <w:pPr>
            <w:pStyle w:val="48FF2BBB91F74816AF766FEEB00527FC"/>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175"/>
    <w:rsid w:val="00AD1175"/>
    <w:rsid w:val="00AF6A81"/>
    <w:rsid w:val="00CA1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48FF2BBB91F74816AF766FEEB00527FC">
    <w:name w:val="48FF2BBB91F74816AF766FEEB00527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o" ma:contentTypeID="0x01010079657701D49DC44FBB9D8DD76814AFEF" ma:contentTypeVersion="13" ma:contentTypeDescription="Crear nuevo documento." ma:contentTypeScope="" ma:versionID="6ad6369f48a41fe17c533627a76b6043">
  <xsd:schema xmlns:xsd="http://www.w3.org/2001/XMLSchema" xmlns:xs="http://www.w3.org/2001/XMLSchema" xmlns:p="http://schemas.microsoft.com/office/2006/metadata/properties" xmlns:ns3="20f96401-4122-4abe-b61b-baef389b8112" xmlns:ns4="df943fc4-6f03-4515-b167-3e17f125d839" targetNamespace="http://schemas.microsoft.com/office/2006/metadata/properties" ma:root="true" ma:fieldsID="760e6302b2a610c1e5ff033e79007e74" ns3:_="" ns4:_="">
    <xsd:import namespace="20f96401-4122-4abe-b61b-baef389b8112"/>
    <xsd:import namespace="df943fc4-6f03-4515-b167-3e17f125d839"/>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f96401-4122-4abe-b61b-baef389b81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943fc4-6f03-4515-b167-3e17f125d839"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3EA73A-E603-406E-A22B-AB4A9BB925C9}">
  <ds:schemaRefs>
    <ds:schemaRef ds:uri="http://schemas.openxmlformats.org/officeDocument/2006/bibliography"/>
  </ds:schemaRefs>
</ds:datastoreItem>
</file>

<file path=customXml/itemProps2.xml><?xml version="1.0" encoding="utf-8"?>
<ds:datastoreItem xmlns:ds="http://schemas.openxmlformats.org/officeDocument/2006/customXml" ds:itemID="{D2AA002D-E35F-47E2-8AC9-2AB9CCC924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f96401-4122-4abe-b61b-baef389b8112"/>
    <ds:schemaRef ds:uri="df943fc4-6f03-4515-b167-3e17f125d8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30DAAF-B2A1-41C7-9031-ADC49ADE1CA4}">
  <ds:schemaRefs>
    <ds:schemaRef ds:uri="http://schemas.microsoft.com/sharepoint/v3/contenttype/forms"/>
  </ds:schemaRefs>
</ds:datastoreItem>
</file>

<file path=customXml/itemProps4.xml><?xml version="1.0" encoding="utf-8"?>
<ds:datastoreItem xmlns:ds="http://schemas.openxmlformats.org/officeDocument/2006/customXml" ds:itemID="{C6E313D9-CC4D-44D7-BBC4-B0C69BFA0E78}">
  <ds:schemaRefs>
    <ds:schemaRef ds:uri="http://purl.org/dc/dcmitype/"/>
    <ds:schemaRef ds:uri="http://schemas.microsoft.com/office/2006/documentManagement/types"/>
    <ds:schemaRef ds:uri="http://purl.org/dc/elements/1.1/"/>
    <ds:schemaRef ds:uri="http://www.w3.org/XML/1998/namespace"/>
    <ds:schemaRef ds:uri="http://purl.org/dc/terms/"/>
    <ds:schemaRef ds:uri="http://schemas.microsoft.com/office/infopath/2007/PartnerControls"/>
    <ds:schemaRef ds:uri="http://schemas.openxmlformats.org/package/2006/metadata/core-properties"/>
    <ds:schemaRef ds:uri="df943fc4-6f03-4515-b167-3e17f125d839"/>
    <ds:schemaRef ds:uri="20f96401-4122-4abe-b61b-baef389b8112"/>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TotalTime>
  <Pages>4</Pages>
  <Words>479</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Lab - Visualizing the Black Hats</vt:lpstr>
    </vt:vector>
  </TitlesOfParts>
  <Company>Cisco Systems, Inc.</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de laboratorio: Visualizar a los Hackers de Sombrero Negro</dc:title>
  <dc:creator>SP</dc:creator>
  <dc:description>2018</dc:description>
  <cp:lastModifiedBy>Jose Ramirez Perez</cp:lastModifiedBy>
  <cp:revision>2</cp:revision>
  <cp:lastPrinted>2020-04-28T23:20:00Z</cp:lastPrinted>
  <dcterms:created xsi:type="dcterms:W3CDTF">2020-12-11T21:23:00Z</dcterms:created>
  <dcterms:modified xsi:type="dcterms:W3CDTF">2020-12-11T21:23:00Z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0x01010079657701D49DC44FBB9D8DD76814AFEF</vt:lpwstr>
  </property>
</Properties>
</file>