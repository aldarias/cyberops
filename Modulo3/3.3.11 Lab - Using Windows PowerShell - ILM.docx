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6314B6" w14:textId="5215604D" w:rsidR="004D36D7" w:rsidRPr="00FD4A68" w:rsidRDefault="00F177BD" w:rsidP="00B47940">
      <w:pPr>
        <w:pStyle w:val="Ttulo"/>
        <w:rPr>
          <w:rStyle w:val="LabTitleInstVersred"/>
          <w:b/>
          <w:color w:val="auto"/>
        </w:rPr>
      </w:pPr>
      <w:sdt>
        <w:sdtPr>
          <w:rPr>
            <w:b w:val="0"/>
            <w:color w:val="000000" w:themeColor="text1"/>
          </w:rPr>
          <w:alias w:val="Título"/>
          <w:tag w:val=""/>
          <w:id w:val="-487021785"/>
          <w:placeholder>
            <w:docPart w:val="D559A5AE5D424471B1357D75B03D13E0"/>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Pr="00F177BD">
            <w:rPr>
              <w:b w:val="0"/>
              <w:color w:val="000000" w:themeColor="text1"/>
            </w:rPr>
            <w:t>Práctica de laboratorio: Utilizar Windows PowerShell</w:t>
          </w:r>
        </w:sdtContent>
      </w:sdt>
      <w:r w:rsidR="000F4BD2">
        <w:rPr>
          <w:rStyle w:val="LabTitleInstVersred"/>
        </w:rPr>
        <w:t xml:space="preserve"> (versión para el instructor)</w:t>
      </w:r>
    </w:p>
    <w:p w14:paraId="1F1E51D3" w14:textId="77777777" w:rsidR="00D778DF" w:rsidRPr="009A1CF4" w:rsidRDefault="00D778DF" w:rsidP="00D778DF">
      <w:pPr>
        <w:pStyle w:val="InstNoteRed"/>
      </w:pPr>
      <w:r>
        <w:rPr>
          <w:b/>
        </w:rPr>
        <w:t>Nota para el instructor</w:t>
      </w:r>
      <w:r w:rsidRPr="001C05A1">
        <w:t>: Los elementos con color de fuente rojo o resaltados en gris indican texto que aparece solo en la copia del instructor.</w:t>
      </w:r>
    </w:p>
    <w:p w14:paraId="6935DEF8" w14:textId="77777777" w:rsidR="00D778DF" w:rsidRPr="00E70096" w:rsidRDefault="00D778DF" w:rsidP="00D452F4">
      <w:pPr>
        <w:pStyle w:val="Ttulo1"/>
      </w:pPr>
      <w:r>
        <w:t>Objetivos</w:t>
      </w:r>
    </w:p>
    <w:p w14:paraId="52B7CFB2" w14:textId="65163195" w:rsidR="00ED0BF6" w:rsidRDefault="00ED0BF6" w:rsidP="00ED0BF6">
      <w:pPr>
        <w:pStyle w:val="BodyTextL25"/>
      </w:pPr>
      <w:r>
        <w:t>El objetivo de esta práctica de laboratorio es estudiar algunas de las funciones de PowerShell.</w:t>
      </w:r>
    </w:p>
    <w:p w14:paraId="1F79145F" w14:textId="436208E4" w:rsidR="006D1E60" w:rsidRDefault="00192F59" w:rsidP="006D1E60">
      <w:pPr>
        <w:pStyle w:val="BodyTextL25Bold"/>
      </w:pPr>
      <w:r>
        <w:t>Parte 1: Acceder a la consola PowerShell.</w:t>
      </w:r>
    </w:p>
    <w:p w14:paraId="75E47FDB" w14:textId="36A782CD" w:rsidR="006D1E60" w:rsidRDefault="00192F59" w:rsidP="006D1E60">
      <w:pPr>
        <w:pStyle w:val="BodyTextL25Bold"/>
      </w:pPr>
      <w:r>
        <w:t>Parte 2: Explorar los comandos del Command Prompt y del PowerShell.</w:t>
      </w:r>
    </w:p>
    <w:p w14:paraId="0478F25A" w14:textId="0346142E" w:rsidR="006D1E60" w:rsidRDefault="00192F59" w:rsidP="006D1E60">
      <w:pPr>
        <w:pStyle w:val="BodyTextL25Bold"/>
      </w:pPr>
      <w:r>
        <w:t>Parte 3: Explorar cmdlets.</w:t>
      </w:r>
    </w:p>
    <w:p w14:paraId="4B15F13C" w14:textId="1391DA5E" w:rsidR="006D1E60" w:rsidRDefault="00192F59" w:rsidP="006D1E60">
      <w:pPr>
        <w:pStyle w:val="BodyTextL25Bold"/>
      </w:pPr>
      <w:r>
        <w:t>Parte 4: Explorar el comando netstat utilizando PowerShell.</w:t>
      </w:r>
    </w:p>
    <w:p w14:paraId="1038AAE3" w14:textId="1ECA3F32" w:rsidR="006D1E60" w:rsidRPr="00442F2D" w:rsidRDefault="00192F59" w:rsidP="006D1E60">
      <w:pPr>
        <w:pStyle w:val="BodyTextL25Bold"/>
      </w:pPr>
      <w:r>
        <w:t>Parte 5: Vaciar la papelera de reciclaje utilizando PowerShell</w:t>
      </w:r>
    </w:p>
    <w:p w14:paraId="70A7C650" w14:textId="77777777" w:rsidR="00D778DF" w:rsidRDefault="00D778DF" w:rsidP="00D452F4">
      <w:pPr>
        <w:pStyle w:val="Ttulo1"/>
      </w:pPr>
      <w:r>
        <w:t>Antecedentes / Escenario</w:t>
      </w:r>
    </w:p>
    <w:p w14:paraId="6F6FE56B" w14:textId="77777777" w:rsidR="00ED0BF6" w:rsidRPr="00586215" w:rsidRDefault="00ED0BF6" w:rsidP="00ED0BF6">
      <w:pPr>
        <w:pStyle w:val="BodyTextL25"/>
      </w:pPr>
      <w:r>
        <w:t>PowerShell es una potente herramienta de automatización. Es una consola de comandos, y también un lenguaje de scripts. En esta práctica de laboratorio utilizarán la consola para ejecutar algunos de los comandos disponibles tanto en el símbolo del sistema como en PowerShell. PowerShell también tiene funciones que pueden crear scripts para automatizar tareas y trabajar junto con el Sistema operativo Windows.</w:t>
      </w:r>
    </w:p>
    <w:p w14:paraId="32C12B8A" w14:textId="77777777" w:rsidR="00D778DF" w:rsidRPr="00E70096" w:rsidRDefault="00D778DF" w:rsidP="00D452F4">
      <w:pPr>
        <w:pStyle w:val="Ttulo1"/>
      </w:pPr>
      <w:r>
        <w:t>Recursos necesarios</w:t>
      </w:r>
    </w:p>
    <w:p w14:paraId="63C90F84" w14:textId="65420151" w:rsidR="00ED0BF6" w:rsidRPr="00B75831" w:rsidRDefault="00ED0BF6" w:rsidP="00ED0BF6">
      <w:pPr>
        <w:pStyle w:val="Bulletlevel1"/>
        <w:spacing w:before="60" w:after="60" w:line="276" w:lineRule="auto"/>
      </w:pPr>
      <w:r>
        <w:t>1 PC Windows con PowerShell instalado y acceso a internet</w:t>
      </w:r>
    </w:p>
    <w:p w14:paraId="60B612CD" w14:textId="77777777" w:rsidR="00125806" w:rsidRDefault="00125806" w:rsidP="00D452F4">
      <w:pPr>
        <w:pStyle w:val="Ttulo1"/>
      </w:pPr>
      <w:r>
        <w:t>Instrucciones</w:t>
      </w:r>
    </w:p>
    <w:p w14:paraId="58BB99DA" w14:textId="77777777" w:rsidR="00ED0BF6" w:rsidRDefault="00ED0BF6" w:rsidP="00192F59">
      <w:pPr>
        <w:pStyle w:val="Ttulo2"/>
      </w:pPr>
      <w:r>
        <w:t>Acceso a la consola de PowerShell.</w:t>
      </w:r>
    </w:p>
    <w:p w14:paraId="300A2A72" w14:textId="77777777" w:rsidR="00ED0BF6" w:rsidRDefault="00ED0BF6" w:rsidP="00ED0BF6">
      <w:pPr>
        <w:pStyle w:val="SubStepAlpha"/>
      </w:pPr>
      <w:r>
        <w:t xml:space="preserve">Hagan clic en </w:t>
      </w:r>
      <w:r w:rsidRPr="006834AF">
        <w:rPr>
          <w:b/>
        </w:rPr>
        <w:t>Inicio</w:t>
      </w:r>
      <w:r>
        <w:t xml:space="preserve">. Busquen y seleccionen </w:t>
      </w:r>
      <w:r w:rsidRPr="006834AF">
        <w:rPr>
          <w:b/>
        </w:rPr>
        <w:t>powershell</w:t>
      </w:r>
      <w:r>
        <w:t>.</w:t>
      </w:r>
    </w:p>
    <w:p w14:paraId="72EF38FE" w14:textId="77777777" w:rsidR="00ED0BF6" w:rsidRDefault="00ED0BF6" w:rsidP="00A30169">
      <w:pPr>
        <w:pStyle w:val="SubStepAlpha"/>
      </w:pPr>
      <w:r>
        <w:t xml:space="preserve">Hagan clic en </w:t>
      </w:r>
      <w:r>
        <w:rPr>
          <w:b/>
        </w:rPr>
        <w:t>Inicio</w:t>
      </w:r>
      <w:r>
        <w:t xml:space="preserve">. Busquen y seleccionen el </w:t>
      </w:r>
      <w:r>
        <w:rPr>
          <w:b/>
        </w:rPr>
        <w:t>símbolo del sistema</w:t>
      </w:r>
      <w:r>
        <w:t>.</w:t>
      </w:r>
    </w:p>
    <w:p w14:paraId="5E6A622E" w14:textId="77777777" w:rsidR="00ED0BF6" w:rsidRDefault="00ED0BF6" w:rsidP="00192F59">
      <w:pPr>
        <w:pStyle w:val="Ttulo2"/>
      </w:pPr>
      <w:r>
        <w:t>Estudien los comandos del símbolo del sistema y de PowerShell.</w:t>
      </w:r>
    </w:p>
    <w:p w14:paraId="32456CEE" w14:textId="77777777" w:rsidR="00ED0BF6" w:rsidRDefault="00ED0BF6" w:rsidP="00C82186">
      <w:pPr>
        <w:pStyle w:val="SubStepAlpha"/>
        <w:spacing w:after="0"/>
      </w:pPr>
      <w:r>
        <w:t xml:space="preserve">Introduzcan </w:t>
      </w:r>
      <w:r>
        <w:rPr>
          <w:b/>
        </w:rPr>
        <w:t>dir</w:t>
      </w:r>
      <w:r>
        <w:t xml:space="preserve"> en los cursores de ambas ventanas.</w:t>
      </w:r>
    </w:p>
    <w:p w14:paraId="3FF91C5B" w14:textId="77777777" w:rsidR="00A30169" w:rsidRDefault="00A30169" w:rsidP="00192F59">
      <w:pPr>
        <w:pStyle w:val="Ttulo3"/>
      </w:pPr>
      <w:r>
        <w:t>Pregunta:</w:t>
      </w:r>
    </w:p>
    <w:p w14:paraId="2C70C7B8" w14:textId="630E8B0B" w:rsidR="00ED0BF6" w:rsidRDefault="00ED0BF6" w:rsidP="00C82186">
      <w:pPr>
        <w:pStyle w:val="BodyTextL50"/>
        <w:spacing w:before="0"/>
      </w:pPr>
      <w:r>
        <w:t>¿Qué salidas arroja el comando </w:t>
      </w:r>
      <w:r>
        <w:rPr>
          <w:b/>
        </w:rPr>
        <w:t>dir</w:t>
      </w:r>
      <w:r>
        <w:t>?</w:t>
      </w:r>
    </w:p>
    <w:p w14:paraId="2C97292E" w14:textId="77777777" w:rsidR="00ED0BF6" w:rsidRDefault="00ED0BF6" w:rsidP="00ED0BF6">
      <w:pPr>
        <w:pStyle w:val="BodyTextL50"/>
        <w:rPr>
          <w:rStyle w:val="AnswerGray"/>
        </w:rPr>
      </w:pPr>
      <w:r>
        <w:rPr>
          <w:rStyle w:val="AnswerGray"/>
        </w:rPr>
        <w:t xml:space="preserve">Ambas ventanas proporcionan una lista de subdirectorios y archivos, e información asociada como tipo, tamaño de archivo, fecha y hora de la última escritura. En PowerShell, también se muestran los modos de atributos. </w:t>
      </w:r>
    </w:p>
    <w:p w14:paraId="6C8199D1" w14:textId="77777777" w:rsidR="00A30169" w:rsidRDefault="00ED0BF6" w:rsidP="00C82186">
      <w:pPr>
        <w:pStyle w:val="SubStepAlpha"/>
        <w:spacing w:after="0"/>
      </w:pPr>
      <w:r>
        <w:t xml:space="preserve">Prueben otro comando que hayan utilizando en el símbolo del sistema, como </w:t>
      </w:r>
      <w:r w:rsidRPr="00DE42FD">
        <w:rPr>
          <w:b/>
        </w:rPr>
        <w:t>ping</w:t>
      </w:r>
      <w:r>
        <w:t xml:space="preserve">, </w:t>
      </w:r>
      <w:r w:rsidRPr="00DE42FD">
        <w:rPr>
          <w:b/>
        </w:rPr>
        <w:t>cd</w:t>
      </w:r>
      <w:r>
        <w:t xml:space="preserve"> o </w:t>
      </w:r>
      <w:r w:rsidRPr="00DE42FD">
        <w:rPr>
          <w:b/>
        </w:rPr>
        <w:t>ipconfig</w:t>
      </w:r>
      <w:r>
        <w:t xml:space="preserve">. </w:t>
      </w:r>
    </w:p>
    <w:p w14:paraId="126FECF2" w14:textId="6160C3B1" w:rsidR="00A30169" w:rsidRDefault="00A30169" w:rsidP="00192F59">
      <w:pPr>
        <w:pStyle w:val="Ttulo3"/>
      </w:pPr>
      <w:r>
        <w:t>Pregunta:</w:t>
      </w:r>
    </w:p>
    <w:p w14:paraId="3E139218" w14:textId="42F6D5AC" w:rsidR="00ED0BF6" w:rsidRDefault="00ED0BF6" w:rsidP="00C82186">
      <w:pPr>
        <w:pStyle w:val="BodyTextL50"/>
        <w:spacing w:before="0"/>
      </w:pPr>
      <w:r>
        <w:t>¿Cuáles son los resultados?</w:t>
      </w:r>
    </w:p>
    <w:p w14:paraId="7C1BAF0E" w14:textId="77777777" w:rsidR="00ED0BF6" w:rsidRPr="00DE42FD" w:rsidRDefault="00ED0BF6" w:rsidP="00ED0BF6">
      <w:pPr>
        <w:pStyle w:val="BodyTextL50"/>
        <w:rPr>
          <w:rStyle w:val="AnswerGray"/>
        </w:rPr>
      </w:pPr>
      <w:r>
        <w:rPr>
          <w:rStyle w:val="AnswerGray"/>
        </w:rPr>
        <w:t>La salida en ambas ventanas es similar.</w:t>
      </w:r>
    </w:p>
    <w:p w14:paraId="4D17961C" w14:textId="77777777" w:rsidR="00ED0BF6" w:rsidRDefault="00ED0BF6" w:rsidP="002015B0">
      <w:pPr>
        <w:pStyle w:val="Ttulo2"/>
      </w:pPr>
      <w:r>
        <w:lastRenderedPageBreak/>
        <w:t>Estudien cmdlets.</w:t>
      </w:r>
    </w:p>
    <w:p w14:paraId="1CE68AEA" w14:textId="77777777" w:rsidR="00ED0BF6" w:rsidRDefault="00ED0BF6" w:rsidP="00ED0BF6">
      <w:pPr>
        <w:pStyle w:val="SubStepAlpha"/>
      </w:pPr>
      <w:r>
        <w:t xml:space="preserve">Los comandos de PowerShell, cmdlets, se construyen como una cadena de </w:t>
      </w:r>
      <w:r w:rsidRPr="004109DE">
        <w:rPr>
          <w:i/>
        </w:rPr>
        <w:t>verbo-sustantivo</w:t>
      </w:r>
      <w:r>
        <w:t xml:space="preserve">. Para identificar el comando de PowerShell que se utilizará para generar una lista de los subdirectorios y archivos presentes en un directorio, introduzcan </w:t>
      </w:r>
      <w:r>
        <w:rPr>
          <w:b/>
        </w:rPr>
        <w:t>Get-Alias dir</w:t>
      </w:r>
      <w:r>
        <w:t xml:space="preserve"> en el cursor de PowerShell.</w:t>
      </w:r>
    </w:p>
    <w:p w14:paraId="536BE535" w14:textId="77777777" w:rsidR="00ED0BF6" w:rsidRPr="00F177BD" w:rsidRDefault="00ED0BF6" w:rsidP="00ED0BF6">
      <w:pPr>
        <w:pStyle w:val="CMD"/>
        <w:rPr>
          <w:lang w:val="en-US"/>
        </w:rPr>
      </w:pPr>
      <w:r w:rsidRPr="00F177BD">
        <w:rPr>
          <w:lang w:val="en-US"/>
        </w:rPr>
        <w:t xml:space="preserve">PS C:\Users\CyberOpsUser&gt; </w:t>
      </w:r>
      <w:r w:rsidRPr="00F177BD">
        <w:rPr>
          <w:b/>
          <w:lang w:val="en-US"/>
        </w:rPr>
        <w:t xml:space="preserve">Get-Alias </w:t>
      </w:r>
      <w:proofErr w:type="spellStart"/>
      <w:r w:rsidRPr="00F177BD">
        <w:rPr>
          <w:b/>
          <w:lang w:val="en-US"/>
        </w:rPr>
        <w:t>dir</w:t>
      </w:r>
      <w:proofErr w:type="spellEnd"/>
    </w:p>
    <w:p w14:paraId="6D4516EA" w14:textId="77777777" w:rsidR="00ED0BF6" w:rsidRPr="00F177BD" w:rsidRDefault="00ED0BF6" w:rsidP="00ED0BF6">
      <w:pPr>
        <w:pStyle w:val="CMDOutput"/>
        <w:rPr>
          <w:lang w:val="en-US"/>
        </w:rPr>
      </w:pPr>
    </w:p>
    <w:p w14:paraId="0E8D0818" w14:textId="77777777" w:rsidR="00ED0BF6" w:rsidRPr="00F177BD" w:rsidRDefault="00ED0BF6" w:rsidP="00ED0BF6">
      <w:pPr>
        <w:pStyle w:val="CMDOutput"/>
        <w:rPr>
          <w:lang w:val="en-US"/>
        </w:rPr>
      </w:pPr>
      <w:proofErr w:type="spellStart"/>
      <w:r w:rsidRPr="00F177BD">
        <w:rPr>
          <w:lang w:val="en-US"/>
        </w:rPr>
        <w:t>CommandTypeNameVersionSource</w:t>
      </w:r>
      <w:proofErr w:type="spellEnd"/>
    </w:p>
    <w:p w14:paraId="537C4893" w14:textId="77777777" w:rsidR="00ED0BF6" w:rsidRPr="00F177BD" w:rsidRDefault="00ED0BF6" w:rsidP="00ED0BF6">
      <w:pPr>
        <w:pStyle w:val="CMDOutput"/>
        <w:rPr>
          <w:lang w:val="en-US"/>
        </w:rPr>
      </w:pPr>
      <w:r w:rsidRPr="00F177BD">
        <w:rPr>
          <w:lang w:val="en-US"/>
        </w:rPr>
        <w:t>----------------------------</w:t>
      </w:r>
    </w:p>
    <w:p w14:paraId="61F910A8" w14:textId="77777777" w:rsidR="00ED0BF6" w:rsidRPr="00F177BD" w:rsidRDefault="00ED0BF6" w:rsidP="00ED0BF6">
      <w:pPr>
        <w:pStyle w:val="CMDOutput"/>
        <w:rPr>
          <w:lang w:val="en-US"/>
        </w:rPr>
      </w:pPr>
      <w:proofErr w:type="spellStart"/>
      <w:r w:rsidRPr="00F177BD">
        <w:rPr>
          <w:lang w:val="en-US"/>
        </w:rPr>
        <w:t>Aliasdir</w:t>
      </w:r>
      <w:proofErr w:type="spellEnd"/>
      <w:r w:rsidRPr="00F177BD">
        <w:rPr>
          <w:lang w:val="en-US"/>
        </w:rPr>
        <w:t xml:space="preserve"> -&gt; Get-</w:t>
      </w:r>
      <w:proofErr w:type="spellStart"/>
      <w:r w:rsidRPr="00F177BD">
        <w:rPr>
          <w:lang w:val="en-US"/>
        </w:rPr>
        <w:t>ChildItem</w:t>
      </w:r>
      <w:proofErr w:type="spellEnd"/>
    </w:p>
    <w:p w14:paraId="601DDBFD" w14:textId="77777777" w:rsidR="00A30169" w:rsidRPr="00F177BD" w:rsidRDefault="00A30169" w:rsidP="00192F59">
      <w:pPr>
        <w:pStyle w:val="Ttulo3"/>
        <w:rPr>
          <w:lang w:val="en-US"/>
        </w:rPr>
      </w:pPr>
      <w:proofErr w:type="spellStart"/>
      <w:r w:rsidRPr="00F177BD">
        <w:rPr>
          <w:lang w:val="en-US"/>
        </w:rPr>
        <w:t>Pregunta</w:t>
      </w:r>
      <w:proofErr w:type="spellEnd"/>
      <w:r w:rsidRPr="00F177BD">
        <w:rPr>
          <w:lang w:val="en-US"/>
        </w:rPr>
        <w:t>:</w:t>
      </w:r>
    </w:p>
    <w:p w14:paraId="6C4AA5D1" w14:textId="77777777" w:rsidR="00A30169" w:rsidRDefault="00ED0BF6" w:rsidP="00C82186">
      <w:pPr>
        <w:pStyle w:val="BodyTextL50"/>
        <w:spacing w:before="0"/>
      </w:pPr>
      <w:r>
        <w:t>¿Cuál es el comando de PowerShell correspondiente a </w:t>
      </w:r>
      <w:r>
        <w:rPr>
          <w:b/>
        </w:rPr>
        <w:t>dir</w:t>
      </w:r>
      <w:r>
        <w:t>?</w:t>
      </w:r>
    </w:p>
    <w:p w14:paraId="2B00F465" w14:textId="67EBC0AD" w:rsidR="00ED0BF6" w:rsidRDefault="00ED0BF6" w:rsidP="00ED0BF6">
      <w:pPr>
        <w:pStyle w:val="BodyTextL50"/>
        <w:rPr>
          <w:rStyle w:val="AnswerGray"/>
        </w:rPr>
      </w:pPr>
      <w:proofErr w:type="spellStart"/>
      <w:r>
        <w:rPr>
          <w:rStyle w:val="AnswerGray"/>
        </w:rPr>
        <w:t>Get-ChildItem</w:t>
      </w:r>
      <w:proofErr w:type="spellEnd"/>
    </w:p>
    <w:p w14:paraId="5EAC87BA" w14:textId="6A64C8A2" w:rsidR="00ED0BF6" w:rsidRDefault="00ED0BF6" w:rsidP="00ED0BF6">
      <w:pPr>
        <w:pStyle w:val="SubStepAlpha"/>
      </w:pPr>
      <w:r>
        <w:t xml:space="preserve">Para obtener información más detallada acerca de los cmdlets, realice una búsqueda en Internet de los </w:t>
      </w:r>
      <w:r>
        <w:rPr>
          <w:b/>
        </w:rPr>
        <w:t>cmdlets de Microsoft PowerShell</w:t>
      </w:r>
      <w:r>
        <w:t>.</w:t>
      </w:r>
    </w:p>
    <w:p w14:paraId="1BDFDDE3" w14:textId="77777777" w:rsidR="00ED0BF6" w:rsidRPr="004109DE" w:rsidRDefault="00ED0BF6" w:rsidP="00ED0BF6">
      <w:pPr>
        <w:pStyle w:val="SubStepAlpha"/>
      </w:pPr>
      <w:r>
        <w:t>Cierren la ventana del símbolo del sistema cuando hayan terminado.</w:t>
      </w:r>
    </w:p>
    <w:p w14:paraId="765015D8" w14:textId="77777777" w:rsidR="00ED0BF6" w:rsidRPr="00A03222" w:rsidRDefault="00ED0BF6" w:rsidP="002015B0">
      <w:pPr>
        <w:pStyle w:val="Ttulo2"/>
      </w:pPr>
      <w:r>
        <w:t>Estudien el comando netstat utilizando PowerShell.</w:t>
      </w:r>
    </w:p>
    <w:p w14:paraId="7962EB23" w14:textId="77777777" w:rsidR="00ED0BF6" w:rsidRDefault="00ED0BF6" w:rsidP="00ED0BF6">
      <w:pPr>
        <w:pStyle w:val="SubStepAlpha"/>
      </w:pPr>
      <w:r>
        <w:t xml:space="preserve">En el PowerShell, introduzca </w:t>
      </w:r>
      <w:r>
        <w:rPr>
          <w:b/>
        </w:rPr>
        <w:t>netstat -h</w:t>
      </w:r>
      <w:r>
        <w:t xml:space="preserve"> para ver las opciones disponibles para el comando </w:t>
      </w:r>
      <w:r w:rsidRPr="00C82186">
        <w:rPr>
          <w:b/>
          <w:bCs/>
        </w:rPr>
        <w:t>netstat</w:t>
      </w:r>
    </w:p>
    <w:p w14:paraId="62E39EAA" w14:textId="77777777" w:rsidR="00ED0BF6" w:rsidRPr="00F177BD" w:rsidRDefault="00ED0BF6" w:rsidP="00ED0BF6">
      <w:pPr>
        <w:pStyle w:val="CMD"/>
        <w:rPr>
          <w:lang w:val="en-US"/>
        </w:rPr>
      </w:pPr>
      <w:r w:rsidRPr="00F177BD">
        <w:rPr>
          <w:lang w:val="en-US"/>
        </w:rPr>
        <w:t xml:space="preserve">PS C:\Users\CyberOpsUser&gt; </w:t>
      </w:r>
      <w:r w:rsidRPr="00F177BD">
        <w:rPr>
          <w:b/>
          <w:lang w:val="en-US"/>
        </w:rPr>
        <w:t>netstat -h</w:t>
      </w:r>
    </w:p>
    <w:p w14:paraId="514AD0D3" w14:textId="77777777" w:rsidR="00ED0BF6" w:rsidRPr="00F177BD" w:rsidRDefault="00ED0BF6" w:rsidP="00ED0BF6">
      <w:pPr>
        <w:pStyle w:val="CMDOutput"/>
        <w:rPr>
          <w:lang w:val="en-US"/>
        </w:rPr>
      </w:pPr>
    </w:p>
    <w:p w14:paraId="3E3A0C2A" w14:textId="77777777" w:rsidR="00ED0BF6" w:rsidRDefault="00ED0BF6" w:rsidP="00ED0BF6">
      <w:pPr>
        <w:pStyle w:val="CMDOutput"/>
      </w:pPr>
      <w:r>
        <w:t>Muestra estadísticas de protocolos y las conexiones de red TCP/IP actuales.</w:t>
      </w:r>
    </w:p>
    <w:p w14:paraId="53F1751B" w14:textId="77777777" w:rsidR="00ED0BF6" w:rsidRDefault="00ED0BF6" w:rsidP="00ED0BF6">
      <w:pPr>
        <w:pStyle w:val="CMDOutput"/>
      </w:pPr>
    </w:p>
    <w:p w14:paraId="71268271" w14:textId="77777777" w:rsidR="00ED0BF6" w:rsidRPr="00F177BD" w:rsidRDefault="00ED0BF6" w:rsidP="00ED0BF6">
      <w:pPr>
        <w:pStyle w:val="CMDOutput"/>
        <w:rPr>
          <w:lang w:val="en-US"/>
        </w:rPr>
      </w:pPr>
      <w:r w:rsidRPr="00F177BD">
        <w:rPr>
          <w:lang w:val="en-US"/>
        </w:rPr>
        <w:t>NETSTAT [-a] [-b] [-e] [-f] [-n] [-o] [-p proto] [-r] [-s] [-x] [-t] [interval]</w:t>
      </w:r>
    </w:p>
    <w:p w14:paraId="6D672FFF" w14:textId="77777777" w:rsidR="00ED0BF6" w:rsidRPr="00F177BD" w:rsidRDefault="00ED0BF6" w:rsidP="00ED0BF6">
      <w:pPr>
        <w:pStyle w:val="CMDOutput"/>
        <w:rPr>
          <w:lang w:val="en-US"/>
        </w:rPr>
      </w:pPr>
      <w:r w:rsidRPr="00F177BD">
        <w:rPr>
          <w:lang w:val="en-US"/>
        </w:rPr>
        <w:t xml:space="preserve"> -a Displays all connections and listening ports.</w:t>
      </w:r>
    </w:p>
    <w:p w14:paraId="2AA928B9" w14:textId="77777777" w:rsidR="00ED0BF6" w:rsidRDefault="00ED0BF6" w:rsidP="00ED0BF6">
      <w:pPr>
        <w:pStyle w:val="CMDOutput"/>
      </w:pPr>
      <w:r w:rsidRPr="00F177BD">
        <w:rPr>
          <w:lang w:val="en-US"/>
        </w:rPr>
        <w:t xml:space="preserve">  </w:t>
      </w:r>
      <w:r>
        <w:t>-b muestra el ejecutable que se utiliza para crear cada puerto de conexión o escucha. En algunos casos, los ejecutables más conocidos alojan varios componentes independientes, y en estos casos se muestra la secuencia de componentes que se utiliza para crear el puerto de conexión o escucha. En este caso, el nombre del archivo ejecutable se encuentra entre los signos [] en la parte inferior, arriba se encuentra el componente al que le da nombre, y así sucesivamente hasta que se alcanza TCP/IP. Tenga en cuenta que esta opción demanda tiempo y fallará a menos que cuente con los permisos suficientes.</w:t>
      </w:r>
    </w:p>
    <w:p w14:paraId="368C0804" w14:textId="77777777" w:rsidR="00ED0BF6" w:rsidRDefault="00ED0BF6" w:rsidP="00ED0BF6">
      <w:pPr>
        <w:pStyle w:val="CMDOutput"/>
      </w:pPr>
      <w:r>
        <w:t>&lt;some output omitted&gt;</w:t>
      </w:r>
    </w:p>
    <w:p w14:paraId="351C4DE2" w14:textId="77777777" w:rsidR="00ED0BF6" w:rsidRDefault="00ED0BF6" w:rsidP="00ED0BF6">
      <w:pPr>
        <w:pStyle w:val="SubStepAlpha"/>
      </w:pPr>
      <w:r>
        <w:t xml:space="preserve">Para mostrar la tabla de routing con las rutas activas, introduzcan </w:t>
      </w:r>
      <w:r w:rsidRPr="001616D3">
        <w:rPr>
          <w:b/>
        </w:rPr>
        <w:t>netstat -r</w:t>
      </w:r>
      <w:r>
        <w:t xml:space="preserve"> en el cursor.</w:t>
      </w:r>
    </w:p>
    <w:p w14:paraId="19E49512" w14:textId="77777777" w:rsidR="00ED0BF6" w:rsidRPr="00F177BD" w:rsidRDefault="00ED0BF6" w:rsidP="00ED0BF6">
      <w:pPr>
        <w:pStyle w:val="CMD"/>
        <w:rPr>
          <w:lang w:val="en-US"/>
        </w:rPr>
      </w:pPr>
      <w:r w:rsidRPr="00F177BD">
        <w:rPr>
          <w:lang w:val="en-US"/>
        </w:rPr>
        <w:t xml:space="preserve">PS C:\Users\CyberOpsUser&gt; </w:t>
      </w:r>
      <w:r w:rsidRPr="00F177BD">
        <w:rPr>
          <w:b/>
          <w:lang w:val="en-US"/>
        </w:rPr>
        <w:t>netstat -r</w:t>
      </w:r>
    </w:p>
    <w:p w14:paraId="71378F54" w14:textId="77777777" w:rsidR="00ED0BF6" w:rsidRPr="00F177BD" w:rsidRDefault="00ED0BF6" w:rsidP="00ED0BF6">
      <w:pPr>
        <w:pStyle w:val="CMDOutput"/>
        <w:rPr>
          <w:lang w:val="en-US"/>
        </w:rPr>
      </w:pPr>
      <w:r w:rsidRPr="00F177BD">
        <w:rPr>
          <w:lang w:val="en-US"/>
        </w:rPr>
        <w:t>===========================================================================</w:t>
      </w:r>
    </w:p>
    <w:p w14:paraId="7B8287C4" w14:textId="77777777" w:rsidR="00ED0BF6" w:rsidRPr="00F177BD" w:rsidRDefault="00ED0BF6" w:rsidP="00ED0BF6">
      <w:pPr>
        <w:pStyle w:val="CMDOutput"/>
        <w:rPr>
          <w:lang w:val="en-US"/>
        </w:rPr>
      </w:pPr>
      <w:r w:rsidRPr="00F177BD">
        <w:rPr>
          <w:lang w:val="en-US"/>
        </w:rPr>
        <w:t>Interface List</w:t>
      </w:r>
    </w:p>
    <w:p w14:paraId="599F6CF4" w14:textId="77777777" w:rsidR="00ED0BF6" w:rsidRPr="00F177BD" w:rsidRDefault="00ED0BF6" w:rsidP="00ED0BF6">
      <w:pPr>
        <w:pStyle w:val="CMDOutput"/>
        <w:rPr>
          <w:lang w:val="en-US"/>
        </w:rPr>
      </w:pPr>
      <w:r w:rsidRPr="00F177BD">
        <w:rPr>
          <w:lang w:val="en-US"/>
        </w:rPr>
        <w:t xml:space="preserve">  3...08 00 27 a0 c3 53 ......Intel(R) PRO/1000 MT Desktop Adapter</w:t>
      </w:r>
    </w:p>
    <w:p w14:paraId="5423A521" w14:textId="77777777" w:rsidR="00ED0BF6" w:rsidRPr="00F177BD" w:rsidRDefault="00ED0BF6" w:rsidP="00ED0BF6">
      <w:pPr>
        <w:pStyle w:val="CMDOutput"/>
        <w:rPr>
          <w:lang w:val="en-US"/>
        </w:rPr>
      </w:pPr>
      <w:r w:rsidRPr="00F177BD">
        <w:rPr>
          <w:lang w:val="en-US"/>
        </w:rPr>
        <w:t xml:space="preserve"> 10...08 00 27 26 c1 78 ......Intel(R) PRO/1000 MT Desktop Adapter #2</w:t>
      </w:r>
    </w:p>
    <w:p w14:paraId="7682D0AE" w14:textId="77777777" w:rsidR="00ED0BF6" w:rsidRPr="00F177BD" w:rsidRDefault="00ED0BF6" w:rsidP="00ED0BF6">
      <w:pPr>
        <w:pStyle w:val="CMDOutput"/>
        <w:rPr>
          <w:lang w:val="en-US"/>
        </w:rPr>
      </w:pPr>
      <w:r w:rsidRPr="00F177BD">
        <w:rPr>
          <w:lang w:val="en-US"/>
        </w:rPr>
        <w:t xml:space="preserve">  1...........................Software Loopback Interface 1</w:t>
      </w:r>
    </w:p>
    <w:p w14:paraId="138CA06B" w14:textId="77777777" w:rsidR="00ED0BF6" w:rsidRPr="00F177BD" w:rsidRDefault="00ED0BF6" w:rsidP="00ED0BF6">
      <w:pPr>
        <w:pStyle w:val="CMDOutput"/>
        <w:rPr>
          <w:lang w:val="en-US"/>
        </w:rPr>
      </w:pPr>
      <w:r w:rsidRPr="00F177BD">
        <w:rPr>
          <w:lang w:val="en-US"/>
        </w:rPr>
        <w:t>===========================================================================</w:t>
      </w:r>
    </w:p>
    <w:p w14:paraId="14F2F06E" w14:textId="77777777" w:rsidR="00ED0BF6" w:rsidRPr="00F177BD" w:rsidRDefault="00ED0BF6" w:rsidP="00ED0BF6">
      <w:pPr>
        <w:pStyle w:val="CMDOutput"/>
        <w:rPr>
          <w:lang w:val="en-US"/>
        </w:rPr>
      </w:pPr>
    </w:p>
    <w:p w14:paraId="46FE7158" w14:textId="77777777" w:rsidR="00ED0BF6" w:rsidRPr="00F177BD" w:rsidRDefault="00ED0BF6" w:rsidP="00ED0BF6">
      <w:pPr>
        <w:pStyle w:val="CMDOutput"/>
        <w:rPr>
          <w:lang w:val="en-US"/>
        </w:rPr>
      </w:pPr>
      <w:r w:rsidRPr="00F177BD">
        <w:rPr>
          <w:lang w:val="en-US"/>
        </w:rPr>
        <w:t>IPv4 Route Table</w:t>
      </w:r>
    </w:p>
    <w:p w14:paraId="2A4F1E74" w14:textId="77777777" w:rsidR="00ED0BF6" w:rsidRPr="00F177BD" w:rsidRDefault="00ED0BF6" w:rsidP="00ED0BF6">
      <w:pPr>
        <w:pStyle w:val="CMDOutput"/>
        <w:rPr>
          <w:lang w:val="en-US"/>
        </w:rPr>
      </w:pPr>
      <w:r w:rsidRPr="00F177BD">
        <w:rPr>
          <w:lang w:val="en-US"/>
        </w:rPr>
        <w:t>===========================================================================</w:t>
      </w:r>
    </w:p>
    <w:p w14:paraId="385007AE" w14:textId="77777777" w:rsidR="00ED0BF6" w:rsidRPr="00F177BD" w:rsidRDefault="00ED0BF6" w:rsidP="00ED0BF6">
      <w:pPr>
        <w:pStyle w:val="CMDOutput"/>
        <w:rPr>
          <w:lang w:val="en-US"/>
        </w:rPr>
      </w:pPr>
      <w:r w:rsidRPr="00F177BD">
        <w:rPr>
          <w:lang w:val="en-US"/>
        </w:rPr>
        <w:t>Active Routes:</w:t>
      </w:r>
    </w:p>
    <w:p w14:paraId="7143793F" w14:textId="77777777" w:rsidR="00ED0BF6" w:rsidRPr="00F177BD" w:rsidRDefault="00ED0BF6" w:rsidP="00ED0BF6">
      <w:pPr>
        <w:pStyle w:val="CMDOutput"/>
        <w:rPr>
          <w:lang w:val="en-US"/>
        </w:rPr>
      </w:pPr>
      <w:r w:rsidRPr="00F177BD">
        <w:rPr>
          <w:lang w:val="en-US"/>
        </w:rPr>
        <w:t xml:space="preserve">Network Destination Netmask Gateway Interface Metric </w:t>
      </w:r>
    </w:p>
    <w:p w14:paraId="448F5A53" w14:textId="77777777" w:rsidR="00ED0BF6" w:rsidRPr="00F177BD" w:rsidRDefault="00ED0BF6" w:rsidP="00ED0BF6">
      <w:pPr>
        <w:pStyle w:val="CMDOutput"/>
        <w:rPr>
          <w:lang w:val="en-US"/>
        </w:rPr>
      </w:pPr>
      <w:r w:rsidRPr="00F177BD">
        <w:rPr>
          <w:lang w:val="en-US"/>
        </w:rPr>
        <w:t>0.0.0.0 0.0.0.0 192.168.1.1 192.168.1.5 25</w:t>
      </w:r>
    </w:p>
    <w:p w14:paraId="4A89067B" w14:textId="77777777" w:rsidR="00ED0BF6" w:rsidRPr="00F177BD" w:rsidRDefault="00ED0BF6" w:rsidP="00ED0BF6">
      <w:pPr>
        <w:pStyle w:val="CMDOutput"/>
        <w:rPr>
          <w:lang w:val="en-US"/>
        </w:rPr>
      </w:pPr>
      <w:r w:rsidRPr="00F177BD">
        <w:rPr>
          <w:lang w:val="en-US"/>
        </w:rPr>
        <w:t xml:space="preserve">        127.0.0.0 255.0.0.0 On-link 127.0.0.1 331</w:t>
      </w:r>
    </w:p>
    <w:p w14:paraId="05CA7ED8" w14:textId="77777777" w:rsidR="00ED0BF6" w:rsidRPr="00F177BD" w:rsidRDefault="00ED0BF6" w:rsidP="00ED0BF6">
      <w:pPr>
        <w:pStyle w:val="CMDOutput"/>
        <w:rPr>
          <w:lang w:val="en-US"/>
        </w:rPr>
      </w:pPr>
      <w:r w:rsidRPr="00F177BD">
        <w:rPr>
          <w:lang w:val="en-US"/>
        </w:rPr>
        <w:lastRenderedPageBreak/>
        <w:t xml:space="preserve">        127.0.0.1 255.255.255.255 On-link 127.0.0.1 331</w:t>
      </w:r>
    </w:p>
    <w:p w14:paraId="4470D5FF" w14:textId="77777777" w:rsidR="00ED0BF6" w:rsidRPr="00F177BD" w:rsidRDefault="00ED0BF6" w:rsidP="00ED0BF6">
      <w:pPr>
        <w:pStyle w:val="CMDOutput"/>
        <w:rPr>
          <w:lang w:val="en-US"/>
        </w:rPr>
      </w:pPr>
      <w:r w:rsidRPr="00F177BD">
        <w:rPr>
          <w:lang w:val="en-US"/>
        </w:rPr>
        <w:t xml:space="preserve">  127.255.255.255 255.255.255.255 On-link 127.0.0.1 331</w:t>
      </w:r>
    </w:p>
    <w:p w14:paraId="37CE73F3" w14:textId="77777777" w:rsidR="00ED0BF6" w:rsidRPr="00F177BD" w:rsidRDefault="00ED0BF6" w:rsidP="00ED0BF6">
      <w:pPr>
        <w:pStyle w:val="CMDOutput"/>
        <w:rPr>
          <w:lang w:val="en-US"/>
        </w:rPr>
      </w:pPr>
      <w:r w:rsidRPr="00F177BD">
        <w:rPr>
          <w:lang w:val="en-US"/>
        </w:rPr>
        <w:t xml:space="preserve">      169.254.0.0 255.255.0.0 On-link 169.254.181.151 281</w:t>
      </w:r>
    </w:p>
    <w:p w14:paraId="064302BA" w14:textId="77777777" w:rsidR="00ED0BF6" w:rsidRPr="00F177BD" w:rsidRDefault="00ED0BF6" w:rsidP="00ED0BF6">
      <w:pPr>
        <w:pStyle w:val="CMDOutput"/>
        <w:rPr>
          <w:lang w:val="en-US"/>
        </w:rPr>
      </w:pPr>
      <w:r w:rsidRPr="00F177BD">
        <w:rPr>
          <w:lang w:val="en-US"/>
        </w:rPr>
        <w:t xml:space="preserve">  169.254.181.151 255.255.255.255 On-link 169.254.181.151 281</w:t>
      </w:r>
    </w:p>
    <w:p w14:paraId="53CC5E0E" w14:textId="77777777" w:rsidR="00ED0BF6" w:rsidRPr="00F177BD" w:rsidRDefault="00ED0BF6" w:rsidP="00ED0BF6">
      <w:pPr>
        <w:pStyle w:val="CMDOutput"/>
        <w:rPr>
          <w:lang w:val="en-US"/>
        </w:rPr>
      </w:pPr>
      <w:r w:rsidRPr="00F177BD">
        <w:rPr>
          <w:lang w:val="en-US"/>
        </w:rPr>
        <w:t xml:space="preserve">  169.254.255.255 255.255.255.255 On-link 169.254.181.151 281</w:t>
      </w:r>
    </w:p>
    <w:p w14:paraId="624119AC" w14:textId="77777777" w:rsidR="00ED0BF6" w:rsidRPr="00F177BD" w:rsidRDefault="00ED0BF6" w:rsidP="00ED0BF6">
      <w:pPr>
        <w:pStyle w:val="CMDOutput"/>
        <w:rPr>
          <w:lang w:val="en-US"/>
        </w:rPr>
      </w:pPr>
      <w:r w:rsidRPr="00F177BD">
        <w:rPr>
          <w:lang w:val="en-US"/>
        </w:rPr>
        <w:t xml:space="preserve">      192.168.1.0 255.255.255.0 On-link 192.168.1.5 281</w:t>
      </w:r>
    </w:p>
    <w:p w14:paraId="7682CC79" w14:textId="77777777" w:rsidR="00ED0BF6" w:rsidRPr="00F177BD" w:rsidRDefault="00ED0BF6" w:rsidP="00ED0BF6">
      <w:pPr>
        <w:pStyle w:val="CMDOutput"/>
        <w:rPr>
          <w:lang w:val="en-US"/>
        </w:rPr>
      </w:pPr>
      <w:r w:rsidRPr="00F177BD">
        <w:rPr>
          <w:lang w:val="en-US"/>
        </w:rPr>
        <w:t xml:space="preserve">      192.168.1.5 255.255.255.255 On-link 192.168.1.5 281</w:t>
      </w:r>
    </w:p>
    <w:p w14:paraId="12EB3ADE" w14:textId="77777777" w:rsidR="00ED0BF6" w:rsidRPr="00F177BD" w:rsidRDefault="00ED0BF6" w:rsidP="00ED0BF6">
      <w:pPr>
        <w:pStyle w:val="CMDOutput"/>
        <w:rPr>
          <w:lang w:val="en-US"/>
        </w:rPr>
      </w:pPr>
      <w:r w:rsidRPr="00F177BD">
        <w:rPr>
          <w:lang w:val="en-US"/>
        </w:rPr>
        <w:t xml:space="preserve">    192.168.1.255 255.255.255.255 On-link 192.168.1.5 281</w:t>
      </w:r>
    </w:p>
    <w:p w14:paraId="653E0254" w14:textId="77777777" w:rsidR="00ED0BF6" w:rsidRPr="00F177BD" w:rsidRDefault="00ED0BF6" w:rsidP="00ED0BF6">
      <w:pPr>
        <w:pStyle w:val="CMDOutput"/>
        <w:rPr>
          <w:lang w:val="en-US"/>
        </w:rPr>
      </w:pPr>
      <w:r w:rsidRPr="00F177BD">
        <w:rPr>
          <w:lang w:val="en-US"/>
        </w:rPr>
        <w:t xml:space="preserve">        224.0.0.0 240.0.0.0 On-link 127.0.0.1 331</w:t>
      </w:r>
    </w:p>
    <w:p w14:paraId="16EC4CC0" w14:textId="77777777" w:rsidR="00ED0BF6" w:rsidRPr="00F177BD" w:rsidRDefault="00ED0BF6" w:rsidP="00ED0BF6">
      <w:pPr>
        <w:pStyle w:val="CMDOutput"/>
        <w:rPr>
          <w:lang w:val="en-US"/>
        </w:rPr>
      </w:pPr>
      <w:r w:rsidRPr="00F177BD">
        <w:rPr>
          <w:lang w:val="en-US"/>
        </w:rPr>
        <w:t xml:space="preserve">        224.0.0.0 240.0.0.0 On-link 192.168.1.5 281</w:t>
      </w:r>
    </w:p>
    <w:p w14:paraId="02491B60" w14:textId="77777777" w:rsidR="00ED0BF6" w:rsidRPr="00F177BD" w:rsidRDefault="00ED0BF6" w:rsidP="00ED0BF6">
      <w:pPr>
        <w:pStyle w:val="CMDOutput"/>
        <w:rPr>
          <w:lang w:val="en-US"/>
        </w:rPr>
      </w:pPr>
      <w:r w:rsidRPr="00F177BD">
        <w:rPr>
          <w:lang w:val="en-US"/>
        </w:rPr>
        <w:t xml:space="preserve">        224.0.0.0 240.0.0.0 On-link 169.254.181.151 281</w:t>
      </w:r>
    </w:p>
    <w:p w14:paraId="49ABD923" w14:textId="77777777" w:rsidR="00ED0BF6" w:rsidRPr="00F177BD" w:rsidRDefault="00ED0BF6" w:rsidP="00ED0BF6">
      <w:pPr>
        <w:pStyle w:val="CMDOutput"/>
        <w:rPr>
          <w:lang w:val="en-US"/>
        </w:rPr>
      </w:pPr>
      <w:r w:rsidRPr="00F177BD">
        <w:rPr>
          <w:lang w:val="en-US"/>
        </w:rPr>
        <w:t xml:space="preserve">  255.255.255.255 255.255.255.255 On-link 127.0.0.1 331</w:t>
      </w:r>
    </w:p>
    <w:p w14:paraId="60B5F473" w14:textId="77777777" w:rsidR="00ED0BF6" w:rsidRPr="00F177BD" w:rsidRDefault="00ED0BF6" w:rsidP="00ED0BF6">
      <w:pPr>
        <w:pStyle w:val="CMDOutput"/>
        <w:rPr>
          <w:lang w:val="en-US"/>
        </w:rPr>
      </w:pPr>
      <w:r w:rsidRPr="00F177BD">
        <w:rPr>
          <w:lang w:val="en-US"/>
        </w:rPr>
        <w:t xml:space="preserve">  255.255.255.255 255.255.255.255 On-link 192.168.1.5 281</w:t>
      </w:r>
    </w:p>
    <w:p w14:paraId="3F6FBD5D" w14:textId="77777777" w:rsidR="00ED0BF6" w:rsidRPr="00F177BD" w:rsidRDefault="00ED0BF6" w:rsidP="00ED0BF6">
      <w:pPr>
        <w:pStyle w:val="CMDOutput"/>
        <w:rPr>
          <w:lang w:val="en-US"/>
        </w:rPr>
      </w:pPr>
      <w:r w:rsidRPr="00F177BD">
        <w:rPr>
          <w:lang w:val="en-US"/>
        </w:rPr>
        <w:t xml:space="preserve">  255.255.255.255 255.255.255.255 On-link 169.254.181.151 281</w:t>
      </w:r>
    </w:p>
    <w:p w14:paraId="3CC06D9B" w14:textId="77777777" w:rsidR="00ED0BF6" w:rsidRPr="00F177BD" w:rsidRDefault="00ED0BF6" w:rsidP="00ED0BF6">
      <w:pPr>
        <w:pStyle w:val="CMDOutput"/>
        <w:rPr>
          <w:lang w:val="en-US"/>
        </w:rPr>
      </w:pPr>
      <w:r w:rsidRPr="00F177BD">
        <w:rPr>
          <w:lang w:val="en-US"/>
        </w:rPr>
        <w:t>===========================================================================</w:t>
      </w:r>
    </w:p>
    <w:p w14:paraId="3D399E76" w14:textId="77777777" w:rsidR="00ED0BF6" w:rsidRPr="00F177BD" w:rsidRDefault="00ED0BF6" w:rsidP="00ED0BF6">
      <w:pPr>
        <w:pStyle w:val="CMDOutput"/>
        <w:rPr>
          <w:lang w:val="en-US"/>
        </w:rPr>
      </w:pPr>
      <w:r w:rsidRPr="00F177BD">
        <w:rPr>
          <w:lang w:val="en-US"/>
        </w:rPr>
        <w:t>Persistent Routes:</w:t>
      </w:r>
    </w:p>
    <w:p w14:paraId="6680F5D3" w14:textId="77777777" w:rsidR="00ED0BF6" w:rsidRPr="00F177BD" w:rsidRDefault="00ED0BF6" w:rsidP="00ED0BF6">
      <w:pPr>
        <w:pStyle w:val="CMDOutput"/>
        <w:rPr>
          <w:lang w:val="en-US"/>
        </w:rPr>
      </w:pPr>
      <w:r w:rsidRPr="00F177BD">
        <w:rPr>
          <w:lang w:val="en-US"/>
        </w:rPr>
        <w:t xml:space="preserve">  None</w:t>
      </w:r>
    </w:p>
    <w:p w14:paraId="7C637B23" w14:textId="77777777" w:rsidR="00ED0BF6" w:rsidRPr="00F177BD" w:rsidRDefault="00ED0BF6" w:rsidP="00ED0BF6">
      <w:pPr>
        <w:pStyle w:val="CMDOutput"/>
        <w:rPr>
          <w:lang w:val="en-US"/>
        </w:rPr>
      </w:pPr>
    </w:p>
    <w:p w14:paraId="0F77E59A" w14:textId="77777777" w:rsidR="00ED0BF6" w:rsidRPr="00F177BD" w:rsidRDefault="00ED0BF6" w:rsidP="00ED0BF6">
      <w:pPr>
        <w:pStyle w:val="CMDOutput"/>
        <w:rPr>
          <w:lang w:val="en-US"/>
        </w:rPr>
      </w:pPr>
      <w:proofErr w:type="spellStart"/>
      <w:r w:rsidRPr="00F177BD">
        <w:rPr>
          <w:lang w:val="en-US"/>
        </w:rPr>
        <w:t>Tabla</w:t>
      </w:r>
      <w:proofErr w:type="spellEnd"/>
      <w:r w:rsidRPr="00F177BD">
        <w:rPr>
          <w:lang w:val="en-US"/>
        </w:rPr>
        <w:t xml:space="preserve"> de routing IPv6</w:t>
      </w:r>
    </w:p>
    <w:p w14:paraId="05B01067" w14:textId="77777777" w:rsidR="00ED0BF6" w:rsidRPr="00F177BD" w:rsidRDefault="00ED0BF6" w:rsidP="00ED0BF6">
      <w:pPr>
        <w:pStyle w:val="CMDOutput"/>
        <w:rPr>
          <w:lang w:val="en-US"/>
        </w:rPr>
      </w:pPr>
      <w:r w:rsidRPr="00F177BD">
        <w:rPr>
          <w:lang w:val="en-US"/>
        </w:rPr>
        <w:t>===========================================================================</w:t>
      </w:r>
    </w:p>
    <w:p w14:paraId="4E71EF85" w14:textId="77777777" w:rsidR="00ED0BF6" w:rsidRPr="00F177BD" w:rsidRDefault="00ED0BF6" w:rsidP="00ED0BF6">
      <w:pPr>
        <w:pStyle w:val="CMDOutput"/>
        <w:rPr>
          <w:lang w:val="en-US"/>
        </w:rPr>
      </w:pPr>
      <w:r w:rsidRPr="00F177BD">
        <w:rPr>
          <w:lang w:val="en-US"/>
        </w:rPr>
        <w:t>Active Routes:</w:t>
      </w:r>
    </w:p>
    <w:p w14:paraId="03FEB2B0" w14:textId="77777777" w:rsidR="00ED0BF6" w:rsidRPr="00F177BD" w:rsidRDefault="00ED0BF6" w:rsidP="00ED0BF6">
      <w:pPr>
        <w:pStyle w:val="CMDOutput"/>
        <w:rPr>
          <w:lang w:val="en-US"/>
        </w:rPr>
      </w:pPr>
      <w:r w:rsidRPr="00F177BD">
        <w:rPr>
          <w:lang w:val="en-US"/>
        </w:rPr>
        <w:t xml:space="preserve"> If Metric Network Destination Gateway</w:t>
      </w:r>
    </w:p>
    <w:p w14:paraId="5D19B698" w14:textId="77777777" w:rsidR="00ED0BF6" w:rsidRPr="00F177BD" w:rsidRDefault="00ED0BF6" w:rsidP="00ED0BF6">
      <w:pPr>
        <w:pStyle w:val="CMDOutput"/>
        <w:rPr>
          <w:lang w:val="en-US"/>
        </w:rPr>
      </w:pPr>
      <w:r w:rsidRPr="00F177BD">
        <w:rPr>
          <w:lang w:val="en-US"/>
        </w:rPr>
        <w:t xml:space="preserve">  1 </w:t>
      </w:r>
      <w:proofErr w:type="gramStart"/>
      <w:r w:rsidRPr="00F177BD">
        <w:rPr>
          <w:lang w:val="en-US"/>
        </w:rPr>
        <w:t>331 :</w:t>
      </w:r>
      <w:proofErr w:type="gramEnd"/>
      <w:r w:rsidRPr="00F177BD">
        <w:rPr>
          <w:lang w:val="en-US"/>
        </w:rPr>
        <w:t>:1/128 On-link</w:t>
      </w:r>
    </w:p>
    <w:p w14:paraId="3E7EC8F3" w14:textId="77777777" w:rsidR="00ED0BF6" w:rsidRPr="00F177BD" w:rsidRDefault="00ED0BF6" w:rsidP="00ED0BF6">
      <w:pPr>
        <w:pStyle w:val="CMDOutput"/>
        <w:rPr>
          <w:lang w:val="en-US"/>
        </w:rPr>
      </w:pPr>
      <w:r w:rsidRPr="00F177BD">
        <w:rPr>
          <w:lang w:val="en-US"/>
        </w:rPr>
        <w:t xml:space="preserve">  3 281 fe</w:t>
      </w:r>
      <w:proofErr w:type="gramStart"/>
      <w:r w:rsidRPr="00F177BD">
        <w:rPr>
          <w:lang w:val="en-US"/>
        </w:rPr>
        <w:t>80::/</w:t>
      </w:r>
      <w:proofErr w:type="gramEnd"/>
      <w:r w:rsidRPr="00F177BD">
        <w:rPr>
          <w:lang w:val="en-US"/>
        </w:rPr>
        <w:t>64 On-link</w:t>
      </w:r>
    </w:p>
    <w:p w14:paraId="20EFE30D" w14:textId="77777777" w:rsidR="00ED0BF6" w:rsidRPr="00F177BD" w:rsidRDefault="00ED0BF6" w:rsidP="00ED0BF6">
      <w:pPr>
        <w:pStyle w:val="CMDOutput"/>
        <w:rPr>
          <w:lang w:val="en-US"/>
        </w:rPr>
      </w:pPr>
      <w:r w:rsidRPr="00F177BD">
        <w:rPr>
          <w:lang w:val="en-US"/>
        </w:rPr>
        <w:t xml:space="preserve"> 10 281 fe</w:t>
      </w:r>
      <w:proofErr w:type="gramStart"/>
      <w:r w:rsidRPr="00F177BD">
        <w:rPr>
          <w:lang w:val="en-US"/>
        </w:rPr>
        <w:t>80::/</w:t>
      </w:r>
      <w:proofErr w:type="gramEnd"/>
      <w:r w:rsidRPr="00F177BD">
        <w:rPr>
          <w:lang w:val="en-US"/>
        </w:rPr>
        <w:t>64 On-link</w:t>
      </w:r>
    </w:p>
    <w:p w14:paraId="2DE63C38" w14:textId="77777777" w:rsidR="00ED0BF6" w:rsidRPr="00F177BD" w:rsidRDefault="00ED0BF6" w:rsidP="00ED0BF6">
      <w:pPr>
        <w:pStyle w:val="CMDOutput"/>
        <w:rPr>
          <w:lang w:val="en-US"/>
        </w:rPr>
      </w:pPr>
      <w:r w:rsidRPr="00F177BD">
        <w:rPr>
          <w:lang w:val="en-US"/>
        </w:rPr>
        <w:t xml:space="preserve"> 10 281 fe80::408b:14a4:7b</w:t>
      </w:r>
      <w:proofErr w:type="gramStart"/>
      <w:r w:rsidRPr="00F177BD">
        <w:rPr>
          <w:lang w:val="en-US"/>
        </w:rPr>
        <w:t>64:b</w:t>
      </w:r>
      <w:proofErr w:type="gramEnd"/>
      <w:r w:rsidRPr="00F177BD">
        <w:rPr>
          <w:lang w:val="en-US"/>
        </w:rPr>
        <w:t>597/128</w:t>
      </w:r>
    </w:p>
    <w:p w14:paraId="74A109A8" w14:textId="77777777" w:rsidR="00ED0BF6" w:rsidRPr="00F177BD" w:rsidRDefault="00ED0BF6" w:rsidP="00ED0BF6">
      <w:pPr>
        <w:pStyle w:val="CMDOutput"/>
        <w:rPr>
          <w:lang w:val="en-US"/>
        </w:rPr>
      </w:pPr>
      <w:r w:rsidRPr="00F177BD">
        <w:rPr>
          <w:lang w:val="en-US"/>
        </w:rPr>
        <w:t xml:space="preserve">                                    On-link</w:t>
      </w:r>
    </w:p>
    <w:p w14:paraId="60FC5FA6" w14:textId="77777777" w:rsidR="00ED0BF6" w:rsidRPr="00F177BD" w:rsidRDefault="00ED0BF6" w:rsidP="00ED0BF6">
      <w:pPr>
        <w:pStyle w:val="CMDOutput"/>
        <w:rPr>
          <w:lang w:val="en-US"/>
        </w:rPr>
      </w:pPr>
      <w:r w:rsidRPr="00F177BD">
        <w:rPr>
          <w:lang w:val="en-US"/>
        </w:rPr>
        <w:t xml:space="preserve">  3 281 fe</w:t>
      </w:r>
      <w:proofErr w:type="gramStart"/>
      <w:r w:rsidRPr="00F177BD">
        <w:rPr>
          <w:lang w:val="en-US"/>
        </w:rPr>
        <w:t>80::</w:t>
      </w:r>
      <w:proofErr w:type="gramEnd"/>
      <w:r w:rsidRPr="00F177BD">
        <w:rPr>
          <w:lang w:val="en-US"/>
        </w:rPr>
        <w:t>dd67:9e98:9ce0:51e/128</w:t>
      </w:r>
    </w:p>
    <w:p w14:paraId="4CEE599E" w14:textId="77777777" w:rsidR="00ED0BF6" w:rsidRPr="00F177BD" w:rsidRDefault="00ED0BF6" w:rsidP="00ED0BF6">
      <w:pPr>
        <w:pStyle w:val="CMDOutput"/>
        <w:rPr>
          <w:lang w:val="en-US"/>
        </w:rPr>
      </w:pPr>
      <w:r w:rsidRPr="00F177BD">
        <w:rPr>
          <w:lang w:val="en-US"/>
        </w:rPr>
        <w:t xml:space="preserve">                                    On-link</w:t>
      </w:r>
    </w:p>
    <w:p w14:paraId="6EF0D4F8" w14:textId="77777777" w:rsidR="00ED0BF6" w:rsidRPr="00F177BD" w:rsidRDefault="00ED0BF6" w:rsidP="00ED0BF6">
      <w:pPr>
        <w:pStyle w:val="CMDOutput"/>
        <w:rPr>
          <w:lang w:val="en-US"/>
        </w:rPr>
      </w:pPr>
      <w:r w:rsidRPr="00F177BD">
        <w:rPr>
          <w:lang w:val="en-US"/>
        </w:rPr>
        <w:t xml:space="preserve">  1 331 ff</w:t>
      </w:r>
      <w:proofErr w:type="gramStart"/>
      <w:r w:rsidRPr="00F177BD">
        <w:rPr>
          <w:lang w:val="en-US"/>
        </w:rPr>
        <w:t>00::/</w:t>
      </w:r>
      <w:proofErr w:type="gramEnd"/>
      <w:r w:rsidRPr="00F177BD">
        <w:rPr>
          <w:lang w:val="en-US"/>
        </w:rPr>
        <w:t>8 On-link</w:t>
      </w:r>
    </w:p>
    <w:p w14:paraId="28270E61" w14:textId="77777777" w:rsidR="00ED0BF6" w:rsidRPr="00F177BD" w:rsidRDefault="00ED0BF6" w:rsidP="00ED0BF6">
      <w:pPr>
        <w:pStyle w:val="CMDOutput"/>
        <w:rPr>
          <w:lang w:val="en-US"/>
        </w:rPr>
      </w:pPr>
      <w:r w:rsidRPr="00F177BD">
        <w:rPr>
          <w:lang w:val="en-US"/>
        </w:rPr>
        <w:t xml:space="preserve">  3 281 ff</w:t>
      </w:r>
      <w:proofErr w:type="gramStart"/>
      <w:r w:rsidRPr="00F177BD">
        <w:rPr>
          <w:lang w:val="en-US"/>
        </w:rPr>
        <w:t>00::/</w:t>
      </w:r>
      <w:proofErr w:type="gramEnd"/>
      <w:r w:rsidRPr="00F177BD">
        <w:rPr>
          <w:lang w:val="en-US"/>
        </w:rPr>
        <w:t>8 On-link</w:t>
      </w:r>
    </w:p>
    <w:p w14:paraId="7D5F6272" w14:textId="77777777" w:rsidR="00ED0BF6" w:rsidRPr="00F177BD" w:rsidRDefault="00ED0BF6" w:rsidP="00ED0BF6">
      <w:pPr>
        <w:pStyle w:val="CMDOutput"/>
        <w:rPr>
          <w:lang w:val="en-US"/>
        </w:rPr>
      </w:pPr>
      <w:r w:rsidRPr="00F177BD">
        <w:rPr>
          <w:lang w:val="en-US"/>
        </w:rPr>
        <w:t xml:space="preserve"> 10 281 ff</w:t>
      </w:r>
      <w:proofErr w:type="gramStart"/>
      <w:r w:rsidRPr="00F177BD">
        <w:rPr>
          <w:lang w:val="en-US"/>
        </w:rPr>
        <w:t>00::/</w:t>
      </w:r>
      <w:proofErr w:type="gramEnd"/>
      <w:r w:rsidRPr="00F177BD">
        <w:rPr>
          <w:lang w:val="en-US"/>
        </w:rPr>
        <w:t>8 On-link</w:t>
      </w:r>
    </w:p>
    <w:p w14:paraId="4F50ACFE" w14:textId="77777777" w:rsidR="00ED0BF6" w:rsidRDefault="00ED0BF6" w:rsidP="00ED0BF6">
      <w:pPr>
        <w:pStyle w:val="CMDOutput"/>
      </w:pPr>
      <w:r>
        <w:t>===========================================================================</w:t>
      </w:r>
    </w:p>
    <w:p w14:paraId="65097698" w14:textId="77777777" w:rsidR="00ED0BF6" w:rsidRDefault="00ED0BF6" w:rsidP="00ED0BF6">
      <w:pPr>
        <w:pStyle w:val="CMDOutput"/>
      </w:pPr>
      <w:r>
        <w:t>Persistent Routes:</w:t>
      </w:r>
    </w:p>
    <w:p w14:paraId="37179BC2" w14:textId="77777777" w:rsidR="00ED0BF6" w:rsidRDefault="00ED0BF6" w:rsidP="00ED0BF6">
      <w:pPr>
        <w:pStyle w:val="CMDOutput"/>
      </w:pPr>
      <w:r>
        <w:t xml:space="preserve">  None</w:t>
      </w:r>
    </w:p>
    <w:p w14:paraId="69BF453C" w14:textId="77777777" w:rsidR="00A30169" w:rsidRDefault="00A30169" w:rsidP="00192F59">
      <w:pPr>
        <w:pStyle w:val="Ttulo3"/>
      </w:pPr>
      <w:r>
        <w:t>Pregunta:</w:t>
      </w:r>
    </w:p>
    <w:p w14:paraId="1FBF2297" w14:textId="06579A18" w:rsidR="00ED0BF6" w:rsidRDefault="00ED0BF6" w:rsidP="00C82186">
      <w:pPr>
        <w:pStyle w:val="BodyTextL50"/>
        <w:spacing w:before="0"/>
      </w:pPr>
      <w:r>
        <w:t>¿Qué es el gateway IPv4?</w:t>
      </w:r>
    </w:p>
    <w:p w14:paraId="216F6C8E" w14:textId="77777777" w:rsidR="00ED0BF6" w:rsidRPr="00D00582" w:rsidRDefault="00ED0BF6" w:rsidP="00ED0BF6">
      <w:pPr>
        <w:pStyle w:val="BodyTextL50"/>
        <w:rPr>
          <w:rStyle w:val="AnswerGray"/>
        </w:rPr>
      </w:pPr>
      <w:r>
        <w:rPr>
          <w:rStyle w:val="AnswerGray"/>
        </w:rPr>
        <w:t>Las respuestas pueden variar. En este ejemplo, el gateway es 192.168.1.1.</w:t>
      </w:r>
    </w:p>
    <w:p w14:paraId="4AA44945" w14:textId="77777777" w:rsidR="00ED0BF6" w:rsidRDefault="00ED0BF6" w:rsidP="00ED0BF6">
      <w:pPr>
        <w:pStyle w:val="SubStepAlpha"/>
        <w:keepNext/>
      </w:pPr>
      <w:r>
        <w:t xml:space="preserve">Abran y ejecuten una segunda PowerShell con privilegios elevados. Hagan clic en </w:t>
      </w:r>
      <w:r>
        <w:rPr>
          <w:b/>
        </w:rPr>
        <w:t>Inicio</w:t>
      </w:r>
      <w:r>
        <w:t xml:space="preserve">. Busquen PowerShell, hagan clic derecho en </w:t>
      </w:r>
      <w:r>
        <w:rPr>
          <w:b/>
        </w:rPr>
        <w:t>Windows PowerShell</w:t>
      </w:r>
      <w:r>
        <w:t xml:space="preserve"> y seleccione </w:t>
      </w:r>
      <w:r>
        <w:rPr>
          <w:b/>
        </w:rPr>
        <w:t>Run as Administrator</w:t>
      </w:r>
      <w:r>
        <w:t xml:space="preserve"> (Ejecutar </w:t>
      </w:r>
      <w:r>
        <w:lastRenderedPageBreak/>
        <w:t xml:space="preserve">como administrador). Hagan clic en </w:t>
      </w:r>
      <w:r>
        <w:rPr>
          <w:b/>
        </w:rPr>
        <w:t>Yes</w:t>
      </w:r>
      <w:r>
        <w:t xml:space="preserve"> (Sí) para permitir que esta aplicación realice cambios en sus dispositivos.</w:t>
      </w:r>
    </w:p>
    <w:p w14:paraId="1B9BCA10" w14:textId="77777777" w:rsidR="00ED0BF6" w:rsidRDefault="00ED0BF6" w:rsidP="00ED0BF6">
      <w:pPr>
        <w:pStyle w:val="Visual"/>
      </w:pPr>
      <w:r w:rsidRPr="007C0650">
        <w:rPr>
          <w:noProof/>
        </w:rPr>
        <w:drawing>
          <wp:inline distT="0" distB="0" distL="0" distR="0" wp14:anchorId="734E288E" wp14:editId="1876CD18">
            <wp:extent cx="2286000" cy="1532238"/>
            <wp:effectExtent l="0" t="0" r="0" b="0"/>
            <wp:docPr id="4" name="Picture 4" descr="Screenshot of the Windows Powershell with Run as adminstrator option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86000" cy="1532238"/>
                    </a:xfrm>
                    <a:prstGeom prst="rect">
                      <a:avLst/>
                    </a:prstGeom>
                  </pic:spPr>
                </pic:pic>
              </a:graphicData>
            </a:graphic>
          </wp:inline>
        </w:drawing>
      </w:r>
    </w:p>
    <w:p w14:paraId="42A3942A" w14:textId="2372063A" w:rsidR="00ED0BF6" w:rsidRDefault="00ED0BF6" w:rsidP="00ED0BF6">
      <w:pPr>
        <w:pStyle w:val="SubStepAlpha"/>
      </w:pPr>
      <w:r>
        <w:t>El comando netstat también puede mostrar los procesos asociados con las conexiones TCP activas. Introduzca el comando </w:t>
      </w:r>
      <w:r>
        <w:rPr>
          <w:b/>
        </w:rPr>
        <w:t>netstat -abno</w:t>
      </w:r>
      <w:r>
        <w:t xml:space="preserve"> en el indicador.</w:t>
      </w:r>
    </w:p>
    <w:p w14:paraId="1877EC9F" w14:textId="77777777" w:rsidR="00ED0BF6" w:rsidRPr="00F177BD" w:rsidRDefault="00ED0BF6" w:rsidP="00ED0BF6">
      <w:pPr>
        <w:pStyle w:val="CMD"/>
        <w:rPr>
          <w:lang w:val="en-US"/>
        </w:rPr>
      </w:pPr>
      <w:r w:rsidRPr="00F177BD">
        <w:rPr>
          <w:lang w:val="en-US"/>
        </w:rPr>
        <w:t xml:space="preserve">PS C:\Windows\system32&gt; </w:t>
      </w:r>
      <w:r w:rsidRPr="00F177BD">
        <w:rPr>
          <w:b/>
          <w:lang w:val="en-US"/>
        </w:rPr>
        <w:t>netstat -</w:t>
      </w:r>
      <w:proofErr w:type="spellStart"/>
      <w:r w:rsidRPr="00F177BD">
        <w:rPr>
          <w:b/>
          <w:lang w:val="en-US"/>
        </w:rPr>
        <w:t>abno</w:t>
      </w:r>
      <w:proofErr w:type="spellEnd"/>
    </w:p>
    <w:p w14:paraId="4BBD4FAD" w14:textId="77777777" w:rsidR="00ED0BF6" w:rsidRPr="00F177BD" w:rsidRDefault="00ED0BF6" w:rsidP="00ED0BF6">
      <w:pPr>
        <w:pStyle w:val="CMDOutput"/>
        <w:rPr>
          <w:lang w:val="en-US"/>
        </w:rPr>
      </w:pPr>
    </w:p>
    <w:p w14:paraId="38A6775D" w14:textId="77777777" w:rsidR="00ED0BF6" w:rsidRPr="00F177BD" w:rsidRDefault="00ED0BF6" w:rsidP="00ED0BF6">
      <w:pPr>
        <w:pStyle w:val="CMDOutput"/>
        <w:rPr>
          <w:lang w:val="en-US"/>
        </w:rPr>
      </w:pPr>
      <w:r w:rsidRPr="00F177BD">
        <w:rPr>
          <w:lang w:val="en-US"/>
        </w:rPr>
        <w:t>Active Connections</w:t>
      </w:r>
    </w:p>
    <w:p w14:paraId="653E0A9E" w14:textId="77777777" w:rsidR="00ED0BF6" w:rsidRPr="00F177BD" w:rsidRDefault="00ED0BF6" w:rsidP="00ED0BF6">
      <w:pPr>
        <w:pStyle w:val="CMDOutput"/>
        <w:rPr>
          <w:lang w:val="en-US"/>
        </w:rPr>
      </w:pPr>
    </w:p>
    <w:p w14:paraId="182A3574" w14:textId="77777777" w:rsidR="00ED0BF6" w:rsidRPr="00F177BD" w:rsidRDefault="00ED0BF6" w:rsidP="00ED0BF6">
      <w:pPr>
        <w:pStyle w:val="CMDOutput"/>
        <w:rPr>
          <w:lang w:val="en-US"/>
        </w:rPr>
      </w:pPr>
      <w:r w:rsidRPr="00F177BD">
        <w:rPr>
          <w:lang w:val="en-US"/>
        </w:rPr>
        <w:t xml:space="preserve">  Proto Local Address Foreign Address State PID</w:t>
      </w:r>
    </w:p>
    <w:p w14:paraId="265165C1" w14:textId="77777777" w:rsidR="00ED0BF6" w:rsidRPr="00F177BD" w:rsidRDefault="00ED0BF6" w:rsidP="00ED0BF6">
      <w:pPr>
        <w:pStyle w:val="CMDOutput"/>
        <w:rPr>
          <w:highlight w:val="yellow"/>
          <w:lang w:val="en-US"/>
        </w:rPr>
      </w:pPr>
      <w:r w:rsidRPr="00F177BD">
        <w:rPr>
          <w:highlight w:val="yellow"/>
          <w:lang w:val="en-US"/>
        </w:rPr>
        <w:t xml:space="preserve">  TCP 0.0.0.0:135 0.0.0.0:0 LISTENING 756</w:t>
      </w:r>
    </w:p>
    <w:p w14:paraId="1BB962F3" w14:textId="77777777" w:rsidR="00ED0BF6" w:rsidRPr="00F177BD" w:rsidRDefault="00ED0BF6" w:rsidP="00ED0BF6">
      <w:pPr>
        <w:pStyle w:val="CMDOutput"/>
        <w:rPr>
          <w:highlight w:val="yellow"/>
          <w:lang w:val="en-US"/>
        </w:rPr>
      </w:pPr>
      <w:r w:rsidRPr="00F177BD">
        <w:rPr>
          <w:highlight w:val="yellow"/>
          <w:lang w:val="en-US"/>
        </w:rPr>
        <w:t xml:space="preserve">  </w:t>
      </w:r>
      <w:proofErr w:type="spellStart"/>
      <w:r w:rsidRPr="00F177BD">
        <w:rPr>
          <w:highlight w:val="yellow"/>
          <w:lang w:val="en-US"/>
        </w:rPr>
        <w:t>RpcSs</w:t>
      </w:r>
      <w:proofErr w:type="spellEnd"/>
    </w:p>
    <w:p w14:paraId="3215C2D8" w14:textId="77777777" w:rsidR="00ED0BF6" w:rsidRPr="00F177BD" w:rsidRDefault="00ED0BF6" w:rsidP="00ED0BF6">
      <w:pPr>
        <w:pStyle w:val="CMDOutput"/>
        <w:rPr>
          <w:lang w:val="en-US"/>
        </w:rPr>
      </w:pPr>
      <w:r w:rsidRPr="00F177BD">
        <w:rPr>
          <w:highlight w:val="yellow"/>
          <w:lang w:val="en-US"/>
        </w:rPr>
        <w:t xml:space="preserve"> [svchost.exe]</w:t>
      </w:r>
    </w:p>
    <w:p w14:paraId="07E0A5A6" w14:textId="77777777" w:rsidR="00ED0BF6" w:rsidRPr="00F177BD" w:rsidRDefault="00ED0BF6" w:rsidP="00ED0BF6">
      <w:pPr>
        <w:pStyle w:val="CMDOutput"/>
        <w:rPr>
          <w:lang w:val="en-US"/>
        </w:rPr>
      </w:pPr>
      <w:r w:rsidRPr="00F177BD">
        <w:rPr>
          <w:lang w:val="en-US"/>
        </w:rPr>
        <w:t xml:space="preserve">  TCP 0.0.0.0:445 0.0.0.0:0 LISTENING 4</w:t>
      </w:r>
    </w:p>
    <w:p w14:paraId="503F883A" w14:textId="77777777" w:rsidR="00ED0BF6" w:rsidRPr="00F177BD" w:rsidRDefault="00ED0BF6" w:rsidP="00ED0BF6">
      <w:pPr>
        <w:pStyle w:val="CMDOutput"/>
        <w:rPr>
          <w:lang w:val="en-US"/>
        </w:rPr>
      </w:pPr>
      <w:r w:rsidRPr="00F177BD">
        <w:rPr>
          <w:lang w:val="en-US"/>
        </w:rPr>
        <w:t xml:space="preserve"> </w:t>
      </w:r>
      <w:proofErr w:type="spellStart"/>
      <w:r w:rsidRPr="00F177BD">
        <w:rPr>
          <w:lang w:val="en-US"/>
        </w:rPr>
        <w:t>Can not</w:t>
      </w:r>
      <w:proofErr w:type="spellEnd"/>
      <w:r w:rsidRPr="00F177BD">
        <w:rPr>
          <w:lang w:val="en-US"/>
        </w:rPr>
        <w:t xml:space="preserve"> obtain ownership information</w:t>
      </w:r>
    </w:p>
    <w:p w14:paraId="3059F861" w14:textId="77777777" w:rsidR="00ED0BF6" w:rsidRPr="00F177BD" w:rsidRDefault="00ED0BF6" w:rsidP="00ED0BF6">
      <w:pPr>
        <w:pStyle w:val="CMDOutput"/>
        <w:rPr>
          <w:lang w:val="en-US"/>
        </w:rPr>
      </w:pPr>
      <w:r w:rsidRPr="00F177BD">
        <w:rPr>
          <w:lang w:val="en-US"/>
        </w:rPr>
        <w:t xml:space="preserve">  TCP 0.0.0.0:49664 0.0.0.0:0 LISTENING 444</w:t>
      </w:r>
    </w:p>
    <w:p w14:paraId="069A7CE1" w14:textId="77777777" w:rsidR="00ED0BF6" w:rsidRPr="00F177BD" w:rsidRDefault="00ED0BF6" w:rsidP="00ED0BF6">
      <w:pPr>
        <w:pStyle w:val="CMDOutput"/>
        <w:rPr>
          <w:lang w:val="en-US"/>
        </w:rPr>
      </w:pPr>
      <w:r w:rsidRPr="00F177BD">
        <w:rPr>
          <w:lang w:val="en-US"/>
        </w:rPr>
        <w:t xml:space="preserve"> </w:t>
      </w:r>
      <w:proofErr w:type="spellStart"/>
      <w:r w:rsidRPr="00F177BD">
        <w:rPr>
          <w:lang w:val="en-US"/>
        </w:rPr>
        <w:t>Can not</w:t>
      </w:r>
      <w:proofErr w:type="spellEnd"/>
      <w:r w:rsidRPr="00F177BD">
        <w:rPr>
          <w:lang w:val="en-US"/>
        </w:rPr>
        <w:t xml:space="preserve"> obtain ownership information</w:t>
      </w:r>
    </w:p>
    <w:p w14:paraId="6FB57CD5" w14:textId="77777777" w:rsidR="00ED0BF6" w:rsidRPr="00F177BD" w:rsidRDefault="00ED0BF6" w:rsidP="00ED0BF6">
      <w:pPr>
        <w:pStyle w:val="CMDOutput"/>
        <w:rPr>
          <w:lang w:val="en-US"/>
        </w:rPr>
      </w:pPr>
      <w:r w:rsidRPr="00F177BD">
        <w:rPr>
          <w:lang w:val="en-US"/>
        </w:rPr>
        <w:t xml:space="preserve">  TCP 0.0.0.0:49665 0.0.0.0:0 LISTENING 440</w:t>
      </w:r>
    </w:p>
    <w:p w14:paraId="2082E0F5" w14:textId="77777777" w:rsidR="00ED0BF6" w:rsidRPr="00F177BD" w:rsidRDefault="00ED0BF6" w:rsidP="00ED0BF6">
      <w:pPr>
        <w:pStyle w:val="CMDOutput"/>
        <w:rPr>
          <w:lang w:val="en-US"/>
        </w:rPr>
      </w:pPr>
      <w:r w:rsidRPr="00F177BD">
        <w:rPr>
          <w:lang w:val="en-US"/>
        </w:rPr>
        <w:t xml:space="preserve">  Schedule</w:t>
      </w:r>
    </w:p>
    <w:p w14:paraId="57FCC7EE" w14:textId="77777777" w:rsidR="00ED0BF6" w:rsidRPr="00F177BD" w:rsidRDefault="00ED0BF6" w:rsidP="00ED0BF6">
      <w:pPr>
        <w:pStyle w:val="CMDOutput"/>
        <w:rPr>
          <w:lang w:val="en-US"/>
        </w:rPr>
      </w:pPr>
      <w:r w:rsidRPr="00F177BD">
        <w:rPr>
          <w:lang w:val="en-US"/>
        </w:rPr>
        <w:t xml:space="preserve"> [svchost.exe]</w:t>
      </w:r>
    </w:p>
    <w:p w14:paraId="178EE6C1" w14:textId="77777777" w:rsidR="00ED0BF6" w:rsidRPr="00F177BD" w:rsidRDefault="00ED0BF6" w:rsidP="00ED0BF6">
      <w:pPr>
        <w:pStyle w:val="CMDOutput"/>
        <w:rPr>
          <w:lang w:val="en-US"/>
        </w:rPr>
      </w:pPr>
      <w:r w:rsidRPr="00F177BD">
        <w:rPr>
          <w:lang w:val="en-US"/>
        </w:rPr>
        <w:t xml:space="preserve">  TCP 0.0.0.0:49666 0.0.0.0:0 LISTENING 304</w:t>
      </w:r>
    </w:p>
    <w:p w14:paraId="6037462A" w14:textId="77777777" w:rsidR="00ED0BF6" w:rsidRPr="00F177BD" w:rsidRDefault="00ED0BF6" w:rsidP="00ED0BF6">
      <w:pPr>
        <w:pStyle w:val="CMDOutput"/>
        <w:rPr>
          <w:lang w:val="en-US"/>
        </w:rPr>
      </w:pPr>
      <w:r w:rsidRPr="00F177BD">
        <w:rPr>
          <w:lang w:val="en-US"/>
        </w:rPr>
        <w:t xml:space="preserve">  </w:t>
      </w:r>
      <w:proofErr w:type="spellStart"/>
      <w:r w:rsidRPr="00F177BD">
        <w:rPr>
          <w:lang w:val="en-US"/>
        </w:rPr>
        <w:t>EventLog</w:t>
      </w:r>
      <w:proofErr w:type="spellEnd"/>
    </w:p>
    <w:p w14:paraId="438BA11C" w14:textId="77777777" w:rsidR="00ED0BF6" w:rsidRPr="00F177BD" w:rsidRDefault="00ED0BF6" w:rsidP="00ED0BF6">
      <w:pPr>
        <w:pStyle w:val="CMDOutput"/>
        <w:rPr>
          <w:lang w:val="en-US"/>
        </w:rPr>
      </w:pPr>
      <w:r w:rsidRPr="00F177BD">
        <w:rPr>
          <w:lang w:val="en-US"/>
        </w:rPr>
        <w:t xml:space="preserve"> [svchost.exe]</w:t>
      </w:r>
    </w:p>
    <w:p w14:paraId="5EB07F92" w14:textId="77777777" w:rsidR="00ED0BF6" w:rsidRPr="00F177BD" w:rsidRDefault="00ED0BF6" w:rsidP="00ED0BF6">
      <w:pPr>
        <w:pStyle w:val="CMDOutput"/>
        <w:rPr>
          <w:lang w:val="en-US"/>
        </w:rPr>
      </w:pPr>
      <w:r w:rsidRPr="00F177BD">
        <w:rPr>
          <w:lang w:val="en-US"/>
        </w:rPr>
        <w:t xml:space="preserve">  TCP 0.0.0.0:49667 0.0.0.0:0 LISTENING 1856</w:t>
      </w:r>
    </w:p>
    <w:p w14:paraId="341ADA0F" w14:textId="77777777" w:rsidR="00ED0BF6" w:rsidRPr="00F177BD" w:rsidRDefault="00ED0BF6" w:rsidP="00ED0BF6">
      <w:pPr>
        <w:pStyle w:val="CMDOutput"/>
        <w:rPr>
          <w:lang w:val="en-US"/>
        </w:rPr>
      </w:pPr>
      <w:r w:rsidRPr="00F177BD">
        <w:rPr>
          <w:lang w:val="en-US"/>
        </w:rPr>
        <w:t xml:space="preserve"> [spoolsv.exe]</w:t>
      </w:r>
    </w:p>
    <w:p w14:paraId="052C3902" w14:textId="77777777" w:rsidR="00ED0BF6" w:rsidRPr="00F177BD" w:rsidRDefault="00ED0BF6" w:rsidP="00ED0BF6">
      <w:pPr>
        <w:pStyle w:val="CMDOutput"/>
        <w:rPr>
          <w:lang w:val="en-US"/>
        </w:rPr>
      </w:pPr>
      <w:r w:rsidRPr="00F177BD">
        <w:rPr>
          <w:lang w:val="en-US"/>
        </w:rPr>
        <w:t xml:space="preserve">  TCP 0.0.0.0:49668 0.0.0.0:0 LISTENING 544</w:t>
      </w:r>
    </w:p>
    <w:p w14:paraId="0C93C71D" w14:textId="77777777" w:rsidR="00ED0BF6" w:rsidRPr="002D293E" w:rsidRDefault="00ED0BF6" w:rsidP="00ED0BF6">
      <w:pPr>
        <w:pStyle w:val="CMDOutput"/>
      </w:pPr>
      <w:r>
        <w:t>&lt;</w:t>
      </w:r>
      <w:proofErr w:type="spellStart"/>
      <w:r>
        <w:t>some</w:t>
      </w:r>
      <w:proofErr w:type="spellEnd"/>
      <w:r>
        <w:t xml:space="preserve"> output </w:t>
      </w:r>
      <w:proofErr w:type="spellStart"/>
      <w:r>
        <w:t>omitted</w:t>
      </w:r>
      <w:proofErr w:type="spellEnd"/>
      <w:r>
        <w:t>&gt;</w:t>
      </w:r>
    </w:p>
    <w:p w14:paraId="1C4A5EA8" w14:textId="77777777" w:rsidR="00ED0BF6" w:rsidRDefault="00ED0BF6" w:rsidP="00ED0BF6">
      <w:pPr>
        <w:pStyle w:val="SubStepAlpha"/>
      </w:pPr>
      <w:r>
        <w:t>Abran el Administrador de tareas. Diríjanse a la ficha </w:t>
      </w:r>
      <w:r w:rsidRPr="00F2512E">
        <w:rPr>
          <w:b/>
        </w:rPr>
        <w:t>Details</w:t>
      </w:r>
      <w:r>
        <w:t xml:space="preserve"> (Detalles). Hagan clic en el encabezado </w:t>
      </w:r>
      <w:r>
        <w:rPr>
          <w:b/>
        </w:rPr>
        <w:t>PID</w:t>
      </w:r>
      <w:r>
        <w:t xml:space="preserve"> para que los PID estén en orden.</w:t>
      </w:r>
    </w:p>
    <w:p w14:paraId="6C1E1291" w14:textId="77777777" w:rsidR="00ED0BF6" w:rsidRDefault="00ED0BF6" w:rsidP="00ED0BF6">
      <w:pPr>
        <w:pStyle w:val="SubStepAlpha"/>
      </w:pPr>
      <w:r>
        <w:t>Seleccionen uno de los PID de los resultados de netstat -abno. En este ejemplo se utiliza el PID 756.</w:t>
      </w:r>
    </w:p>
    <w:p w14:paraId="58BB4613" w14:textId="77777777" w:rsidR="00ED0BF6" w:rsidRDefault="00ED0BF6" w:rsidP="00ED0BF6">
      <w:pPr>
        <w:pStyle w:val="SubStepAlpha"/>
        <w:keepNext/>
      </w:pPr>
      <w:r>
        <w:lastRenderedPageBreak/>
        <w:t xml:space="preserve">Localicen el PID seleccionado en el Administrador de tareas. En el Administrador de tareas, hagan clic derecho sobre el PID seleccionado para abrir el cuadro de diálogo </w:t>
      </w:r>
      <w:r>
        <w:rPr>
          <w:b/>
        </w:rPr>
        <w:t>Properties</w:t>
      </w:r>
      <w:r>
        <w:t xml:space="preserve"> (Propiedades) y ver más información.</w:t>
      </w:r>
    </w:p>
    <w:p w14:paraId="237C3B6B" w14:textId="77777777" w:rsidR="00ED0BF6" w:rsidRDefault="00ED0BF6" w:rsidP="00C82186">
      <w:pPr>
        <w:pStyle w:val="Visual"/>
        <w:spacing w:after="120"/>
      </w:pPr>
      <w:r>
        <w:rPr>
          <w:noProof/>
        </w:rPr>
        <w:drawing>
          <wp:inline distT="0" distB="0" distL="0" distR="0" wp14:anchorId="20A6CECA" wp14:editId="3A57D048">
            <wp:extent cx="5486400" cy="2396490"/>
            <wp:effectExtent l="0" t="0" r="0" b="3810"/>
            <wp:docPr id="5" name="Picture 5" descr="Screenshot shows a pid selected in the Details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396490"/>
                    </a:xfrm>
                    <a:prstGeom prst="rect">
                      <a:avLst/>
                    </a:prstGeom>
                  </pic:spPr>
                </pic:pic>
              </a:graphicData>
            </a:graphic>
          </wp:inline>
        </w:drawing>
      </w:r>
    </w:p>
    <w:p w14:paraId="0475FCF1" w14:textId="77777777" w:rsidR="00A30169" w:rsidRDefault="00A30169" w:rsidP="00192F59">
      <w:pPr>
        <w:pStyle w:val="Ttulo3"/>
      </w:pPr>
      <w:r>
        <w:t>Pregunta:</w:t>
      </w:r>
    </w:p>
    <w:p w14:paraId="70003CA7" w14:textId="2134DFAF" w:rsidR="00ED0BF6" w:rsidRDefault="00ED0BF6" w:rsidP="00C82186">
      <w:pPr>
        <w:pStyle w:val="BodyTextL50"/>
        <w:spacing w:before="0"/>
      </w:pPr>
      <w:r>
        <w:t>¿Qué información pueden obtener de la ficha Details y del cuadro de diálogo Properties correspondientes al PID que seleccionaron?</w:t>
      </w:r>
    </w:p>
    <w:p w14:paraId="7AF1417C" w14:textId="77777777" w:rsidR="00ED0BF6" w:rsidRDefault="00ED0BF6" w:rsidP="00ED0BF6">
      <w:pPr>
        <w:pStyle w:val="BodyTextL50"/>
        <w:rPr>
          <w:rStyle w:val="AnswerGray"/>
        </w:rPr>
      </w:pPr>
      <w:r>
        <w:rPr>
          <w:rStyle w:val="AnswerGray"/>
        </w:rPr>
        <w:t>756 de PID está asociado con el proceso svchost.exe. El usuario para este proceso es SERVICIO DE RED y está utilizando 4132 K de memoria.</w:t>
      </w:r>
    </w:p>
    <w:p w14:paraId="146A21FE" w14:textId="77777777" w:rsidR="00ED0BF6" w:rsidRDefault="00ED0BF6" w:rsidP="002015B0">
      <w:pPr>
        <w:pStyle w:val="Ttulo2"/>
      </w:pPr>
      <w:r>
        <w:t>Vaciar la papelera de reciclaje utilizando PowerShell.</w:t>
      </w:r>
    </w:p>
    <w:p w14:paraId="46A6CF23" w14:textId="05C34439" w:rsidR="00ED0BF6" w:rsidRDefault="00ED0BF6" w:rsidP="00ED0BF6">
      <w:pPr>
        <w:pStyle w:val="BodyTextL25"/>
      </w:pPr>
      <w:r>
        <w:t>Los comandos de PowerShell pueden simplificar la administración de una gran de red informática. Por ejemplo: si quieren implementar una nueva solución de seguridad en todos los servidores de la red, podrían utilizar un comando o script de PowerShell para implementar los servicios y verificar que estén funcionando. También pueden ejecutar comandos de PowerShell para simplificar acciones cuya ejecución requeriría varios pasos de utilizar las herramientas de escritorio gráficas de Windows.</w:t>
      </w:r>
    </w:p>
    <w:p w14:paraId="08653E98" w14:textId="77777777" w:rsidR="00ED0BF6" w:rsidRDefault="00ED0BF6" w:rsidP="00ED0BF6">
      <w:pPr>
        <w:pStyle w:val="SubStepAlpha"/>
      </w:pPr>
      <w:r>
        <w:t>Abran la Papelera de reciclaje. Verifiquen que haya elementos que se puedan eliminar de su PC en forma permanente. Si no es así, restauren esos archivos.</w:t>
      </w:r>
    </w:p>
    <w:p w14:paraId="2F1F0EA2" w14:textId="77777777" w:rsidR="00ED0BF6" w:rsidRDefault="00ED0BF6" w:rsidP="00ED0BF6">
      <w:pPr>
        <w:pStyle w:val="SubStepAlpha"/>
      </w:pPr>
      <w:r>
        <w:t>Si no hay ningún archivo en la Papelera de reciclaje, creen uno nuevo (como puede ser un archivo de texto con el Bloc de notas) y colóquenlo en la Papelera.</w:t>
      </w:r>
    </w:p>
    <w:p w14:paraId="55812648" w14:textId="77777777" w:rsidR="00ED0BF6" w:rsidRDefault="00ED0BF6" w:rsidP="00ED0BF6">
      <w:pPr>
        <w:pStyle w:val="SubStepAlpha"/>
      </w:pPr>
      <w:r>
        <w:t xml:space="preserve">En una consola de PowerShell introduzcan </w:t>
      </w:r>
      <w:r>
        <w:rPr>
          <w:b/>
        </w:rPr>
        <w:t>clear-recyclebin</w:t>
      </w:r>
      <w:r>
        <w:t xml:space="preserve"> en el cursor.</w:t>
      </w:r>
    </w:p>
    <w:p w14:paraId="56A6724B" w14:textId="77777777" w:rsidR="00ED0BF6" w:rsidRPr="00F177BD" w:rsidRDefault="00ED0BF6" w:rsidP="00ED0BF6">
      <w:pPr>
        <w:pStyle w:val="CMD"/>
        <w:rPr>
          <w:lang w:val="en-US"/>
        </w:rPr>
      </w:pPr>
      <w:r w:rsidRPr="00F177BD">
        <w:rPr>
          <w:lang w:val="en-US"/>
        </w:rPr>
        <w:t xml:space="preserve">PS C:\Users\CyberOpsUser&gt; </w:t>
      </w:r>
      <w:r w:rsidRPr="00F177BD">
        <w:rPr>
          <w:b/>
          <w:lang w:val="en-US"/>
        </w:rPr>
        <w:t>clear-</w:t>
      </w:r>
      <w:proofErr w:type="spellStart"/>
      <w:r w:rsidRPr="00F177BD">
        <w:rPr>
          <w:b/>
          <w:lang w:val="en-US"/>
        </w:rPr>
        <w:t>recyclebin</w:t>
      </w:r>
      <w:proofErr w:type="spellEnd"/>
    </w:p>
    <w:p w14:paraId="4A7B94CA" w14:textId="77777777" w:rsidR="00ED0BF6" w:rsidRPr="00F177BD" w:rsidRDefault="00ED0BF6" w:rsidP="00ED0BF6">
      <w:pPr>
        <w:pStyle w:val="CMDOutput"/>
        <w:rPr>
          <w:lang w:val="en-US"/>
        </w:rPr>
      </w:pPr>
    </w:p>
    <w:p w14:paraId="0207F8A8" w14:textId="77777777" w:rsidR="00ED0BF6" w:rsidRPr="00F177BD" w:rsidRDefault="00ED0BF6" w:rsidP="00ED0BF6">
      <w:pPr>
        <w:pStyle w:val="CMDOutput"/>
        <w:rPr>
          <w:lang w:val="en-US"/>
        </w:rPr>
      </w:pPr>
      <w:r w:rsidRPr="00F177BD">
        <w:rPr>
          <w:lang w:val="en-US"/>
        </w:rPr>
        <w:t>Confirm</w:t>
      </w:r>
    </w:p>
    <w:p w14:paraId="06DAEE65" w14:textId="77777777" w:rsidR="00ED0BF6" w:rsidRPr="00F177BD" w:rsidRDefault="00ED0BF6" w:rsidP="00ED0BF6">
      <w:pPr>
        <w:pStyle w:val="CMDOutput"/>
        <w:rPr>
          <w:lang w:val="en-US"/>
        </w:rPr>
      </w:pPr>
      <w:r w:rsidRPr="00F177BD">
        <w:rPr>
          <w:lang w:val="en-US"/>
        </w:rPr>
        <w:t>Are you sure you want to perform this action?</w:t>
      </w:r>
    </w:p>
    <w:p w14:paraId="17F8565D" w14:textId="77777777" w:rsidR="00ED0BF6" w:rsidRPr="00F177BD" w:rsidRDefault="00ED0BF6" w:rsidP="00ED0BF6">
      <w:pPr>
        <w:pStyle w:val="CMDOutput"/>
        <w:rPr>
          <w:lang w:val="en-US"/>
        </w:rPr>
      </w:pPr>
      <w:r w:rsidRPr="00F177BD">
        <w:rPr>
          <w:lang w:val="en-US"/>
        </w:rPr>
        <w:t>Performing the operation "Clear-</w:t>
      </w:r>
      <w:proofErr w:type="spellStart"/>
      <w:r w:rsidRPr="00F177BD">
        <w:rPr>
          <w:lang w:val="en-US"/>
        </w:rPr>
        <w:t>RecycleBin</w:t>
      </w:r>
      <w:proofErr w:type="spellEnd"/>
      <w:r w:rsidRPr="00F177BD">
        <w:rPr>
          <w:lang w:val="en-US"/>
        </w:rPr>
        <w:t>" on target "All of the contents of the Recycle Bin".</w:t>
      </w:r>
    </w:p>
    <w:p w14:paraId="2D15E4B3" w14:textId="77777777" w:rsidR="00ED0BF6" w:rsidRDefault="00ED0BF6" w:rsidP="00ED0BF6">
      <w:pPr>
        <w:pStyle w:val="CMDOutput"/>
      </w:pPr>
      <w:r w:rsidRPr="00F177BD">
        <w:rPr>
          <w:lang w:val="en-US"/>
        </w:rPr>
        <w:t xml:space="preserve">[Y] Yes [A] Yes to All [N] No [L] No to All [S] Suspend [?] </w:t>
      </w:r>
      <w:proofErr w:type="spellStart"/>
      <w:r>
        <w:t>Help</w:t>
      </w:r>
      <w:proofErr w:type="spellEnd"/>
      <w:r>
        <w:t xml:space="preserve"> (default </w:t>
      </w:r>
      <w:proofErr w:type="spellStart"/>
      <w:r>
        <w:t>is</w:t>
      </w:r>
      <w:proofErr w:type="spellEnd"/>
      <w:r>
        <w:t xml:space="preserve"> "Y"): y</w:t>
      </w:r>
    </w:p>
    <w:p w14:paraId="4D0CEB53" w14:textId="77777777" w:rsidR="00A30169" w:rsidRDefault="00A30169" w:rsidP="00192F59">
      <w:pPr>
        <w:pStyle w:val="Ttulo3"/>
      </w:pPr>
      <w:r>
        <w:t>Pregunta:</w:t>
      </w:r>
    </w:p>
    <w:p w14:paraId="3BF37717" w14:textId="7D94B5BC" w:rsidR="00ED0BF6" w:rsidRDefault="00ED0BF6" w:rsidP="00C82186">
      <w:pPr>
        <w:pStyle w:val="BodyTextL50"/>
        <w:spacing w:before="0"/>
      </w:pPr>
      <w:r>
        <w:t>¿Qué sucedió con los archivos de la Papelera de reciclaje?</w:t>
      </w:r>
    </w:p>
    <w:p w14:paraId="72E5A668" w14:textId="77777777" w:rsidR="00ED0BF6" w:rsidRDefault="00ED0BF6" w:rsidP="00ED0BF6">
      <w:pPr>
        <w:pStyle w:val="BodyTextL50"/>
        <w:rPr>
          <w:rStyle w:val="AnswerGray"/>
        </w:rPr>
      </w:pPr>
      <w:r>
        <w:rPr>
          <w:rStyle w:val="AnswerGray"/>
        </w:rPr>
        <w:t>Los archivos de la papelera de reciclaje se borran de forma permanente.</w:t>
      </w:r>
    </w:p>
    <w:p w14:paraId="6F2DDD8A" w14:textId="28A92772" w:rsidR="00ED0BF6" w:rsidRDefault="00ED0BF6" w:rsidP="00ED0BF6">
      <w:pPr>
        <w:pStyle w:val="Ttulo1"/>
        <w:numPr>
          <w:ilvl w:val="0"/>
          <w:numId w:val="3"/>
        </w:numPr>
      </w:pPr>
      <w:r>
        <w:lastRenderedPageBreak/>
        <w:t>Pregunta de reflexión</w:t>
      </w:r>
    </w:p>
    <w:p w14:paraId="4D98D76A" w14:textId="0660F148" w:rsidR="00ED0BF6" w:rsidRDefault="00ED0BF6" w:rsidP="00ED0BF6">
      <w:pPr>
        <w:pStyle w:val="BodyTextL25"/>
      </w:pPr>
      <w:r>
        <w:t>PowerShell fue desarrollado para la automatización de tareas y la administración de la configuración. Utilizando el internet, realice una búsqueda de comandos que pueden simplificar sus tareas como analista de seguridad Registren sus conclusiones.</w:t>
      </w:r>
    </w:p>
    <w:p w14:paraId="088598DA" w14:textId="77777777" w:rsidR="00ED0BF6" w:rsidRPr="005D3A59" w:rsidRDefault="00ED0BF6" w:rsidP="00ED0BF6">
      <w:pPr>
        <w:pStyle w:val="BodyTextL25"/>
        <w:rPr>
          <w:rStyle w:val="AnswerGray"/>
        </w:rPr>
      </w:pPr>
      <w:r>
        <w:rPr>
          <w:rStyle w:val="AnswerGray"/>
        </w:rPr>
        <w:t>Las respuestas pueden variar.</w:t>
      </w:r>
    </w:p>
    <w:p w14:paraId="35E0A7CA" w14:textId="42E2DCEF" w:rsidR="00C162C0" w:rsidRPr="00ED0BF6" w:rsidRDefault="00ED0BF6" w:rsidP="00ED0BF6">
      <w:pPr>
        <w:pStyle w:val="ConfigWindow"/>
      </w:pPr>
      <w:r>
        <w:t>Fin del documento</w:t>
      </w:r>
    </w:p>
    <w:sectPr w:rsidR="00C162C0" w:rsidRPr="00ED0BF6" w:rsidSect="009C3182">
      <w:headerReference w:type="default"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BBCF93" w14:textId="77777777" w:rsidR="000F4BD2" w:rsidRDefault="000F4BD2" w:rsidP="00710659">
      <w:pPr>
        <w:spacing w:after="0" w:line="240" w:lineRule="auto"/>
      </w:pPr>
      <w:r>
        <w:separator/>
      </w:r>
    </w:p>
    <w:p w14:paraId="1016E856" w14:textId="77777777" w:rsidR="000F4BD2" w:rsidRDefault="000F4BD2"/>
  </w:endnote>
  <w:endnote w:type="continuationSeparator" w:id="0">
    <w:p w14:paraId="64F8D39F" w14:textId="77777777" w:rsidR="000F4BD2" w:rsidRDefault="000F4BD2" w:rsidP="00710659">
      <w:pPr>
        <w:spacing w:after="0" w:line="240" w:lineRule="auto"/>
      </w:pPr>
      <w:r>
        <w:continuationSeparator/>
      </w:r>
    </w:p>
    <w:p w14:paraId="38DB79FE" w14:textId="77777777" w:rsidR="000F4BD2" w:rsidRDefault="000F4B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EF592E" w14:textId="3F6247A8" w:rsidR="00926CB2" w:rsidRPr="00882B63" w:rsidRDefault="008E00D5"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2017</w:t>
        </w:r>
      </w:sdtContent>
    </w:sdt>
    <w:r>
      <w:t xml:space="preserve"> </w:t>
    </w:r>
    <w:r w:rsidR="00F177BD">
      <w:t>–</w:t>
    </w:r>
    <w:r>
      <w:t xml:space="preserve"> </w:t>
    </w:r>
    <w:r w:rsidR="00F177BD">
      <w:t xml:space="preserve">2020 </w:t>
    </w:r>
    <w:r>
      <w:t xml:space="preserve">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szCs w:val="16"/>
      </w:rPr>
      <w:t>6</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39CE2F" w14:textId="2D220693" w:rsidR="00882B63" w:rsidRPr="00882B63" w:rsidRDefault="00882B63"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2017</w:t>
        </w:r>
      </w:sdtContent>
    </w:sdt>
    <w:r>
      <w:t xml:space="preserve"> - </w:t>
    </w:r>
    <w:r w:rsidR="007E6402">
      <w:fldChar w:fldCharType="begin"/>
    </w:r>
    <w:r w:rsidR="007E6402">
      <w:instrText xml:space="preserve"> SAVEDATE  \@ "yyyy"  \* MERGEFORMAT </w:instrText>
    </w:r>
    <w:r w:rsidR="007E6402">
      <w:fldChar w:fldCharType="separate"/>
    </w:r>
    <w:r w:rsidR="00F177BD">
      <w:rPr>
        <w:noProof/>
      </w:rPr>
      <w:t>2020</w:t>
    </w:r>
    <w:r w:rsidR="007E6402">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E63978" w14:textId="77777777" w:rsidR="000F4BD2" w:rsidRDefault="000F4BD2" w:rsidP="00710659">
      <w:pPr>
        <w:spacing w:after="0" w:line="240" w:lineRule="auto"/>
      </w:pPr>
      <w:r>
        <w:separator/>
      </w:r>
    </w:p>
    <w:p w14:paraId="40379F6A" w14:textId="77777777" w:rsidR="000F4BD2" w:rsidRDefault="000F4BD2"/>
  </w:footnote>
  <w:footnote w:type="continuationSeparator" w:id="0">
    <w:p w14:paraId="53790269" w14:textId="77777777" w:rsidR="000F4BD2" w:rsidRDefault="000F4BD2" w:rsidP="00710659">
      <w:pPr>
        <w:spacing w:after="0" w:line="240" w:lineRule="auto"/>
      </w:pPr>
      <w:r>
        <w:continuationSeparator/>
      </w:r>
    </w:p>
    <w:p w14:paraId="645E608A" w14:textId="77777777" w:rsidR="000F4BD2" w:rsidRDefault="000F4BD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ítulo"/>
      <w:tag w:val=""/>
      <w:id w:val="-1711953976"/>
      <w:placeholder>
        <w:docPart w:val="D559A5AE5D424471B1357D75B03D13E0"/>
      </w:placeholder>
      <w:dataBinding w:prefixMappings="xmlns:ns0='http://purl.org/dc/elements/1.1/' xmlns:ns1='http://schemas.openxmlformats.org/package/2006/metadata/core-properties' " w:xpath="/ns1:coreProperties[1]/ns0:title[1]" w:storeItemID="{6C3C8BC8-F283-45AE-878A-BAB7291924A1}"/>
      <w:text/>
    </w:sdtPr>
    <w:sdtEndPr/>
    <w:sdtContent>
      <w:p w14:paraId="26B62A58" w14:textId="6BDE1A2E" w:rsidR="00926CB2" w:rsidRDefault="00F177BD" w:rsidP="008402F2">
        <w:pPr>
          <w:pStyle w:val="PageHead"/>
        </w:pPr>
        <w:r>
          <w:t>Práctica de laboratorio: Utilizar Windows PowerShell</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32E74A" w14:textId="77777777" w:rsidR="00926CB2" w:rsidRDefault="00882B63" w:rsidP="006C3FCF">
    <w:pPr>
      <w:ind w:left="-288"/>
    </w:pPr>
    <w:r>
      <w:rPr>
        <w:noProof/>
      </w:rPr>
      <w:drawing>
        <wp:inline distT="0" distB="0" distL="0" distR="0" wp14:anchorId="4E7A0ACD" wp14:editId="3AFD32F7">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C42213E"/>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7B345261"/>
    <w:multiLevelType w:val="multilevel"/>
    <w:tmpl w:val="7398136E"/>
    <w:lvl w:ilvl="0">
      <w:start w:val="1"/>
      <w:numFmt w:val="decimal"/>
      <w:suff w:val="space"/>
      <w:lvlText w:val="Parte %1:"/>
      <w:lvlJc w:val="left"/>
      <w:pPr>
        <w:ind w:left="0" w:firstLine="0"/>
      </w:pPr>
      <w:rPr>
        <w:rFonts w:hint="default"/>
      </w:rPr>
    </w:lvl>
    <w:lvl w:ilvl="1">
      <w:start w:val="1"/>
      <w:numFmt w:val="decimal"/>
      <w:pStyle w:val="TaskHead"/>
      <w:suff w:val="space"/>
      <w:lvlText w:val="Tarea %2:"/>
      <w:lvlJc w:val="left"/>
      <w:pPr>
        <w:ind w:left="0" w:firstLine="0"/>
      </w:pPr>
      <w:rPr>
        <w:rFonts w:hint="default"/>
      </w:rPr>
    </w:lvl>
    <w:lvl w:ilvl="2">
      <w:start w:val="1"/>
      <w:numFmt w:val="decimal"/>
      <w:suff w:val="space"/>
      <w:lvlText w:val="Paso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SubStepAlpha"/>
        <w:suff w:val="space"/>
        <w:lvlText w:val="Paso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SubStepAlpha"/>
        <w:suff w:val="space"/>
        <w:lvlText w:val="Paso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e %1:"/>
        <w:lvlJc w:val="left"/>
        <w:pPr>
          <w:tabs>
            <w:tab w:val="num" w:pos="1152"/>
          </w:tabs>
          <w:ind w:left="1152" w:hanging="792"/>
        </w:pPr>
        <w:rPr>
          <w:rFonts w:hint="default"/>
        </w:rPr>
      </w:lvl>
    </w:lvlOverride>
  </w:num>
  <w:num w:numId="9">
    <w:abstractNumId w:val="3"/>
    <w:lvlOverride w:ilvl="0"/>
  </w:num>
  <w:num w:numId="10">
    <w:abstractNumId w:val="6"/>
    <w:lvlOverride w:ilvl="0">
      <w:lvl w:ilvl="0">
        <w:start w:val="1"/>
        <w:numFmt w:val="decimal"/>
        <w:suff w:val="space"/>
        <w:lvlText w:val="Parte %1:"/>
        <w:lvlJc w:val="left"/>
        <w:pPr>
          <w:ind w:left="0" w:firstLine="0"/>
        </w:pPr>
        <w:rPr>
          <w:rFonts w:hint="default"/>
        </w:rPr>
      </w:lvl>
    </w:lvlOverride>
    <w:lvlOverride w:ilvl="1">
      <w:lvl w:ilvl="1">
        <w:start w:val="1"/>
        <w:numFmt w:val="decimal"/>
        <w:pStyle w:val="TaskHead"/>
        <w:suff w:val="space"/>
        <w:lvlText w:val="Tarea %2:"/>
        <w:lvlJc w:val="left"/>
        <w:pPr>
          <w:ind w:left="0" w:firstLine="0"/>
        </w:pPr>
        <w:rPr>
          <w:rFonts w:hint="default"/>
        </w:rPr>
      </w:lvl>
    </w:lvlOverride>
    <w:lvlOverride w:ilvl="2">
      <w:lvl w:ilvl="2">
        <w:start w:val="1"/>
        <w:numFmt w:val="decimal"/>
        <w:suff w:val="space"/>
        <w:lvlText w:val="Paso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BF6"/>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2202"/>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4BD2"/>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2F59"/>
    <w:rsid w:val="00193A3B"/>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5B0"/>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3373"/>
    <w:rsid w:val="002F45FF"/>
    <w:rsid w:val="002F66D3"/>
    <w:rsid w:val="002F69D0"/>
    <w:rsid w:val="002F6D17"/>
    <w:rsid w:val="00302887"/>
    <w:rsid w:val="003056EB"/>
    <w:rsid w:val="003071FF"/>
    <w:rsid w:val="00310652"/>
    <w:rsid w:val="00311065"/>
    <w:rsid w:val="0031371D"/>
    <w:rsid w:val="0031789F"/>
    <w:rsid w:val="00320788"/>
    <w:rsid w:val="00320B6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47267"/>
    <w:rsid w:val="005510BA"/>
    <w:rsid w:val="005538C8"/>
    <w:rsid w:val="00554B4E"/>
    <w:rsid w:val="00556C02"/>
    <w:rsid w:val="00557E50"/>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4C3"/>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1E6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36BE4"/>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B5B44"/>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169"/>
    <w:rsid w:val="00A30F8A"/>
    <w:rsid w:val="00A33890"/>
    <w:rsid w:val="00A34E7F"/>
    <w:rsid w:val="00A35608"/>
    <w:rsid w:val="00A46F0A"/>
    <w:rsid w:val="00A46F25"/>
    <w:rsid w:val="00A47CC2"/>
    <w:rsid w:val="00A502BA"/>
    <w:rsid w:val="00A60146"/>
    <w:rsid w:val="00A601A9"/>
    <w:rsid w:val="00A60F6F"/>
    <w:rsid w:val="00A622C4"/>
    <w:rsid w:val="00A6283D"/>
    <w:rsid w:val="00A62F6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07DF"/>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2186"/>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596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87D72"/>
    <w:rsid w:val="00E97333"/>
    <w:rsid w:val="00EA486E"/>
    <w:rsid w:val="00EA4FA3"/>
    <w:rsid w:val="00EB001B"/>
    <w:rsid w:val="00EB3082"/>
    <w:rsid w:val="00EB6C33"/>
    <w:rsid w:val="00EC1DEA"/>
    <w:rsid w:val="00EC6F62"/>
    <w:rsid w:val="00ED0BF6"/>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177BD"/>
    <w:rsid w:val="00F2229D"/>
    <w:rsid w:val="00F25ABB"/>
    <w:rsid w:val="00F266F0"/>
    <w:rsid w:val="00F26F62"/>
    <w:rsid w:val="00F27963"/>
    <w:rsid w:val="00F30103"/>
    <w:rsid w:val="00F30446"/>
    <w:rsid w:val="00F4135D"/>
    <w:rsid w:val="00F41F1B"/>
    <w:rsid w:val="00F46BD9"/>
    <w:rsid w:val="00F60BE0"/>
    <w:rsid w:val="00F6280E"/>
    <w:rsid w:val="00F63E52"/>
    <w:rsid w:val="00F666EC"/>
    <w:rsid w:val="00F7050A"/>
    <w:rsid w:val="00F75533"/>
    <w:rsid w:val="00F8036D"/>
    <w:rsid w:val="00F809DC"/>
    <w:rsid w:val="00F86EB0"/>
    <w:rsid w:val="00FA154B"/>
    <w:rsid w:val="00FA2E75"/>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CFE3DA7"/>
  <w15:docId w15:val="{C80E27C3-2A24-462A-890A-9196D474C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192F59"/>
    <w:pPr>
      <w:spacing w:before="60" w:after="60" w:line="276" w:lineRule="auto"/>
    </w:pPr>
    <w:rPr>
      <w:sz w:val="22"/>
      <w:szCs w:val="22"/>
    </w:rPr>
  </w:style>
  <w:style w:type="paragraph" w:styleId="Ttulo1">
    <w:name w:val="heading 1"/>
    <w:basedOn w:val="Normal"/>
    <w:next w:val="BodyTextL25"/>
    <w:link w:val="Ttulo1Car"/>
    <w:uiPriority w:val="9"/>
    <w:unhideWhenUsed/>
    <w:qFormat/>
    <w:rsid w:val="00192F59"/>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uiPriority w:val="9"/>
    <w:unhideWhenUsed/>
    <w:qFormat/>
    <w:rsid w:val="00192F59"/>
    <w:pPr>
      <w:keepNext/>
      <w:numPr>
        <w:ilvl w:val="1"/>
        <w:numId w:val="5"/>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192F59"/>
    <w:pPr>
      <w:keepNext/>
      <w:spacing w:before="0" w:after="0" w:line="240" w:lineRule="auto"/>
      <w:outlineLvl w:val="2"/>
    </w:pPr>
    <w:rPr>
      <w:rFonts w:eastAsia="Times New Roman"/>
      <w:b/>
      <w:bCs/>
      <w:color w:val="FFFFFF" w:themeColor="background1"/>
      <w:sz w:val="6"/>
      <w:szCs w:val="26"/>
    </w:rPr>
  </w:style>
  <w:style w:type="paragraph" w:styleId="Ttulo4">
    <w:name w:val="heading 4"/>
    <w:basedOn w:val="BodyTextL25"/>
    <w:next w:val="BodyTextL25"/>
    <w:link w:val="Ttulo4Car"/>
    <w:unhideWhenUsed/>
    <w:qFormat/>
    <w:rsid w:val="00192F59"/>
    <w:pPr>
      <w:keepNext/>
      <w:spacing w:before="0" w:after="0"/>
      <w:ind w:left="720"/>
      <w:outlineLvl w:val="3"/>
    </w:pPr>
    <w:rPr>
      <w:rFonts w:eastAsia="Times New Roman"/>
      <w:bCs/>
      <w:color w:val="984806" w:themeColor="accent6" w:themeShade="80"/>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CF26E3"/>
    <w:rPr>
      <w:b/>
      <w:bCs/>
      <w:noProof/>
      <w:sz w:val="26"/>
      <w:szCs w:val="26"/>
    </w:rPr>
  </w:style>
  <w:style w:type="character" w:customStyle="1" w:styleId="Ttulo2Car">
    <w:name w:val="Título 2 Car"/>
    <w:link w:val="Ttulo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2596C"/>
    <w:pPr>
      <w:spacing w:after="240"/>
    </w:pPr>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E2596C"/>
    <w:pPr>
      <w:spacing w:before="0" w:after="0"/>
    </w:pPr>
    <w:rPr>
      <w:i/>
      <w:color w:val="FFFFFF" w:themeColor="background1"/>
      <w:sz w:val="6"/>
    </w:rPr>
  </w:style>
  <w:style w:type="paragraph" w:customStyle="1" w:styleId="SubStepAlpha">
    <w:name w:val="SubStep Alpha"/>
    <w:basedOn w:val="BodyTextL25"/>
    <w:qFormat/>
    <w:rsid w:val="00192F59"/>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192F59"/>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192F59"/>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192F59"/>
    <w:rPr>
      <w:rFonts w:eastAsia="Times New Roman"/>
      <w:bCs/>
      <w:color w:val="984806" w:themeColor="accent6" w:themeShade="80"/>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192F59"/>
    <w:rPr>
      <w:rFonts w:eastAsia="Times New Roman"/>
      <w:b/>
      <w:bCs/>
      <w:color w:val="FFFFFF" w:themeColor="background1"/>
      <w:sz w:val="6"/>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Fuentedeprrafopredeter"/>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TaskHead">
    <w:name w:val="Task Head"/>
    <w:basedOn w:val="Normal"/>
    <w:next w:val="BodyTextL25"/>
    <w:rsid w:val="00092202"/>
    <w:pPr>
      <w:keepNext/>
      <w:numPr>
        <w:ilvl w:val="1"/>
        <w:numId w:val="10"/>
      </w:numPr>
      <w:spacing w:before="240"/>
      <w:outlineLvl w:val="0"/>
    </w:pPr>
    <w:rPr>
      <w:b/>
      <w:sz w:val="24"/>
    </w:rPr>
  </w:style>
  <w:style w:type="character" w:styleId="Hipervnculo">
    <w:name w:val="Hyperlink"/>
    <w:basedOn w:val="Fuentedeprrafopredeter"/>
    <w:uiPriority w:val="99"/>
    <w:unhideWhenUsed/>
    <w:rsid w:val="00ED0BF6"/>
    <w:rPr>
      <w:color w:val="0000FF"/>
      <w:u w:val="single"/>
    </w:rPr>
  </w:style>
  <w:style w:type="character" w:styleId="Hipervnculovisitado">
    <w:name w:val="FollowedHyperlink"/>
    <w:basedOn w:val="Fuentedeprrafopredeter"/>
    <w:semiHidden/>
    <w:unhideWhenUsed/>
    <w:rsid w:val="00557E5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559A5AE5D424471B1357D75B03D13E0"/>
        <w:category>
          <w:name w:val="General"/>
          <w:gallery w:val="placeholder"/>
        </w:category>
        <w:types>
          <w:type w:val="bbPlcHdr"/>
        </w:types>
        <w:behaviors>
          <w:behavior w:val="content"/>
        </w:behaviors>
        <w:guid w:val="{1342ADE4-9D1A-4ADA-B80A-BB89B6E05B10}"/>
      </w:docPartPr>
      <w:docPartBody>
        <w:p w:rsidR="00CE0545" w:rsidRDefault="006A1E14">
          <w:pPr>
            <w:pStyle w:val="D559A5AE5D424471B1357D75B03D13E0"/>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E14"/>
    <w:rsid w:val="002A6DBA"/>
    <w:rsid w:val="00315D36"/>
    <w:rsid w:val="006A1E14"/>
    <w:rsid w:val="00CE0545"/>
    <w:rsid w:val="00E37BA5"/>
    <w:rsid w:val="00F77EF5"/>
    <w:rsid w:val="00FE14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D559A5AE5D424471B1357D75B03D13E0">
    <w:name w:val="D559A5AE5D424471B1357D75B03D13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0CA5E71-D16D-4AF6-8E79-34819D625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5</TotalTime>
  <Pages>6</Pages>
  <Words>1439</Words>
  <Characters>7919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Lab - Using Windows PowerShell</vt:lpstr>
    </vt:vector>
  </TitlesOfParts>
  <Company>Cisco Systems, Inc.</Company>
  <LinksUpToDate>false</LinksUpToDate>
  <CharactersWithSpaces>9340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de laboratorio: Utilizar Windows PowerShell</dc:title>
  <dc:creator>SP</dc:creator>
  <dc:description>2017</dc:description>
  <cp:lastModifiedBy>Jose Ramirez Perez</cp:lastModifiedBy>
  <cp:revision>4</cp:revision>
  <dcterms:created xsi:type="dcterms:W3CDTF">2020-07-16T00:29:00Z</dcterms:created>
  <dcterms:modified xsi:type="dcterms:W3CDTF">2020-12-16T19:52:00Z</dcterms:modified>
</cp:coreProperties>
</file>